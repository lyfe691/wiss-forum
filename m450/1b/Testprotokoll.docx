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A8141" w14:textId="77777777" w:rsidR="003A02A1" w:rsidRDefault="00000000">
      <w:pPr>
        <w:pStyle w:val="Titel-Projektbezeichnung1"/>
      </w:pPr>
      <w:r>
        <w:t>Testprotokoll</w:t>
      </w:r>
    </w:p>
    <w:p w14:paraId="38FD61F2" w14:textId="46F7AB0D" w:rsidR="003A02A1" w:rsidRDefault="00BB4DF0">
      <w:pPr>
        <w:pStyle w:val="Titel-Projektbezeichnung2"/>
      </w:pPr>
      <w:r>
        <w:t>WISS Forum</w:t>
      </w:r>
    </w:p>
    <w:p w14:paraId="6BA357C1" w14:textId="77777777" w:rsidR="003A02A1" w:rsidRDefault="003A02A1">
      <w:pPr>
        <w:pStyle w:val="Absatz0P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6594"/>
      </w:tblGrid>
      <w:tr w:rsidR="003A02A1" w14:paraId="64710113" w14:textId="77777777">
        <w:tc>
          <w:tcPr>
            <w:tcW w:w="2127" w:type="dxa"/>
            <w:hideMark/>
          </w:tcPr>
          <w:p w14:paraId="746A74F5" w14:textId="77777777" w:rsidR="003A02A1" w:rsidRDefault="00000000">
            <w:pPr>
              <w:pStyle w:val="Projektidentifikation"/>
            </w:pPr>
            <w:bookmarkStart w:id="0" w:name="_Toc527983431"/>
            <w:r>
              <w:t>Klassifizierung</w:t>
            </w:r>
          </w:p>
        </w:tc>
        <w:sdt>
          <w:sdtPr>
            <w:alias w:val="Klassifizierung"/>
            <w:tag w:val="Klassifizierung"/>
            <w:id w:val="365559598"/>
            <w:placeholder>
              <w:docPart w:val="1EF85FB3CB0E4DD6B1F9B12DD4E90092"/>
            </w:placeholder>
            <w15:color w:val="66CCFF"/>
            <w:dropDownList>
              <w:listItem w:value="Wählen Sie ein Element aus."/>
              <w:listItem w:displayText="nicht klassifiziert" w:value="nicht klassifiziert"/>
              <w:listItem w:displayText="intern" w:value="intern"/>
              <w:listItem w:displayText="VERTRAULICH" w:value="VERTRAULICH"/>
              <w:listItem w:displayText="GEHEIM" w:value="GEHEIM"/>
            </w:dropDownList>
          </w:sdtPr>
          <w:sdtContent>
            <w:tc>
              <w:tcPr>
                <w:tcW w:w="6594" w:type="dxa"/>
                <w:hideMark/>
              </w:tcPr>
              <w:p w14:paraId="3315BFEF" w14:textId="51F0E7DE" w:rsidR="003A02A1" w:rsidRDefault="00076891">
                <w:pPr>
                  <w:pStyle w:val="AbsatzTab12Pt1-1"/>
                </w:pPr>
                <w:r>
                  <w:t>nicht klassifiziert</w:t>
                </w:r>
              </w:p>
            </w:tc>
          </w:sdtContent>
        </w:sdt>
      </w:tr>
      <w:tr w:rsidR="003A02A1" w14:paraId="3018ADDB" w14:textId="77777777">
        <w:tc>
          <w:tcPr>
            <w:tcW w:w="2127" w:type="dxa"/>
            <w:hideMark/>
          </w:tcPr>
          <w:p w14:paraId="5E431A28" w14:textId="77777777" w:rsidR="003A02A1" w:rsidRDefault="00000000">
            <w:pPr>
              <w:pStyle w:val="Projektidentifikation"/>
            </w:pPr>
            <w:r>
              <w:t>Status</w:t>
            </w:r>
          </w:p>
        </w:tc>
        <w:sdt>
          <w:sdtPr>
            <w:alias w:val="Status"/>
            <w:tag w:val="Status"/>
            <w:id w:val="-1024632016"/>
            <w:placeholder>
              <w:docPart w:val="DB24EF25063B4BE38876413CE8418028"/>
            </w:placeholder>
            <w15:color w:val="66CCFF"/>
            <w:dropDownList>
              <w:listItem w:value="Wählen Sie ein Element aus."/>
              <w:listItem w:displayText="in Arbeit" w:value="in Arbeit"/>
              <w:listItem w:displayText="in Prüfung" w:value="in Prüfung"/>
              <w:listItem w:displayText="genehmigt zur Nutzung" w:value="genehmigt zur Nutzung"/>
            </w:dropDownList>
          </w:sdtPr>
          <w:sdtContent>
            <w:tc>
              <w:tcPr>
                <w:tcW w:w="6594" w:type="dxa"/>
                <w:vAlign w:val="center"/>
                <w:hideMark/>
              </w:tcPr>
              <w:p w14:paraId="4F4F4BB8" w14:textId="1029E91A" w:rsidR="003A02A1" w:rsidRDefault="00076891">
                <w:pPr>
                  <w:pStyle w:val="AbsatzTab12Pt1-1"/>
                </w:pPr>
                <w:r>
                  <w:t>in Arbeit</w:t>
                </w:r>
              </w:p>
            </w:tc>
          </w:sdtContent>
        </w:sdt>
      </w:tr>
      <w:tr w:rsidR="003A02A1" w14:paraId="21AB63E7" w14:textId="77777777">
        <w:tc>
          <w:tcPr>
            <w:tcW w:w="2127" w:type="dxa"/>
          </w:tcPr>
          <w:p w14:paraId="3DD2867F" w14:textId="77777777" w:rsidR="003A02A1" w:rsidRDefault="00000000">
            <w:pPr>
              <w:pStyle w:val="Projektidentifikation"/>
            </w:pPr>
            <w:r>
              <w:t>Programmname</w:t>
            </w:r>
          </w:p>
        </w:tc>
        <w:tc>
          <w:tcPr>
            <w:tcW w:w="6594" w:type="dxa"/>
            <w:vAlign w:val="center"/>
          </w:tcPr>
          <w:p w14:paraId="507E8B1B" w14:textId="6522B8C5" w:rsidR="003A02A1" w:rsidRDefault="00076891">
            <w:pPr>
              <w:pStyle w:val="AbsatzTab12Pt1-1"/>
            </w:pPr>
            <w:r>
              <w:t>WISS Forum</w:t>
            </w:r>
          </w:p>
        </w:tc>
      </w:tr>
      <w:tr w:rsidR="003A02A1" w14:paraId="00FEC0D2" w14:textId="77777777">
        <w:tc>
          <w:tcPr>
            <w:tcW w:w="2127" w:type="dxa"/>
          </w:tcPr>
          <w:p w14:paraId="47244745" w14:textId="77777777" w:rsidR="003A02A1" w:rsidRDefault="00000000">
            <w:pPr>
              <w:pStyle w:val="Projektidentifikation"/>
            </w:pPr>
            <w:r>
              <w:t>Projektnummer</w:t>
            </w:r>
          </w:p>
        </w:tc>
        <w:tc>
          <w:tcPr>
            <w:tcW w:w="6594" w:type="dxa"/>
            <w:vAlign w:val="center"/>
          </w:tcPr>
          <w:p w14:paraId="55CEFE4D" w14:textId="77777777" w:rsidR="003A02A1" w:rsidRDefault="003A02A1">
            <w:pPr>
              <w:pStyle w:val="AbsatzTab12Pt1-1"/>
            </w:pPr>
          </w:p>
        </w:tc>
      </w:tr>
      <w:tr w:rsidR="003A02A1" w14:paraId="7AC5465F" w14:textId="77777777">
        <w:tc>
          <w:tcPr>
            <w:tcW w:w="2127" w:type="dxa"/>
            <w:hideMark/>
          </w:tcPr>
          <w:p w14:paraId="4837DA88" w14:textId="77777777" w:rsidR="003A02A1" w:rsidRDefault="00000000">
            <w:pPr>
              <w:pStyle w:val="Projektidentifikation"/>
            </w:pPr>
            <w:r>
              <w:t>Projektleiter</w:t>
            </w:r>
          </w:p>
        </w:tc>
        <w:tc>
          <w:tcPr>
            <w:tcW w:w="6594" w:type="dxa"/>
            <w:hideMark/>
          </w:tcPr>
          <w:p w14:paraId="21C76DA0" w14:textId="23ED7975" w:rsidR="003A02A1" w:rsidRDefault="00076891">
            <w:pPr>
              <w:pStyle w:val="AbsatzTab12Pt1-1"/>
            </w:pPr>
            <w:r>
              <w:t>Yanis Sebastian Zürcher</w:t>
            </w:r>
          </w:p>
        </w:tc>
      </w:tr>
      <w:tr w:rsidR="003A02A1" w14:paraId="3A3BDBF2" w14:textId="77777777">
        <w:tc>
          <w:tcPr>
            <w:tcW w:w="2127" w:type="dxa"/>
            <w:hideMark/>
          </w:tcPr>
          <w:p w14:paraId="7D29B400" w14:textId="77777777" w:rsidR="003A02A1" w:rsidRDefault="00000000">
            <w:pPr>
              <w:pStyle w:val="Projektidentifikation"/>
            </w:pPr>
            <w:r>
              <w:t>Version</w:t>
            </w:r>
          </w:p>
        </w:tc>
        <w:tc>
          <w:tcPr>
            <w:tcW w:w="6594" w:type="dxa"/>
            <w:hideMark/>
          </w:tcPr>
          <w:p w14:paraId="43EB7031" w14:textId="77777777" w:rsidR="003A02A1" w:rsidRDefault="00000000">
            <w:pPr>
              <w:pStyle w:val="AbsatzTab12Pt1-1"/>
            </w:pPr>
            <w:r>
              <w:t>0.1</w:t>
            </w:r>
          </w:p>
        </w:tc>
      </w:tr>
      <w:tr w:rsidR="003A02A1" w14:paraId="7124F464" w14:textId="77777777">
        <w:trPr>
          <w:trHeight w:val="337"/>
          <w:tblHeader/>
        </w:trPr>
        <w:tc>
          <w:tcPr>
            <w:tcW w:w="2127" w:type="dxa"/>
            <w:hideMark/>
          </w:tcPr>
          <w:p w14:paraId="2571AC15" w14:textId="77777777" w:rsidR="003A02A1" w:rsidRDefault="00000000">
            <w:pPr>
              <w:pStyle w:val="Projektidentifikation"/>
            </w:pPr>
            <w:r>
              <w:t>Datum</w:t>
            </w:r>
          </w:p>
        </w:tc>
        <w:sdt>
          <w:sdtPr>
            <w:alias w:val="Datum"/>
            <w:tag w:val="Datum"/>
            <w:id w:val="1807433945"/>
            <w:placeholder>
              <w:docPart w:val="81B78AC031C24146AC997A2D7F8B8992"/>
            </w:placeholder>
            <w15:color w:val="66CCFF"/>
            <w:date w:fullDate="2025-06-15T00:00:00Z">
              <w:dateFormat w:val="d. MMMM 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6594" w:type="dxa"/>
                <w:hideMark/>
              </w:tcPr>
              <w:p w14:paraId="14E35AF4" w14:textId="33ADDAE6" w:rsidR="003A02A1" w:rsidRDefault="00076891">
                <w:pPr>
                  <w:pStyle w:val="AbsatzTab12Pt1-1"/>
                </w:pPr>
                <w:r>
                  <w:t>15. Juni 2025</w:t>
                </w:r>
              </w:p>
            </w:tc>
          </w:sdtContent>
        </w:sdt>
      </w:tr>
      <w:tr w:rsidR="003A02A1" w14:paraId="630F2564" w14:textId="77777777">
        <w:trPr>
          <w:trHeight w:val="337"/>
          <w:tblHeader/>
        </w:trPr>
        <w:tc>
          <w:tcPr>
            <w:tcW w:w="2127" w:type="dxa"/>
            <w:hideMark/>
          </w:tcPr>
          <w:p w14:paraId="31C0918C" w14:textId="77777777" w:rsidR="003A02A1" w:rsidRDefault="00000000">
            <w:pPr>
              <w:pStyle w:val="Projektidentifikation"/>
            </w:pPr>
            <w:r>
              <w:t>Auftraggeber</w:t>
            </w:r>
          </w:p>
        </w:tc>
        <w:tc>
          <w:tcPr>
            <w:tcW w:w="6594" w:type="dxa"/>
            <w:hideMark/>
          </w:tcPr>
          <w:p w14:paraId="439C6D05" w14:textId="6A4B2F24" w:rsidR="003A02A1" w:rsidRDefault="00076891">
            <w:pPr>
              <w:pStyle w:val="AbsatzTab12Pt1-1"/>
            </w:pPr>
            <w:r>
              <w:t>Pa</w:t>
            </w:r>
            <w:r w:rsidR="00EB561C">
              <w:t>tr</w:t>
            </w:r>
            <w:r>
              <w:t>ick Meier</w:t>
            </w:r>
          </w:p>
        </w:tc>
      </w:tr>
      <w:tr w:rsidR="003A02A1" w14:paraId="7DC104FD" w14:textId="77777777">
        <w:tc>
          <w:tcPr>
            <w:tcW w:w="2127" w:type="dxa"/>
            <w:hideMark/>
          </w:tcPr>
          <w:p w14:paraId="571A5F98" w14:textId="77777777" w:rsidR="003A02A1" w:rsidRDefault="00000000">
            <w:pPr>
              <w:pStyle w:val="Projektidentifikation"/>
            </w:pPr>
            <w:r>
              <w:t>Autor/Autoren</w:t>
            </w:r>
          </w:p>
        </w:tc>
        <w:tc>
          <w:tcPr>
            <w:tcW w:w="6594" w:type="dxa"/>
          </w:tcPr>
          <w:p w14:paraId="29D22422" w14:textId="66C77629" w:rsidR="003A02A1" w:rsidRDefault="00076891">
            <w:pPr>
              <w:pStyle w:val="AbsatzTab12Pt1-1"/>
            </w:pPr>
            <w:r>
              <w:t>Yanis Sebastian Zürcher, Jason Bichsel, Dominik Könitzer</w:t>
            </w:r>
          </w:p>
        </w:tc>
      </w:tr>
      <w:tr w:rsidR="003A02A1" w14:paraId="496C5F21" w14:textId="77777777">
        <w:tc>
          <w:tcPr>
            <w:tcW w:w="2127" w:type="dxa"/>
          </w:tcPr>
          <w:p w14:paraId="70E9598A" w14:textId="77777777" w:rsidR="003A02A1" w:rsidRDefault="00000000">
            <w:pPr>
              <w:pStyle w:val="Projektidentifikation"/>
            </w:pPr>
            <w:r>
              <w:t>Verteiler</w:t>
            </w:r>
          </w:p>
        </w:tc>
        <w:tc>
          <w:tcPr>
            <w:tcW w:w="6594" w:type="dxa"/>
            <w:vAlign w:val="center"/>
          </w:tcPr>
          <w:p w14:paraId="431CF83F" w14:textId="50B0CAB7" w:rsidR="003A02A1" w:rsidRDefault="00285BF6">
            <w:pPr>
              <w:pStyle w:val="AbsatzTab12Pt1-1"/>
            </w:pPr>
            <w:r>
              <w:t>Patrick Meier</w:t>
            </w:r>
          </w:p>
        </w:tc>
      </w:tr>
    </w:tbl>
    <w:p w14:paraId="5D8A5173" w14:textId="77777777" w:rsidR="003A02A1" w:rsidRDefault="00000000">
      <w:pPr>
        <w:pStyle w:val="Inhaltsverzeichnis12"/>
      </w:pPr>
      <w:bookmarkStart w:id="1" w:name="_Toc530490772"/>
      <w:bookmarkStart w:id="2" w:name="_Toc18316527"/>
      <w:r>
        <w:t>Änderungsverzeichnis</w:t>
      </w:r>
      <w:bookmarkEnd w:id="0"/>
      <w:bookmarkEnd w:id="1"/>
      <w:bookmarkEnd w:id="2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3A02A1" w14:paraId="5660A4DE" w14:textId="77777777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63882A" w14:textId="77777777" w:rsidR="003A02A1" w:rsidRDefault="00000000">
            <w:pPr>
              <w:pStyle w:val="AbsatzTab12PtTitel"/>
            </w:pPr>
            <w: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6B6F7F" w14:textId="77777777" w:rsidR="003A02A1" w:rsidRDefault="00000000">
            <w:pPr>
              <w:pStyle w:val="AbsatzTab12PtTitel"/>
            </w:pPr>
            <w:r>
              <w:t>Datum</w:t>
            </w:r>
            <w: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A15CD7" w14:textId="77777777" w:rsidR="003A02A1" w:rsidRDefault="00000000">
            <w:pPr>
              <w:pStyle w:val="AbsatzTab12PtTitel"/>
            </w:pPr>
            <w:r>
              <w:t>Änderung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7367C4" w14:textId="77777777" w:rsidR="003A02A1" w:rsidRDefault="00000000">
            <w:pPr>
              <w:pStyle w:val="AbsatzTab12PtTitel"/>
            </w:pPr>
            <w:r>
              <w:t>Autor</w:t>
            </w:r>
          </w:p>
        </w:tc>
      </w:tr>
      <w:tr w:rsidR="003A02A1" w14:paraId="342AC729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AA3F" w14:textId="77777777" w:rsidR="003A02A1" w:rsidRDefault="00000000">
            <w:pPr>
              <w:pStyle w:val="AbsatzTab11Pt1-1"/>
            </w:pPr>
            <w: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054E" w14:textId="12D8D1E7" w:rsidR="003A02A1" w:rsidRDefault="00813BF5">
            <w:pPr>
              <w:pStyle w:val="AbsatzTab11Pt1-1"/>
            </w:pPr>
            <w:r>
              <w:t>15.06</w:t>
            </w:r>
            <w:r w:rsidR="00D01243">
              <w:t>.25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7A0B" w14:textId="07ED93D7" w:rsidR="003A02A1" w:rsidRDefault="00813BF5">
            <w:pPr>
              <w:pStyle w:val="AbsatzTab11Pt1-1"/>
            </w:pPr>
            <w:r>
              <w:t>1b</w:t>
            </w:r>
            <w:r w:rsidR="00900E7A">
              <w:t>)</w:t>
            </w:r>
            <w:r>
              <w:t xml:space="preserve"> start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3E9BC" w14:textId="39E44B94" w:rsidR="003A02A1" w:rsidRDefault="00A41441">
            <w:pPr>
              <w:pStyle w:val="AbsatzTab11Pt1-1"/>
            </w:pPr>
            <w:r>
              <w:t>Yanis Sebastian Zürcher</w:t>
            </w:r>
          </w:p>
        </w:tc>
      </w:tr>
      <w:tr w:rsidR="003A02A1" w14:paraId="78B9D76A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3F04" w14:textId="77777777" w:rsidR="003A02A1" w:rsidRDefault="003A02A1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7576" w14:textId="77777777" w:rsidR="003A02A1" w:rsidRDefault="003A02A1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171F" w14:textId="77777777" w:rsidR="003A02A1" w:rsidRDefault="003A02A1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BF47" w14:textId="77777777" w:rsidR="003A02A1" w:rsidRDefault="003A02A1">
            <w:pPr>
              <w:pStyle w:val="AbsatzTab11Pt1-1"/>
            </w:pPr>
          </w:p>
        </w:tc>
      </w:tr>
      <w:tr w:rsidR="003A02A1" w14:paraId="2CAE0DB1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9E86F" w14:textId="77777777" w:rsidR="003A02A1" w:rsidRDefault="003A02A1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A598" w14:textId="77777777" w:rsidR="003A02A1" w:rsidRDefault="003A02A1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85B3" w14:textId="77777777" w:rsidR="003A02A1" w:rsidRDefault="003A02A1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D076" w14:textId="77777777" w:rsidR="003A02A1" w:rsidRDefault="003A02A1">
            <w:pPr>
              <w:pStyle w:val="AbsatzTab11Pt1-1"/>
            </w:pPr>
          </w:p>
        </w:tc>
      </w:tr>
      <w:tr w:rsidR="003A02A1" w14:paraId="41FB5553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1C70" w14:textId="77777777" w:rsidR="003A02A1" w:rsidRDefault="003A02A1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C610" w14:textId="77777777" w:rsidR="003A02A1" w:rsidRDefault="003A02A1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1155" w14:textId="77777777" w:rsidR="003A02A1" w:rsidRDefault="003A02A1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A23A" w14:textId="77777777" w:rsidR="003A02A1" w:rsidRDefault="003A02A1">
            <w:pPr>
              <w:pStyle w:val="AbsatzTab11Pt1-1"/>
            </w:pPr>
          </w:p>
        </w:tc>
      </w:tr>
    </w:tbl>
    <w:p w14:paraId="62052B37" w14:textId="77777777" w:rsidR="003A02A1" w:rsidRDefault="00000000">
      <w:pPr>
        <w:pStyle w:val="Caption"/>
      </w:pPr>
      <w:bookmarkStart w:id="3" w:name="_Toc448251712"/>
      <w:bookmarkStart w:id="4" w:name="_Toc533525023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 w:rsidR="00BB4DF0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Änderungskontrolle</w:t>
      </w:r>
      <w:bookmarkEnd w:id="3"/>
      <w:bookmarkEnd w:id="4"/>
    </w:p>
    <w:p w14:paraId="7B57C38E" w14:textId="77777777" w:rsidR="003A02A1" w:rsidRDefault="00000000">
      <w:pPr>
        <w:pStyle w:val="Inhaltsverzeichnis12"/>
      </w:pPr>
      <w:bookmarkStart w:id="5" w:name="_Toc527977149"/>
      <w:bookmarkStart w:id="6" w:name="_Toc527983432"/>
      <w:bookmarkStart w:id="7" w:name="_Toc530490773"/>
      <w:bookmarkStart w:id="8" w:name="_Toc18316528"/>
      <w:r>
        <w:t>Beschreibung</w:t>
      </w:r>
      <w:bookmarkEnd w:id="5"/>
      <w:bookmarkEnd w:id="6"/>
      <w:bookmarkEnd w:id="7"/>
      <w:bookmarkEnd w:id="8"/>
    </w:p>
    <w:p w14:paraId="70F611F9" w14:textId="77777777" w:rsidR="003A02A1" w:rsidRDefault="00000000">
      <w:pPr>
        <w:pStyle w:val="Absatz"/>
      </w:pPr>
      <w:r>
        <w:t>Das Testprotokoll hält die Testergebnisse fest. Die Testergebnisse sind gemäss den im Testkonzept definierten Mängelklassen bewertet.</w:t>
      </w:r>
    </w:p>
    <w:p w14:paraId="2B1C732C" w14:textId="77777777" w:rsidR="003A02A1" w:rsidRDefault="00000000">
      <w:pPr>
        <w:pStyle w:val="Titel-berschrift"/>
      </w:pPr>
      <w:bookmarkStart w:id="9" w:name="_Toc18316529"/>
      <w:bookmarkStart w:id="10" w:name="_Toc448237589"/>
      <w:bookmarkStart w:id="11" w:name="_Toc527983433"/>
      <w:bookmarkStart w:id="12" w:name="_Toc530490774"/>
      <w:bookmarkStart w:id="13" w:name="_Toc493855174"/>
      <w:r>
        <w:lastRenderedPageBreak/>
        <w:t>Übersicht der Testfälle / Testdurchführungen</w:t>
      </w:r>
      <w:bookmarkEnd w:id="9"/>
    </w:p>
    <w:p w14:paraId="7D7B203E" w14:textId="77777777" w:rsidR="003A02A1" w:rsidRDefault="00000000">
      <w:pPr>
        <w:pStyle w:val="Absatz"/>
      </w:pPr>
      <w:r>
        <w:t>Hinweis auf das Testkonzept</w:t>
      </w:r>
    </w:p>
    <w:p w14:paraId="7790F2BD" w14:textId="77777777" w:rsidR="003A02A1" w:rsidRDefault="003A02A1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3A02A1" w14:paraId="4B6CC21E" w14:textId="77777777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BD458F" w14:textId="77777777" w:rsidR="003A02A1" w:rsidRDefault="00000000">
            <w:pPr>
              <w:pStyle w:val="AbsatzTab12PtTitel"/>
            </w:pPr>
            <w: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222D09" w14:textId="77777777" w:rsidR="003A02A1" w:rsidRDefault="00000000">
            <w:pPr>
              <w:pStyle w:val="AbsatzTab12PtTitel"/>
            </w:pPr>
            <w:r>
              <w:t>Bezeichnung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265A95" w14:textId="77777777" w:rsidR="003A02A1" w:rsidRDefault="00000000">
            <w:pPr>
              <w:pStyle w:val="AbsatzTab12PtTitel"/>
            </w:pPr>
            <w:r>
              <w:t>Testdatum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6DD553" w14:textId="77777777" w:rsidR="003A02A1" w:rsidRDefault="00000000">
            <w:pPr>
              <w:pStyle w:val="AbsatzTab12PtTitel"/>
            </w:pPr>
            <w:r>
              <w:t>Tester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9DD122" w14:textId="77777777" w:rsidR="003A02A1" w:rsidRDefault="00000000">
            <w:pPr>
              <w:pStyle w:val="AbsatzTab12PtTitel"/>
            </w:pPr>
            <w:r>
              <w:t>FK*</w:t>
            </w:r>
          </w:p>
        </w:tc>
      </w:tr>
      <w:tr w:rsidR="003A02A1" w14:paraId="73CE681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DEA7" w14:textId="77777777" w:rsidR="003A02A1" w:rsidRDefault="00000000">
            <w:pPr>
              <w:pStyle w:val="AbsatzTab12Pt1-1Kur"/>
            </w:pPr>
            <w:r>
              <w:t>T-001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79C5" w14:textId="062FD7AF" w:rsidR="003A02A1" w:rsidRDefault="001B2EA8">
            <w:pPr>
              <w:pStyle w:val="AbsatzTab12Pt1-1Kur"/>
            </w:pPr>
            <w:r w:rsidRPr="001B2EA8">
              <w:t>Registrierung funktioniert korrekt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6550E3" w14:textId="71679EB9" w:rsidR="003A02A1" w:rsidRDefault="009C2A93">
            <w:pPr>
              <w:pStyle w:val="AbsatzTab12Pt1-1Kur"/>
            </w:pPr>
            <w:r>
              <w:t>15.06.25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DCD189" w14:textId="7D3AB4D5" w:rsidR="003A02A1" w:rsidRDefault="00F54176">
            <w:pPr>
              <w:pStyle w:val="AbsatzTab12Pt1-1Kur"/>
            </w:pPr>
            <w:r>
              <w:t>Yanis Sebastian Zürcher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5F29AC" w14:textId="7DC60019" w:rsidR="003A02A1" w:rsidRDefault="00F54176">
            <w:pPr>
              <w:pStyle w:val="AbsatzTab12Pt1-1Kur"/>
            </w:pPr>
            <w:r>
              <w:t>0</w:t>
            </w:r>
          </w:p>
        </w:tc>
      </w:tr>
      <w:tr w:rsidR="003A02A1" w14:paraId="2DD3C11D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8543" w14:textId="77777777" w:rsidR="003A02A1" w:rsidRDefault="00000000">
            <w:pPr>
              <w:pStyle w:val="AbsatzTab12Pt1-1Kur"/>
            </w:pPr>
            <w:r>
              <w:t>T-002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130AF" w14:textId="5FBF6BEC" w:rsidR="003A02A1" w:rsidRDefault="00CA5BE6">
            <w:pPr>
              <w:pStyle w:val="AbsatzTab12Pt1-1Kur"/>
            </w:pPr>
            <w:r w:rsidRPr="00CA5BE6">
              <w:t>Beitrag erfassen als Student möglich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2857F25" w14:textId="60B1C1DC" w:rsidR="003A02A1" w:rsidRDefault="009C2A93">
            <w:pPr>
              <w:pStyle w:val="AbsatzTab12Pt1-1Kur"/>
            </w:pPr>
            <w:r>
              <w:t>15.06.25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66B728D" w14:textId="19BAB910" w:rsidR="003A02A1" w:rsidRDefault="00163D5B">
            <w:pPr>
              <w:pStyle w:val="AbsatzTab12Pt1-1Kur"/>
            </w:pPr>
            <w:r>
              <w:t>Yanis Sebastian Zürcher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3166956" w14:textId="1156F79F" w:rsidR="003A02A1" w:rsidRDefault="00765C93">
            <w:pPr>
              <w:pStyle w:val="AbsatzTab12Pt1-1Kur"/>
            </w:pPr>
            <w:r>
              <w:t>0</w:t>
            </w:r>
          </w:p>
        </w:tc>
      </w:tr>
      <w:tr w:rsidR="003A02A1" w14:paraId="7276C834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4A35" w14:textId="77777777" w:rsidR="003A02A1" w:rsidRDefault="00000000">
            <w:pPr>
              <w:pStyle w:val="AbsatzTab12Pt1-1Kur"/>
            </w:pPr>
            <w:r>
              <w:t>T-003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9078" w14:textId="7CBC400B" w:rsidR="003A02A1" w:rsidRDefault="00CA5BE6">
            <w:pPr>
              <w:pStyle w:val="AbsatzTab12Pt1-1Kur"/>
            </w:pPr>
            <w:r>
              <w:t>P</w:t>
            </w:r>
            <w:r w:rsidRPr="00CA5BE6">
              <w:t>unkte werden bei Aktivität aktualisiert</w:t>
            </w:r>
            <w:r w:rsidR="00B85633">
              <w:t xml:space="preserve"> &amp; richtig berechnet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C1634CA" w14:textId="5FCB3120" w:rsidR="003A02A1" w:rsidRDefault="009C2A93">
            <w:pPr>
              <w:pStyle w:val="AbsatzTab12Pt1-1Kur"/>
            </w:pPr>
            <w:r>
              <w:t>15.06.25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AF42A7C" w14:textId="105AF546" w:rsidR="003A02A1" w:rsidRDefault="00163D5B">
            <w:pPr>
              <w:pStyle w:val="AbsatzTab12Pt1-1Kur"/>
            </w:pPr>
            <w:r>
              <w:t>Yanis Sebastian Zürcher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40EAFAF" w14:textId="1E3BD92A" w:rsidR="003A02A1" w:rsidRDefault="003F79A6">
            <w:pPr>
              <w:pStyle w:val="AbsatzTab12Pt1-1Kur"/>
            </w:pPr>
            <w:r>
              <w:t>1</w:t>
            </w:r>
          </w:p>
        </w:tc>
      </w:tr>
      <w:tr w:rsidR="003A02A1" w14:paraId="1AAD4B71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6801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C49B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1E04AC6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4A146F3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A2BBAE3" w14:textId="77777777" w:rsidR="003A02A1" w:rsidRDefault="003A02A1">
            <w:pPr>
              <w:pStyle w:val="AbsatzTab12Pt1-1Kur"/>
            </w:pPr>
          </w:p>
        </w:tc>
      </w:tr>
      <w:tr w:rsidR="003A02A1" w14:paraId="26A71406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F1A4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CDE9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CED395D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3BE76D4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CE19F3F" w14:textId="77777777" w:rsidR="003A02A1" w:rsidRDefault="003A02A1">
            <w:pPr>
              <w:pStyle w:val="AbsatzTab12Pt1-1Kur"/>
            </w:pPr>
          </w:p>
        </w:tc>
      </w:tr>
      <w:tr w:rsidR="003A02A1" w14:paraId="38BA6FB2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DF73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449A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5C88B4F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995147E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73FE17F" w14:textId="77777777" w:rsidR="003A02A1" w:rsidRDefault="003A02A1">
            <w:pPr>
              <w:pStyle w:val="AbsatzTab12Pt1-1Kur"/>
            </w:pPr>
          </w:p>
        </w:tc>
      </w:tr>
      <w:tr w:rsidR="003A02A1" w14:paraId="46F40D46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E018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0F027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CF9F689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C73D4F6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2BDD07D" w14:textId="77777777" w:rsidR="003A02A1" w:rsidRDefault="003A02A1">
            <w:pPr>
              <w:pStyle w:val="AbsatzTab12Pt1-1Kur"/>
            </w:pPr>
          </w:p>
        </w:tc>
      </w:tr>
      <w:tr w:rsidR="003A02A1" w14:paraId="59672A3E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0350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C61C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DDA2D44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6073E62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EF0DD50" w14:textId="77777777" w:rsidR="003A02A1" w:rsidRDefault="003A02A1">
            <w:pPr>
              <w:pStyle w:val="AbsatzTab12Pt1-1Kur"/>
            </w:pPr>
          </w:p>
        </w:tc>
      </w:tr>
      <w:tr w:rsidR="003A02A1" w14:paraId="0D903EE7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60BE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3927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CA58F19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66F645C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A69F2B1" w14:textId="77777777" w:rsidR="003A02A1" w:rsidRDefault="003A02A1">
            <w:pPr>
              <w:pStyle w:val="AbsatzTab12Pt1-1Kur"/>
            </w:pPr>
          </w:p>
        </w:tc>
      </w:tr>
      <w:tr w:rsidR="003A02A1" w14:paraId="54FF3ECB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EC25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4B8A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0DFCFF7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53A009D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D363E41" w14:textId="77777777" w:rsidR="003A02A1" w:rsidRDefault="003A02A1">
            <w:pPr>
              <w:pStyle w:val="AbsatzTab12Pt1-1Kur"/>
            </w:pPr>
          </w:p>
        </w:tc>
      </w:tr>
      <w:tr w:rsidR="003A02A1" w14:paraId="71012D61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E343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624C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06ED919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78B659A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9C5B6C3" w14:textId="77777777" w:rsidR="003A02A1" w:rsidRDefault="003A02A1">
            <w:pPr>
              <w:pStyle w:val="AbsatzTab12Pt1-1Kur"/>
            </w:pPr>
          </w:p>
        </w:tc>
      </w:tr>
      <w:tr w:rsidR="003A02A1" w14:paraId="0494D12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DA92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C0874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F8D15D2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28ADE4C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47EEE9D" w14:textId="77777777" w:rsidR="003A02A1" w:rsidRDefault="003A02A1">
            <w:pPr>
              <w:pStyle w:val="AbsatzTab12Pt1-1Kur"/>
            </w:pPr>
          </w:p>
        </w:tc>
      </w:tr>
      <w:tr w:rsidR="003A02A1" w14:paraId="2528F862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AAE0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330F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4EC9E90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48BEB88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6D7857D" w14:textId="77777777" w:rsidR="003A02A1" w:rsidRDefault="003A02A1">
            <w:pPr>
              <w:pStyle w:val="AbsatzTab12Pt1-1Kur"/>
            </w:pPr>
          </w:p>
        </w:tc>
      </w:tr>
      <w:tr w:rsidR="003A02A1" w14:paraId="5D4FFDA7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97A0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AEA9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8BF8BEB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767A066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D811D5A" w14:textId="77777777" w:rsidR="003A02A1" w:rsidRDefault="003A02A1">
            <w:pPr>
              <w:pStyle w:val="AbsatzTab12Pt1-1Kur"/>
            </w:pPr>
          </w:p>
        </w:tc>
      </w:tr>
      <w:tr w:rsidR="003A02A1" w14:paraId="0B682DB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E887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5C5C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566FCAD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AF86F15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7CA6A98" w14:textId="77777777" w:rsidR="003A02A1" w:rsidRDefault="003A02A1">
            <w:pPr>
              <w:pStyle w:val="AbsatzTab12Pt1-1Kur"/>
            </w:pPr>
          </w:p>
        </w:tc>
      </w:tr>
      <w:tr w:rsidR="003A02A1" w14:paraId="55C83AA4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F5C2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E320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84B1FAF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50B6D57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26E8A9B" w14:textId="77777777" w:rsidR="003A02A1" w:rsidRDefault="003A02A1">
            <w:pPr>
              <w:pStyle w:val="AbsatzTab12Pt1-1Kur"/>
            </w:pPr>
          </w:p>
        </w:tc>
      </w:tr>
      <w:tr w:rsidR="003A02A1" w14:paraId="6C8CF551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99B7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F025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C98C696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C0727CF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98EF655" w14:textId="77777777" w:rsidR="003A02A1" w:rsidRDefault="003A02A1">
            <w:pPr>
              <w:pStyle w:val="AbsatzTab12Pt1-1Kur"/>
            </w:pPr>
          </w:p>
        </w:tc>
      </w:tr>
      <w:tr w:rsidR="003A02A1" w14:paraId="79388564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077A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D89E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22E04A3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A748F85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4B2C4E7" w14:textId="77777777" w:rsidR="003A02A1" w:rsidRDefault="003A02A1">
            <w:pPr>
              <w:pStyle w:val="AbsatzTab12Pt1-1Kur"/>
            </w:pPr>
          </w:p>
        </w:tc>
      </w:tr>
      <w:tr w:rsidR="003A02A1" w14:paraId="4574CDD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455E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DA53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AC37E51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8D1ACF1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EE43FE9" w14:textId="77777777" w:rsidR="003A02A1" w:rsidRDefault="003A02A1">
            <w:pPr>
              <w:pStyle w:val="AbsatzTab12Pt1-1Kur"/>
            </w:pPr>
          </w:p>
        </w:tc>
      </w:tr>
      <w:tr w:rsidR="003A02A1" w14:paraId="6FE51F3B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CF95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411F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66832BB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66EFC22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ACB9A23" w14:textId="77777777" w:rsidR="003A02A1" w:rsidRDefault="003A02A1">
            <w:pPr>
              <w:pStyle w:val="AbsatzTab12Pt1-1Kur"/>
            </w:pPr>
          </w:p>
        </w:tc>
      </w:tr>
      <w:tr w:rsidR="003A02A1" w14:paraId="56F0B504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17A4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B622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D7F2219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14BFA91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AD84C36" w14:textId="77777777" w:rsidR="003A02A1" w:rsidRDefault="003A02A1">
            <w:pPr>
              <w:pStyle w:val="AbsatzTab12Pt1-1Kur"/>
            </w:pPr>
          </w:p>
        </w:tc>
      </w:tr>
      <w:tr w:rsidR="003A02A1" w14:paraId="6E1A879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4EF7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44E0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67E3BFD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3D02110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2915FF2" w14:textId="77777777" w:rsidR="003A02A1" w:rsidRDefault="003A02A1">
            <w:pPr>
              <w:pStyle w:val="AbsatzTab12Pt1-1Kur"/>
            </w:pPr>
          </w:p>
        </w:tc>
      </w:tr>
      <w:tr w:rsidR="003A02A1" w14:paraId="6154117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093E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464B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138A2FC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4D15B0F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E9F5387" w14:textId="77777777" w:rsidR="003A02A1" w:rsidRDefault="003A02A1">
            <w:pPr>
              <w:pStyle w:val="AbsatzTab12Pt1-1Kur"/>
            </w:pPr>
          </w:p>
        </w:tc>
      </w:tr>
      <w:tr w:rsidR="003A02A1" w14:paraId="3589FA2C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27F8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4D34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427A453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FD7D539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61BDA14" w14:textId="77777777" w:rsidR="003A02A1" w:rsidRDefault="003A02A1">
            <w:pPr>
              <w:pStyle w:val="AbsatzTab12Pt1-1Kur"/>
            </w:pPr>
          </w:p>
        </w:tc>
      </w:tr>
      <w:tr w:rsidR="003A02A1" w14:paraId="30096AFA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39B6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B8C9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C6EBD4E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F611B58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B630025" w14:textId="77777777" w:rsidR="003A02A1" w:rsidRDefault="003A02A1">
            <w:pPr>
              <w:pStyle w:val="AbsatzTab12Pt1-1Kur"/>
            </w:pPr>
          </w:p>
        </w:tc>
      </w:tr>
      <w:tr w:rsidR="003A02A1" w14:paraId="0AE5C83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C2FF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AA19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27C457D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482C665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801DF71" w14:textId="77777777" w:rsidR="003A02A1" w:rsidRDefault="003A02A1">
            <w:pPr>
              <w:pStyle w:val="AbsatzTab12Pt1-1Kur"/>
            </w:pPr>
          </w:p>
        </w:tc>
      </w:tr>
      <w:tr w:rsidR="003A02A1" w14:paraId="006869F2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E1D7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AB240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F44FD1E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4AF46C3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33A58AB" w14:textId="77777777" w:rsidR="003A02A1" w:rsidRDefault="003A02A1">
            <w:pPr>
              <w:pStyle w:val="AbsatzTab12Pt1-1Kur"/>
            </w:pPr>
          </w:p>
        </w:tc>
      </w:tr>
      <w:tr w:rsidR="003A02A1" w14:paraId="011462BA" w14:textId="77777777">
        <w:tc>
          <w:tcPr>
            <w:tcW w:w="9214" w:type="dxa"/>
            <w:gridSpan w:val="5"/>
            <w:shd w:val="clear" w:color="auto" w:fill="F0F0F0"/>
          </w:tcPr>
          <w:p w14:paraId="40B529E1" w14:textId="77777777" w:rsidR="003A02A1" w:rsidRDefault="00000000">
            <w:pPr>
              <w:pStyle w:val="AbsatzTab10Pt1-1KurFett"/>
            </w:pPr>
            <w:r>
              <w:t>Legende: FK = Mängelklasse (Testergebnis)</w:t>
            </w:r>
          </w:p>
        </w:tc>
      </w:tr>
    </w:tbl>
    <w:p w14:paraId="0221353A" w14:textId="77777777" w:rsidR="003A02A1" w:rsidRDefault="00000000">
      <w:pPr>
        <w:pStyle w:val="Heading1"/>
        <w:pageBreakBefore/>
        <w:numPr>
          <w:ilvl w:val="0"/>
          <w:numId w:val="28"/>
        </w:numPr>
        <w:ind w:left="431" w:hanging="431"/>
      </w:pPr>
      <w:bookmarkStart w:id="14" w:name="_Toc18316530"/>
      <w:bookmarkEnd w:id="10"/>
      <w:bookmarkEnd w:id="11"/>
      <w:bookmarkEnd w:id="12"/>
      <w:bookmarkEnd w:id="13"/>
      <w:r>
        <w:lastRenderedPageBreak/>
        <w:t>Testfall</w:t>
      </w:r>
      <w:bookmarkEnd w:id="14"/>
    </w:p>
    <w:p w14:paraId="4F039D43" w14:textId="77777777" w:rsidR="003A02A1" w:rsidRDefault="00000000">
      <w:pPr>
        <w:pStyle w:val="Text-Titel"/>
      </w:pPr>
      <w:bookmarkStart w:id="15" w:name="_Toc533523592"/>
      <w:r>
        <w:t>Testfallbeschreibung</w:t>
      </w:r>
      <w:bookmarkEnd w:id="15"/>
    </w:p>
    <w:p w14:paraId="58B4EDD5" w14:textId="77777777" w:rsidR="003A02A1" w:rsidRDefault="003A02A1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3A02A1" w14:paraId="0A85B589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14DF45" w14:textId="77777777" w:rsidR="003A02A1" w:rsidRDefault="00000000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C61A35" w14:textId="77777777" w:rsidR="003A02A1" w:rsidRDefault="00000000">
            <w:pPr>
              <w:pStyle w:val="AbsatzTab12Pt1-1Kur"/>
            </w:pPr>
            <w:r>
              <w:t>T-001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8294F" w14:textId="77777777" w:rsidR="003A02A1" w:rsidRDefault="00000000">
            <w:pPr>
              <w:pStyle w:val="AbsatzTab12Pt1-1Kur"/>
            </w:pPr>
            <w:r>
              <w:t>gemäss Testkonzept</w:t>
            </w:r>
          </w:p>
        </w:tc>
      </w:tr>
      <w:tr w:rsidR="003A02A1" w14:paraId="20A4BDE1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920995" w14:textId="77777777" w:rsidR="003A02A1" w:rsidRDefault="00000000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7789" w14:textId="3EF5990E" w:rsidR="003A02A1" w:rsidRDefault="00D4102F">
            <w:pPr>
              <w:pStyle w:val="AbsatzTab12Pt1-1Kur"/>
            </w:pPr>
            <w:r w:rsidRPr="00D4102F">
              <w:t>Überprüfung, ob ein Benutzer sich erfolgreich registrieren kann, indem er gültige Daten im Registrierungsformular eingibt.</w:t>
            </w:r>
          </w:p>
        </w:tc>
      </w:tr>
      <w:tr w:rsidR="003A02A1" w14:paraId="1EF3AEB8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1524FF" w14:textId="77777777" w:rsidR="003A02A1" w:rsidRDefault="00000000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4632" w14:textId="7039732B" w:rsidR="00E116B7" w:rsidRPr="00E116B7" w:rsidRDefault="00E116B7" w:rsidP="00E116B7">
            <w:pPr>
              <w:pStyle w:val="AbsatzTab12Pt1-1Kur"/>
            </w:pPr>
            <w:r>
              <w:t>-</w:t>
            </w:r>
            <w:r w:rsidRPr="00E116B7">
              <w:t xml:space="preserve">  Der Benutzer ist abgemeldet</w:t>
            </w:r>
          </w:p>
          <w:p w14:paraId="4DD8DBA8" w14:textId="00A41821" w:rsidR="00E116B7" w:rsidRPr="00E116B7" w:rsidRDefault="00E116B7" w:rsidP="00E116B7">
            <w:pPr>
              <w:pStyle w:val="AbsatzTab12Pt1-1Kur"/>
            </w:pPr>
            <w:r>
              <w:t>-</w:t>
            </w:r>
            <w:r w:rsidRPr="00E116B7">
              <w:t xml:space="preserve">  Die verwendete </w:t>
            </w:r>
            <w:r w:rsidR="00831A6C">
              <w:t>email &amp; username</w:t>
            </w:r>
            <w:r w:rsidRPr="00E116B7">
              <w:t xml:space="preserve"> ist nicht bereits registriert</w:t>
            </w:r>
          </w:p>
          <w:p w14:paraId="253936AF" w14:textId="52737F12" w:rsidR="003A02A1" w:rsidRDefault="00E116B7" w:rsidP="00400DCE">
            <w:pPr>
              <w:pStyle w:val="AbsatzTab12Pt1-1Kur"/>
            </w:pPr>
            <w:r>
              <w:t>-</w:t>
            </w:r>
            <w:r w:rsidRPr="00E116B7">
              <w:t xml:space="preserve">  Das Backend und die Datenbank laufen</w:t>
            </w:r>
          </w:p>
        </w:tc>
      </w:tr>
      <w:tr w:rsidR="003A02A1" w14:paraId="06EC760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8285D7" w14:textId="77777777" w:rsidR="003A02A1" w:rsidRDefault="00000000">
            <w:pPr>
              <w:pStyle w:val="AbsatzTab12PtTitel"/>
            </w:pPr>
            <w:r>
              <w:t>Testschritte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A381" w14:textId="41F61628" w:rsidR="003A02A1" w:rsidRDefault="006B5D93" w:rsidP="00B71786">
            <w:pPr>
              <w:pStyle w:val="AbsatzTab12Pt1-1Kur"/>
            </w:pPr>
            <w:r>
              <w:t xml:space="preserve">Navigiere zu /register -&gt; </w:t>
            </w:r>
            <w:r w:rsidR="00865923">
              <w:t>fülle das formular richtig aus -&gt; kilcke auf «regi</w:t>
            </w:r>
            <w:r w:rsidR="008B2AB6">
              <w:t>s</w:t>
            </w:r>
            <w:r w:rsidR="00865923">
              <w:t xml:space="preserve">ter» -&gt; </w:t>
            </w:r>
            <w:r w:rsidR="00E367C4">
              <w:t xml:space="preserve">beobachte </w:t>
            </w:r>
            <w:r w:rsidR="003335DA">
              <w:t>UI feedback e.g Toast</w:t>
            </w:r>
            <w:r w:rsidR="00673208">
              <w:t xml:space="preserve"> -&gt; automatische weiterleitung</w:t>
            </w:r>
            <w:r w:rsidR="008527BF">
              <w:t xml:space="preserve"> -&gt; eingeloggt</w:t>
            </w:r>
            <w:r w:rsidR="00426B89">
              <w:t xml:space="preserve"> -&gt; datenbankeintrag verifizieren</w:t>
            </w:r>
          </w:p>
        </w:tc>
      </w:tr>
      <w:tr w:rsidR="003A02A1" w14:paraId="3A982452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791FDF" w14:textId="77777777" w:rsidR="003A02A1" w:rsidRDefault="00000000">
            <w:pPr>
              <w:pStyle w:val="AbsatzTab12PtTitel"/>
            </w:pPr>
            <w:r>
              <w:t>Erwartetes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F86B" w14:textId="77777777" w:rsidR="003A02A1" w:rsidRDefault="00206211" w:rsidP="00206211">
            <w:pPr>
              <w:pStyle w:val="AbsatzTab12Pt1-1Kur"/>
              <w:numPr>
                <w:ilvl w:val="0"/>
                <w:numId w:val="47"/>
              </w:numPr>
            </w:pPr>
            <w:r>
              <w:t>Der Benutzer wird in der Datenbank gespeichert</w:t>
            </w:r>
          </w:p>
          <w:p w14:paraId="6EC26D85" w14:textId="77777777" w:rsidR="00206211" w:rsidRDefault="00563E76" w:rsidP="00206211">
            <w:pPr>
              <w:pStyle w:val="AbsatzTab12Pt1-1Kur"/>
              <w:numPr>
                <w:ilvl w:val="0"/>
                <w:numId w:val="47"/>
              </w:numPr>
            </w:pPr>
            <w:r>
              <w:t>Eine Erfolgsmeldung wird angezeigt</w:t>
            </w:r>
          </w:p>
          <w:p w14:paraId="19C8775F" w14:textId="3E19436B" w:rsidR="00782BC7" w:rsidRDefault="00782BC7" w:rsidP="00206211">
            <w:pPr>
              <w:pStyle w:val="AbsatzTab12Pt1-1Kur"/>
              <w:numPr>
                <w:ilvl w:val="0"/>
                <w:numId w:val="47"/>
              </w:numPr>
            </w:pPr>
            <w:r>
              <w:t>Der Benutzer wird erfolgreich eingeloggt</w:t>
            </w:r>
          </w:p>
        </w:tc>
      </w:tr>
    </w:tbl>
    <w:p w14:paraId="79B62917" w14:textId="77777777" w:rsidR="003A02A1" w:rsidRDefault="00000000">
      <w:pPr>
        <w:pStyle w:val="Text-Titel"/>
      </w:pPr>
      <w:bookmarkStart w:id="16" w:name="_Toc493855175"/>
      <w:r>
        <w:t>Testdurchführung und Testergebnis</w:t>
      </w:r>
      <w:bookmarkEnd w:id="16"/>
      <w:r>
        <w:t xml:space="preserve"> (Mängelklasse)</w:t>
      </w:r>
    </w:p>
    <w:p w14:paraId="5C53463F" w14:textId="77777777" w:rsidR="003A02A1" w:rsidRDefault="003A02A1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3A02A1" w14:paraId="25364A8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BAD880" w14:textId="77777777" w:rsidR="003A02A1" w:rsidRDefault="00000000">
            <w:pPr>
              <w:pStyle w:val="AbsatzTab12PtTitel"/>
            </w:pPr>
            <w:r>
              <w:t>Testdatum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5268" w14:textId="42147800" w:rsidR="003A02A1" w:rsidRDefault="0002351F">
            <w:pPr>
              <w:pStyle w:val="AbsatzTab12Pt1-1Kur"/>
            </w:pPr>
            <w:r w:rsidRPr="0002351F">
              <w:t>15.06.2025</w:t>
            </w:r>
          </w:p>
        </w:tc>
      </w:tr>
      <w:tr w:rsidR="003A02A1" w14:paraId="071D5DF8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D71436" w14:textId="77777777" w:rsidR="003A02A1" w:rsidRDefault="00000000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F214E" w14:textId="497B4D64" w:rsidR="003A02A1" w:rsidRDefault="006663E6">
            <w:pPr>
              <w:pStyle w:val="AbsatzTab12Pt1-1Kur"/>
            </w:pPr>
            <w:r>
              <w:t>Yanis Sebastian Zürcher</w:t>
            </w:r>
          </w:p>
        </w:tc>
      </w:tr>
      <w:tr w:rsidR="003A02A1" w14:paraId="7B7EB7F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AAA227" w14:textId="77777777" w:rsidR="003A02A1" w:rsidRDefault="00000000">
            <w:pPr>
              <w:pStyle w:val="AbsatzTab12PtTitel"/>
            </w:pPr>
            <w:r>
              <w:t>Mängelklasse*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6858" w14:textId="4C07B55E" w:rsidR="003A02A1" w:rsidRDefault="00356E1F">
            <w:pPr>
              <w:pStyle w:val="AbsatzTab12Pt1-1Kur"/>
            </w:pPr>
            <w:r>
              <w:t>0</w:t>
            </w:r>
          </w:p>
        </w:tc>
      </w:tr>
      <w:tr w:rsidR="003A02A1" w14:paraId="0358D690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64107D" w14:textId="77777777" w:rsidR="003A02A1" w:rsidRDefault="00000000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6732" w14:textId="1EBD28DA" w:rsidR="003A02A1" w:rsidRDefault="004900A7">
            <w:pPr>
              <w:pStyle w:val="AbsatzTab12Pt1-1Kur"/>
            </w:pPr>
            <w:r>
              <w:t>Keine Mängel</w:t>
            </w:r>
            <w:r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</w:p>
        </w:tc>
      </w:tr>
      <w:tr w:rsidR="003A02A1" w14:paraId="61E2978B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2C0D49" w14:textId="77777777" w:rsidR="003A02A1" w:rsidRDefault="00000000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5B1F" w14:textId="782B9807" w:rsidR="003A02A1" w:rsidRDefault="004900A7">
            <w:pPr>
              <w:pStyle w:val="AbsatzTab12Pt1-1Kur"/>
            </w:pPr>
            <w:r>
              <w:t>Funktioniert wie erwartet; Benutzer kann sich registrieren und das Passwort wird sicher gespeichert &amp; verschlüsselt.</w:t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</w:p>
        </w:tc>
      </w:tr>
      <w:tr w:rsidR="003A02A1" w14:paraId="451FE7CF" w14:textId="77777777">
        <w:tc>
          <w:tcPr>
            <w:tcW w:w="9214" w:type="dxa"/>
            <w:gridSpan w:val="2"/>
            <w:shd w:val="clear" w:color="auto" w:fill="F0F0F0"/>
          </w:tcPr>
          <w:p w14:paraId="4CDC93D3" w14:textId="77777777" w:rsidR="003A02A1" w:rsidRDefault="00000000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740CC816" w14:textId="77777777" w:rsidR="003A02A1" w:rsidRDefault="00000000">
      <w:pPr>
        <w:pStyle w:val="Heading1"/>
        <w:pageBreakBefore/>
        <w:numPr>
          <w:ilvl w:val="0"/>
          <w:numId w:val="28"/>
        </w:numPr>
        <w:ind w:left="431" w:hanging="431"/>
      </w:pPr>
      <w:bookmarkStart w:id="17" w:name="_Toc18316531"/>
      <w:r>
        <w:lastRenderedPageBreak/>
        <w:t>Testfall</w:t>
      </w:r>
      <w:bookmarkEnd w:id="17"/>
    </w:p>
    <w:p w14:paraId="2964F6AB" w14:textId="77777777" w:rsidR="003A02A1" w:rsidRDefault="00000000">
      <w:pPr>
        <w:pStyle w:val="Text-Titel"/>
      </w:pPr>
      <w:r>
        <w:t>Testfallbeschreibung</w:t>
      </w:r>
    </w:p>
    <w:p w14:paraId="2157CF92" w14:textId="77777777" w:rsidR="003A02A1" w:rsidRDefault="003A02A1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3A02A1" w14:paraId="54515F35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C2D886" w14:textId="77777777" w:rsidR="003A02A1" w:rsidRDefault="00000000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96745" w14:textId="77777777" w:rsidR="003A02A1" w:rsidRDefault="00000000">
            <w:pPr>
              <w:pStyle w:val="AbsatzTab12Pt1-1Kur"/>
            </w:pPr>
            <w:r>
              <w:t>T-002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B8CB2" w14:textId="77777777" w:rsidR="003A02A1" w:rsidRDefault="00000000">
            <w:pPr>
              <w:pStyle w:val="AbsatzTab12Pt1-1Kur"/>
            </w:pPr>
            <w:r>
              <w:t>gemäss Testkonzept</w:t>
            </w:r>
          </w:p>
        </w:tc>
      </w:tr>
      <w:tr w:rsidR="003A02A1" w14:paraId="3BEE2733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E463A" w14:textId="77777777" w:rsidR="003A02A1" w:rsidRDefault="00000000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EDF9" w14:textId="47FE39B2" w:rsidR="003A02A1" w:rsidRDefault="00163EF4">
            <w:pPr>
              <w:pStyle w:val="AbsatzTab12Pt1-1Kur"/>
            </w:pPr>
            <w:r w:rsidRPr="004708B6">
              <w:t>Überprüfung, ob ein eingeloggter Student</w:t>
            </w:r>
            <w:r>
              <w:t>/Teacher/Admin</w:t>
            </w:r>
            <w:r w:rsidRPr="004708B6">
              <w:t xml:space="preserve"> einen Beitrag in einem bestehenden Topic </w:t>
            </w:r>
            <w:r>
              <w:t xml:space="preserve">(e.g. Reply) </w:t>
            </w:r>
            <w:r w:rsidRPr="004708B6">
              <w:t>erstellen kann</w:t>
            </w:r>
          </w:p>
        </w:tc>
      </w:tr>
      <w:tr w:rsidR="003A02A1" w14:paraId="5942700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29CC7" w14:textId="77777777" w:rsidR="003A02A1" w:rsidRDefault="00000000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F3BB" w14:textId="77777777" w:rsidR="003A02A1" w:rsidRDefault="00F87F67" w:rsidP="00F87F67">
            <w:pPr>
              <w:pStyle w:val="AbsatzTab12Pt1-1Kur"/>
              <w:numPr>
                <w:ilvl w:val="0"/>
                <w:numId w:val="47"/>
              </w:numPr>
            </w:pPr>
            <w:r>
              <w:t>Registriert &amp; eingeloggt als Student, Teacher oder Admin</w:t>
            </w:r>
            <w:r w:rsidR="00A84216">
              <w:t>.</w:t>
            </w:r>
          </w:p>
          <w:p w14:paraId="5856BB76" w14:textId="77777777" w:rsidR="00A84216" w:rsidRDefault="00A84216" w:rsidP="00F87F67">
            <w:pPr>
              <w:pStyle w:val="AbsatzTab12Pt1-1Kur"/>
              <w:numPr>
                <w:ilvl w:val="0"/>
                <w:numId w:val="47"/>
              </w:numPr>
            </w:pPr>
            <w:r>
              <w:t>Es existiert mindestens 1 kategorie und 1 topic</w:t>
            </w:r>
          </w:p>
          <w:p w14:paraId="7425628B" w14:textId="6278CC38" w:rsidR="00E5121A" w:rsidRDefault="00E5121A" w:rsidP="00F87F67">
            <w:pPr>
              <w:pStyle w:val="AbsatzTab12Pt1-1Kur"/>
              <w:numPr>
                <w:ilvl w:val="0"/>
                <w:numId w:val="47"/>
              </w:numPr>
            </w:pPr>
            <w:r>
              <w:t>Backend ist ereichbar</w:t>
            </w:r>
          </w:p>
        </w:tc>
      </w:tr>
      <w:tr w:rsidR="003A02A1" w14:paraId="741C0D69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D15872" w14:textId="77777777" w:rsidR="003A02A1" w:rsidRDefault="00000000">
            <w:pPr>
              <w:pStyle w:val="AbsatzTab12PtTitel"/>
            </w:pPr>
            <w:r>
              <w:t>Testschritte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7068" w14:textId="53C6105C" w:rsidR="009760D2" w:rsidRDefault="00AF5096" w:rsidP="00AF5096">
            <w:pPr>
              <w:pStyle w:val="AbsatzTab12Pt1-1Kur"/>
            </w:pPr>
            <w:r>
              <w:t>Logge dich ein -&gt;</w:t>
            </w:r>
            <w:r w:rsidR="00907A05">
              <w:t xml:space="preserve"> Navigiere zu einem bestehenden topic -&gt;</w:t>
            </w:r>
            <w:r w:rsidR="002B3589">
              <w:t xml:space="preserve"> full das feld unter dem topic ein und klicke auf «Reply»</w:t>
            </w:r>
            <w:r w:rsidR="00BA31F5">
              <w:t xml:space="preserve"> -&gt; überprufe ob es geposted wird</w:t>
            </w:r>
            <w:r w:rsidR="005C27BB">
              <w:t xml:space="preserve"> (UI)</w:t>
            </w:r>
          </w:p>
        </w:tc>
      </w:tr>
      <w:tr w:rsidR="003A02A1" w14:paraId="760DD060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B67DB" w14:textId="77777777" w:rsidR="003A02A1" w:rsidRDefault="00000000">
            <w:pPr>
              <w:pStyle w:val="AbsatzTab12PtTitel"/>
            </w:pPr>
            <w:r>
              <w:t>Erwartetes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59C8" w14:textId="77777777" w:rsidR="003A02A1" w:rsidRDefault="00811E50" w:rsidP="00811E50">
            <w:pPr>
              <w:pStyle w:val="AbsatzTab12Pt1-1Kur"/>
              <w:numPr>
                <w:ilvl w:val="0"/>
                <w:numId w:val="47"/>
              </w:numPr>
            </w:pPr>
            <w:r w:rsidRPr="00811E50">
              <w:t>Beitrag wird in der Datenbank gespeichert</w:t>
            </w:r>
          </w:p>
          <w:p w14:paraId="17C7A251" w14:textId="77777777" w:rsidR="00ED4B7F" w:rsidRDefault="00ED4B7F" w:rsidP="00811E50">
            <w:pPr>
              <w:pStyle w:val="AbsatzTab12Pt1-1Kur"/>
              <w:numPr>
                <w:ilvl w:val="0"/>
                <w:numId w:val="47"/>
              </w:numPr>
            </w:pPr>
            <w:r w:rsidRPr="00ED4B7F">
              <w:t>Beitrag wird korrekt im UI angezeigt</w:t>
            </w:r>
          </w:p>
          <w:p w14:paraId="490C405B" w14:textId="26235739" w:rsidR="00DC4E86" w:rsidRDefault="00DC4E86" w:rsidP="00811E50">
            <w:pPr>
              <w:pStyle w:val="AbsatzTab12Pt1-1Kur"/>
              <w:numPr>
                <w:ilvl w:val="0"/>
                <w:numId w:val="47"/>
              </w:numPr>
            </w:pPr>
            <w:r>
              <w:t>E</w:t>
            </w:r>
            <w:r w:rsidRPr="00DC4E86">
              <w:t>ventuelle Validierungen (leerer Inhalt etc.) greifen wie erwartet |</w:t>
            </w:r>
          </w:p>
        </w:tc>
      </w:tr>
    </w:tbl>
    <w:p w14:paraId="0AFFF39B" w14:textId="77777777" w:rsidR="003A02A1" w:rsidRDefault="00000000">
      <w:pPr>
        <w:pStyle w:val="Text-Titel"/>
      </w:pPr>
      <w:r>
        <w:t>Testdurchführung und Testergebnis (Mängelklasse)</w:t>
      </w:r>
    </w:p>
    <w:p w14:paraId="1831372F" w14:textId="77777777" w:rsidR="003A02A1" w:rsidRDefault="003A02A1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3A02A1" w14:paraId="1795520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ED08E" w14:textId="77777777" w:rsidR="003A02A1" w:rsidRDefault="00000000">
            <w:pPr>
              <w:pStyle w:val="AbsatzTab12PtTitel"/>
            </w:pPr>
            <w:r>
              <w:t>Testdatum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3A031" w14:textId="7D0EB797" w:rsidR="003A02A1" w:rsidRDefault="0002351F">
            <w:pPr>
              <w:pStyle w:val="AbsatzTab12Pt1-1Kur"/>
            </w:pPr>
            <w:r w:rsidRPr="0002351F">
              <w:t>15.06.2025</w:t>
            </w:r>
          </w:p>
        </w:tc>
      </w:tr>
      <w:tr w:rsidR="003A02A1" w14:paraId="7E8984D0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8319A" w14:textId="77777777" w:rsidR="003A02A1" w:rsidRDefault="00000000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3CC17" w14:textId="1498406E" w:rsidR="003A02A1" w:rsidRDefault="006663E6">
            <w:pPr>
              <w:pStyle w:val="AbsatzTab12Pt1-1Kur"/>
            </w:pPr>
            <w:r>
              <w:t>Yanis Sebastian Zürcher</w:t>
            </w:r>
          </w:p>
        </w:tc>
      </w:tr>
      <w:tr w:rsidR="003A02A1" w14:paraId="4D59021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B9266E" w14:textId="77777777" w:rsidR="003A02A1" w:rsidRDefault="00000000">
            <w:pPr>
              <w:pStyle w:val="AbsatzTab12PtTitel"/>
            </w:pPr>
            <w:r>
              <w:t>Mängelklasse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4485D" w14:textId="6EE5C068" w:rsidR="003A02A1" w:rsidRDefault="00DB689A">
            <w:pPr>
              <w:pStyle w:val="AbsatzTab12Pt1-1Kur"/>
            </w:pPr>
            <w:r>
              <w:t>1</w:t>
            </w:r>
          </w:p>
        </w:tc>
      </w:tr>
      <w:tr w:rsidR="003A02A1" w14:paraId="5223E055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B2BC58" w14:textId="77777777" w:rsidR="003A02A1" w:rsidRDefault="00000000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6371" w14:textId="7B8A5752" w:rsidR="003A02A1" w:rsidRDefault="00C57097">
            <w:pPr>
              <w:pStyle w:val="AbsatzTab12Pt1-1Kur"/>
            </w:pPr>
            <w:r w:rsidRPr="00C57097">
              <w:t>Nach dem Erstellen war keine direkte Rückmeldung sichtbar (Toast fehlte)</w:t>
            </w:r>
            <w:r>
              <w:t>, jedoch ist es nicht unbedingt nötig.</w:t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</w:p>
        </w:tc>
      </w:tr>
      <w:tr w:rsidR="003A02A1" w14:paraId="4BC9C2D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620780" w14:textId="77777777" w:rsidR="003A02A1" w:rsidRDefault="00000000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A58C" w14:textId="3B37CC75" w:rsidR="003A02A1" w:rsidRDefault="00CE702B">
            <w:pPr>
              <w:pStyle w:val="AbsatzTab12Pt1-1Kur"/>
            </w:pPr>
            <w:r w:rsidRPr="00CE702B">
              <w:t xml:space="preserve">Funktionalität OK, UI-Feedback fehlt </w:t>
            </w:r>
            <w:r>
              <w:t xml:space="preserve">- </w:t>
            </w:r>
            <w:r w:rsidRPr="00CE702B">
              <w:t xml:space="preserve"> Verbesserung empfohlen</w:t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</w:p>
        </w:tc>
      </w:tr>
      <w:tr w:rsidR="003A02A1" w14:paraId="6F4F3592" w14:textId="77777777">
        <w:tc>
          <w:tcPr>
            <w:tcW w:w="9214" w:type="dxa"/>
            <w:gridSpan w:val="2"/>
            <w:shd w:val="clear" w:color="auto" w:fill="F0F0F0"/>
          </w:tcPr>
          <w:p w14:paraId="1644FA9E" w14:textId="77777777" w:rsidR="003A02A1" w:rsidRDefault="00000000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4CC70864" w14:textId="77777777" w:rsidR="003A02A1" w:rsidRDefault="00000000">
      <w:pPr>
        <w:pStyle w:val="Heading1"/>
        <w:pageBreakBefore/>
        <w:numPr>
          <w:ilvl w:val="0"/>
          <w:numId w:val="28"/>
        </w:numPr>
        <w:ind w:left="431" w:hanging="431"/>
      </w:pPr>
      <w:bookmarkStart w:id="18" w:name="_Toc18316532"/>
      <w:r>
        <w:lastRenderedPageBreak/>
        <w:t>Testfall</w:t>
      </w:r>
      <w:bookmarkEnd w:id="18"/>
    </w:p>
    <w:p w14:paraId="0A99C2F7" w14:textId="77777777" w:rsidR="003A02A1" w:rsidRDefault="00000000">
      <w:pPr>
        <w:pStyle w:val="Text-Titel"/>
      </w:pPr>
      <w:r>
        <w:t>Testfallbeschreibung</w:t>
      </w:r>
    </w:p>
    <w:p w14:paraId="47D94104" w14:textId="77777777" w:rsidR="003A02A1" w:rsidRDefault="003A02A1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3A02A1" w14:paraId="5B2350D3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A014A3" w14:textId="77777777" w:rsidR="003A02A1" w:rsidRDefault="00000000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4976B" w14:textId="77777777" w:rsidR="003A02A1" w:rsidRDefault="00000000">
            <w:pPr>
              <w:pStyle w:val="AbsatzTab12Pt1-1Kur"/>
            </w:pPr>
            <w:r>
              <w:t>T-003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B46C" w14:textId="77777777" w:rsidR="003A02A1" w:rsidRDefault="00000000">
            <w:pPr>
              <w:pStyle w:val="AbsatzTab12Pt1-1Kur"/>
            </w:pPr>
            <w:r>
              <w:t>gemäss Testkonzept</w:t>
            </w:r>
          </w:p>
        </w:tc>
      </w:tr>
      <w:tr w:rsidR="003A02A1" w14:paraId="3A5C1887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E09454" w14:textId="77777777" w:rsidR="003A02A1" w:rsidRDefault="00000000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4702" w14:textId="057E82BE" w:rsidR="003A02A1" w:rsidRDefault="00ED11CD">
            <w:pPr>
              <w:pStyle w:val="AbsatzTab12Pt1-1Kur"/>
            </w:pPr>
            <w:r w:rsidRPr="00ED11CD">
              <w:t>Überprüfung, ob das Punktesystem bei Benutzeraktivität (z. B. Beitrag erstellen) korrekt Punkte vergibt und das Leaderboard aktualisiert.</w:t>
            </w:r>
          </w:p>
        </w:tc>
      </w:tr>
      <w:tr w:rsidR="003A02A1" w14:paraId="683824F2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25D618" w14:textId="77777777" w:rsidR="003A02A1" w:rsidRDefault="00000000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E5EF" w14:textId="77777777" w:rsidR="00A40988" w:rsidRDefault="00906D96" w:rsidP="00A40988">
            <w:pPr>
              <w:pStyle w:val="AbsatzTab12Pt1-1Kur"/>
              <w:numPr>
                <w:ilvl w:val="0"/>
                <w:numId w:val="47"/>
              </w:numPr>
            </w:pPr>
            <w:r>
              <w:t>Benutzer ist eingeloggt</w:t>
            </w:r>
          </w:p>
          <w:p w14:paraId="18935BDE" w14:textId="77218C21" w:rsidR="00A40988" w:rsidRDefault="00A40988" w:rsidP="00A40988">
            <w:pPr>
              <w:pStyle w:val="AbsatzTab12Pt1-1Kur"/>
              <w:numPr>
                <w:ilvl w:val="0"/>
                <w:numId w:val="47"/>
              </w:numPr>
            </w:pPr>
            <w:r>
              <w:t>Leaderboard UI integriert</w:t>
            </w:r>
          </w:p>
        </w:tc>
      </w:tr>
      <w:tr w:rsidR="003A02A1" w14:paraId="6CF877D8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EE34D3" w14:textId="77777777" w:rsidR="003A02A1" w:rsidRDefault="00000000">
            <w:pPr>
              <w:pStyle w:val="AbsatzTab12PtTitel"/>
            </w:pPr>
            <w:r>
              <w:t>Testschritte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1266" w14:textId="54B026A4" w:rsidR="003A02A1" w:rsidRDefault="00AA71E9" w:rsidP="00B22349">
            <w:pPr>
              <w:pStyle w:val="AbsatzTab12Pt1-1Kur"/>
            </w:pPr>
            <w:r>
              <w:t>Einloggen -&gt;</w:t>
            </w:r>
            <w:r w:rsidR="00570C35">
              <w:t xml:space="preserve"> Aktiv sein e.g. posts erstellen, topics erstelle, likes erhalten</w:t>
            </w:r>
            <w:r w:rsidR="00133057">
              <w:t xml:space="preserve"> -&gt; gehe zum leaderboard -&gt; punktestand ansehen</w:t>
            </w:r>
            <w:r w:rsidR="00746678">
              <w:t xml:space="preserve"> vorher/nachher</w:t>
            </w:r>
          </w:p>
        </w:tc>
      </w:tr>
      <w:tr w:rsidR="003A02A1" w14:paraId="0C76AFA2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1A916C" w14:textId="77777777" w:rsidR="003A02A1" w:rsidRDefault="00000000">
            <w:pPr>
              <w:pStyle w:val="AbsatzTab12PtTitel"/>
            </w:pPr>
            <w:r>
              <w:t>Erwartetes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49BC" w14:textId="69FA1E0F" w:rsidR="003A02A1" w:rsidRDefault="0073759C" w:rsidP="0073759C">
            <w:pPr>
              <w:pStyle w:val="AbsatzTab12Pt1-1Kur"/>
              <w:numPr>
                <w:ilvl w:val="0"/>
                <w:numId w:val="47"/>
              </w:numPr>
            </w:pPr>
            <w:r w:rsidRPr="0073759C">
              <w:t>Punktestand des Benutzers wird um den vorgesehenen Wert erhöht</w:t>
            </w:r>
          </w:p>
          <w:p w14:paraId="4B1553B6" w14:textId="5234FC63" w:rsidR="002621ED" w:rsidRDefault="00FE64AA" w:rsidP="00C5190A">
            <w:pPr>
              <w:pStyle w:val="AbsatzTab12Pt1-1Kur"/>
              <w:numPr>
                <w:ilvl w:val="0"/>
                <w:numId w:val="47"/>
              </w:numPr>
            </w:pPr>
            <w:r w:rsidRPr="00FE64AA">
              <w:t>Leaderboard zeigt aktualisierten Rang</w:t>
            </w:r>
          </w:p>
          <w:p w14:paraId="0CD7F9BC" w14:textId="33EAC7C8" w:rsidR="00E76B26" w:rsidRDefault="00E76B26" w:rsidP="00C5190A">
            <w:pPr>
              <w:pStyle w:val="AbsatzTab12Pt1-1Kur"/>
              <w:numPr>
                <w:ilvl w:val="0"/>
                <w:numId w:val="47"/>
              </w:numPr>
            </w:pPr>
            <w:r>
              <w:t>Korrekt berechnet</w:t>
            </w:r>
          </w:p>
          <w:p w14:paraId="7D499F71" w14:textId="7AC651BC" w:rsidR="0073759C" w:rsidRDefault="0073759C">
            <w:pPr>
              <w:pStyle w:val="AbsatzTab12Pt1-1Kur"/>
            </w:pPr>
          </w:p>
        </w:tc>
      </w:tr>
    </w:tbl>
    <w:p w14:paraId="403C9DD0" w14:textId="77777777" w:rsidR="003A02A1" w:rsidRDefault="00000000">
      <w:pPr>
        <w:pStyle w:val="Text-Titel"/>
      </w:pPr>
      <w:r>
        <w:t>Testdurchführung und Testergebnis (Mängelklasse)</w:t>
      </w:r>
    </w:p>
    <w:p w14:paraId="707F04BC" w14:textId="77777777" w:rsidR="003A02A1" w:rsidRDefault="003A02A1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3A02A1" w14:paraId="555C7153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E587C6" w14:textId="77777777" w:rsidR="003A02A1" w:rsidRDefault="00000000">
            <w:pPr>
              <w:pStyle w:val="AbsatzTab12PtTitel"/>
            </w:pPr>
            <w:r>
              <w:t>Testdatum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8AED" w14:textId="3B2D6AF4" w:rsidR="003A02A1" w:rsidRDefault="0002351F">
            <w:pPr>
              <w:pStyle w:val="AbsatzTab12Pt1-1Kur"/>
            </w:pPr>
            <w:r w:rsidRPr="0002351F">
              <w:t>15.06.2025</w:t>
            </w:r>
          </w:p>
        </w:tc>
      </w:tr>
      <w:tr w:rsidR="003A02A1" w14:paraId="749E23BF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46514" w14:textId="77777777" w:rsidR="003A02A1" w:rsidRDefault="00000000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687A2" w14:textId="792A1BA9" w:rsidR="003A02A1" w:rsidRDefault="006663E6">
            <w:pPr>
              <w:pStyle w:val="AbsatzTab12Pt1-1Kur"/>
            </w:pPr>
            <w:r>
              <w:t>Yanis Sebastian Zürcher</w:t>
            </w:r>
          </w:p>
        </w:tc>
      </w:tr>
      <w:tr w:rsidR="003A02A1" w14:paraId="20B028A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CE44AE" w14:textId="77777777" w:rsidR="003A02A1" w:rsidRDefault="00000000">
            <w:pPr>
              <w:pStyle w:val="AbsatzTab12PtTitel"/>
            </w:pPr>
            <w:r>
              <w:t>Mängelklasse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AF70" w14:textId="40DE6466" w:rsidR="003A02A1" w:rsidRDefault="0010023A">
            <w:pPr>
              <w:pStyle w:val="AbsatzTab12Pt1-1Kur"/>
            </w:pPr>
            <w:r>
              <w:t>1</w:t>
            </w:r>
          </w:p>
        </w:tc>
      </w:tr>
      <w:tr w:rsidR="003A02A1" w14:paraId="5E6EDC5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13E3F6" w14:textId="77777777" w:rsidR="003A02A1" w:rsidRDefault="00000000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19AE" w14:textId="6A1199D3" w:rsidR="003A02A1" w:rsidRDefault="005C1E87">
            <w:pPr>
              <w:pStyle w:val="AbsatzTab12Pt1-1Kur"/>
            </w:pPr>
            <w:r>
              <w:t>Pu</w:t>
            </w:r>
            <w:r w:rsidR="00D92E60" w:rsidRPr="00D92E60">
              <w:t>nktestand aktualisiert korrekt, aber Leaderboard benötigte ein Page Reload</w:t>
            </w:r>
            <w:r w:rsidR="00000000">
              <w:br/>
            </w:r>
          </w:p>
        </w:tc>
      </w:tr>
      <w:tr w:rsidR="003A02A1" w14:paraId="39B7D7DD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089F72" w14:textId="77777777" w:rsidR="003A02A1" w:rsidRDefault="00000000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2EF7" w14:textId="7695025B" w:rsidR="00E93B31" w:rsidRDefault="0010023A">
            <w:pPr>
              <w:pStyle w:val="AbsatzTab12Pt1-1Kur"/>
            </w:pPr>
            <w:r>
              <w:t xml:space="preserve">Backend </w:t>
            </w:r>
            <w:r w:rsidRPr="0010023A">
              <w:t>korrekt, Frontend sollte Leaderboard</w:t>
            </w:r>
            <w:r w:rsidR="009C74D0">
              <w:t xml:space="preserve"> auto refresh</w:t>
            </w:r>
            <w:r w:rsidRPr="0010023A">
              <w:t xml:space="preserve"> nach Aktion</w:t>
            </w:r>
            <w:r w:rsidR="00000000">
              <w:br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93B31" w:rsidRPr="00E93B31" w14:paraId="4F8C98A7" w14:textId="77777777" w:rsidTr="00E93B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97D8A" w14:textId="77777777" w:rsidR="00E93B31" w:rsidRPr="00E93B31" w:rsidRDefault="00E93B31" w:rsidP="00E93B31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0BD9B315" w14:textId="5B38FAED" w:rsidR="003A02A1" w:rsidRDefault="00000000">
            <w:pPr>
              <w:pStyle w:val="AbsatzTab12Pt1-1Kur"/>
            </w:pPr>
            <w:r>
              <w:br/>
            </w:r>
            <w:r>
              <w:br/>
            </w:r>
            <w:r>
              <w:br/>
            </w:r>
          </w:p>
        </w:tc>
      </w:tr>
      <w:tr w:rsidR="003A02A1" w14:paraId="408AF11A" w14:textId="77777777">
        <w:tc>
          <w:tcPr>
            <w:tcW w:w="9214" w:type="dxa"/>
            <w:gridSpan w:val="2"/>
            <w:shd w:val="clear" w:color="auto" w:fill="F0F0F0"/>
          </w:tcPr>
          <w:p w14:paraId="5CE10BB4" w14:textId="77777777" w:rsidR="003A02A1" w:rsidRDefault="00000000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2D503DD3" w14:textId="77777777" w:rsidR="003A02A1" w:rsidRDefault="003A02A1">
      <w:pPr>
        <w:pStyle w:val="Absatz0Pt"/>
        <w:pageBreakBefore/>
      </w:pPr>
    </w:p>
    <w:p w14:paraId="7A609726" w14:textId="77777777" w:rsidR="003A02A1" w:rsidRDefault="00000000">
      <w:pPr>
        <w:pStyle w:val="Inhaltsverzeichnis"/>
      </w:pPr>
      <w:bookmarkStart w:id="19" w:name="_Toc530490790"/>
      <w:bookmarkStart w:id="20" w:name="_Toc18316533"/>
      <w:r>
        <w:t>Inhaltsverzeichnis</w:t>
      </w:r>
      <w:bookmarkEnd w:id="19"/>
      <w:bookmarkEnd w:id="20"/>
    </w:p>
    <w:bookmarkStart w:id="21" w:name="_Toc467678976"/>
    <w:bookmarkStart w:id="22" w:name="_Toc451800035"/>
    <w:bookmarkStart w:id="23" w:name="_Toc467846253"/>
    <w:bookmarkStart w:id="24" w:name="_Toc527983449"/>
    <w:bookmarkStart w:id="25" w:name="_Toc530490791"/>
    <w:p w14:paraId="6693824A" w14:textId="77777777" w:rsidR="003A02A1" w:rsidRDefault="00000000">
      <w:pPr>
        <w:pStyle w:val="TOC8"/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fldChar w:fldCharType="begin"/>
      </w:r>
      <w:r>
        <w:instrText xml:space="preserve"> TOC \o "1-4" \t "Überschrift 8;1;Überschrift 9;2;Inhaltsverzeichnis;7;Inhaltsverzeichnis 12;8;Checkliste;1;Titel-Überschrift;9" </w:instrText>
      </w:r>
      <w:r>
        <w:fldChar w:fldCharType="separate"/>
      </w:r>
      <w:r>
        <w:t>Änderungsverzeichnis</w:t>
      </w:r>
      <w:r>
        <w:tab/>
      </w:r>
      <w:r>
        <w:fldChar w:fldCharType="begin"/>
      </w:r>
      <w:r>
        <w:instrText xml:space="preserve"> PAGEREF _Toc18316527 \h </w:instrText>
      </w:r>
      <w:r>
        <w:fldChar w:fldCharType="separate"/>
      </w:r>
      <w:r>
        <w:t>1</w:t>
      </w:r>
      <w:r>
        <w:fldChar w:fldCharType="end"/>
      </w:r>
    </w:p>
    <w:p w14:paraId="43FA49E4" w14:textId="77777777" w:rsidR="003A02A1" w:rsidRDefault="00000000">
      <w:pPr>
        <w:pStyle w:val="TOC8"/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t>Beschreibung</w:t>
      </w:r>
      <w:r>
        <w:tab/>
      </w:r>
      <w:r>
        <w:fldChar w:fldCharType="begin"/>
      </w:r>
      <w:r>
        <w:instrText xml:space="preserve"> PAGEREF _Toc18316528 \h </w:instrText>
      </w:r>
      <w:r>
        <w:fldChar w:fldCharType="separate"/>
      </w:r>
      <w:r>
        <w:t>1</w:t>
      </w:r>
      <w:r>
        <w:fldChar w:fldCharType="end"/>
      </w:r>
    </w:p>
    <w:p w14:paraId="73F19714" w14:textId="77777777" w:rsidR="003A02A1" w:rsidRDefault="00000000">
      <w:pPr>
        <w:pStyle w:val="TOC9"/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</w:pPr>
      <w:r>
        <w:t>Übersicht der Testfälle / Testdurchführungen</w:t>
      </w:r>
      <w:r>
        <w:tab/>
      </w:r>
      <w:r>
        <w:fldChar w:fldCharType="begin"/>
      </w:r>
      <w:r>
        <w:instrText xml:space="preserve"> PAGEREF _Toc18316529 \h </w:instrText>
      </w:r>
      <w:r>
        <w:fldChar w:fldCharType="separate"/>
      </w:r>
      <w:r>
        <w:t>2</w:t>
      </w:r>
      <w:r>
        <w:fldChar w:fldCharType="end"/>
      </w:r>
    </w:p>
    <w:p w14:paraId="163DBFA6" w14:textId="77777777" w:rsidR="003A02A1" w:rsidRDefault="0000000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Testfall</w:t>
      </w:r>
      <w:r>
        <w:tab/>
      </w:r>
      <w:r>
        <w:fldChar w:fldCharType="begin"/>
      </w:r>
      <w:r>
        <w:instrText xml:space="preserve"> PAGEREF _Toc18316530 \h </w:instrText>
      </w:r>
      <w:r>
        <w:fldChar w:fldCharType="separate"/>
      </w:r>
      <w:r>
        <w:t>3</w:t>
      </w:r>
      <w:r>
        <w:fldChar w:fldCharType="end"/>
      </w:r>
    </w:p>
    <w:p w14:paraId="59EDEDA3" w14:textId="77777777" w:rsidR="003A02A1" w:rsidRDefault="0000000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Testfall</w:t>
      </w:r>
      <w:r>
        <w:tab/>
      </w:r>
      <w:r>
        <w:fldChar w:fldCharType="begin"/>
      </w:r>
      <w:r>
        <w:instrText xml:space="preserve"> PAGEREF _Toc18316531 \h </w:instrText>
      </w:r>
      <w:r>
        <w:fldChar w:fldCharType="separate"/>
      </w:r>
      <w:r>
        <w:t>4</w:t>
      </w:r>
      <w:r>
        <w:fldChar w:fldCharType="end"/>
      </w:r>
    </w:p>
    <w:p w14:paraId="17C2781C" w14:textId="77777777" w:rsidR="003A02A1" w:rsidRDefault="0000000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Testfall</w:t>
      </w:r>
      <w:r>
        <w:tab/>
      </w:r>
      <w:r>
        <w:fldChar w:fldCharType="begin"/>
      </w:r>
      <w:r>
        <w:instrText xml:space="preserve"> PAGEREF _Toc18316532 \h </w:instrText>
      </w:r>
      <w:r>
        <w:fldChar w:fldCharType="separate"/>
      </w:r>
      <w:r>
        <w:t>5</w:t>
      </w:r>
      <w:r>
        <w:fldChar w:fldCharType="end"/>
      </w:r>
    </w:p>
    <w:p w14:paraId="1A86813F" w14:textId="77777777" w:rsidR="003A02A1" w:rsidRDefault="00000000">
      <w:pPr>
        <w:pStyle w:val="TOC7"/>
        <w:rPr>
          <w:rFonts w:asciiTheme="minorHAnsi" w:eastAsiaTheme="minorEastAsia" w:hAnsiTheme="minorHAnsi" w:cstheme="minorBidi"/>
          <w:sz w:val="22"/>
          <w:szCs w:val="22"/>
          <w:lang w:eastAsia="de-CH"/>
        </w:rPr>
      </w:pPr>
      <w:r>
        <w:t>Inhaltsverzeichnis</w:t>
      </w:r>
      <w:r>
        <w:tab/>
      </w:r>
      <w:r>
        <w:fldChar w:fldCharType="begin"/>
      </w:r>
      <w:r>
        <w:instrText xml:space="preserve"> PAGEREF _Toc18316533 \h </w:instrText>
      </w:r>
      <w:r>
        <w:fldChar w:fldCharType="separate"/>
      </w:r>
      <w:r>
        <w:t>6</w:t>
      </w:r>
      <w:r>
        <w:fldChar w:fldCharType="end"/>
      </w:r>
    </w:p>
    <w:p w14:paraId="351914C5" w14:textId="77777777" w:rsidR="003A02A1" w:rsidRDefault="00000000">
      <w:pPr>
        <w:pStyle w:val="Absatz0Pt"/>
      </w:pPr>
      <w:r>
        <w:rPr>
          <w:noProof/>
        </w:rPr>
        <w:fldChar w:fldCharType="end"/>
      </w:r>
    </w:p>
    <w:bookmarkEnd w:id="21"/>
    <w:bookmarkEnd w:id="22"/>
    <w:bookmarkEnd w:id="23"/>
    <w:bookmarkEnd w:id="24"/>
    <w:bookmarkEnd w:id="25"/>
    <w:p w14:paraId="1E3E9CF7" w14:textId="77777777" w:rsidR="003A02A1" w:rsidRDefault="003A02A1">
      <w:pPr>
        <w:pStyle w:val="Absatz"/>
      </w:pPr>
    </w:p>
    <w:sectPr w:rsidR="003A02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E64B2" w14:textId="77777777" w:rsidR="00BA6A9D" w:rsidRDefault="00BA6A9D">
      <w:pPr>
        <w:spacing w:after="0" w:line="240" w:lineRule="auto"/>
      </w:pPr>
      <w:r>
        <w:separator/>
      </w:r>
    </w:p>
    <w:p w14:paraId="7339F6E6" w14:textId="77777777" w:rsidR="00BA6A9D" w:rsidRDefault="00BA6A9D"/>
    <w:p w14:paraId="11C1C7AC" w14:textId="77777777" w:rsidR="00BA6A9D" w:rsidRDefault="00BA6A9D"/>
  </w:endnote>
  <w:endnote w:type="continuationSeparator" w:id="0">
    <w:p w14:paraId="2BE0B89F" w14:textId="77777777" w:rsidR="00BA6A9D" w:rsidRDefault="00BA6A9D">
      <w:pPr>
        <w:spacing w:after="0" w:line="240" w:lineRule="auto"/>
      </w:pPr>
      <w:r>
        <w:continuationSeparator/>
      </w:r>
    </w:p>
    <w:p w14:paraId="67177C28" w14:textId="77777777" w:rsidR="00BA6A9D" w:rsidRDefault="00BA6A9D"/>
    <w:p w14:paraId="0B0306EA" w14:textId="77777777" w:rsidR="00BA6A9D" w:rsidRDefault="00BA6A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3A02A1" w14:paraId="208C3E92" w14:textId="77777777">
      <w:trPr>
        <w:cantSplit/>
      </w:trPr>
      <w:tc>
        <w:tcPr>
          <w:tcW w:w="9469" w:type="dxa"/>
        </w:tcPr>
        <w:p w14:paraId="06AFC7AF" w14:textId="77777777" w:rsidR="003A02A1" w:rsidRDefault="003A02A1">
          <w:pPr>
            <w:pStyle w:val="Referenz"/>
          </w:pPr>
        </w:p>
      </w:tc>
    </w:tr>
    <w:tr w:rsidR="003A02A1" w14:paraId="75EF2491" w14:textId="77777777">
      <w:trPr>
        <w:cantSplit/>
      </w:trPr>
      <w:tc>
        <w:tcPr>
          <w:tcW w:w="9469" w:type="dxa"/>
        </w:tcPr>
        <w:p w14:paraId="3F493125" w14:textId="77777777" w:rsidR="003A02A1" w:rsidRDefault="00000000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  <w:tr w:rsidR="003A02A1" w14:paraId="1E247D7E" w14:textId="77777777">
      <w:trPr>
        <w:cantSplit/>
        <w:trHeight w:hRule="exact" w:val="363"/>
      </w:trPr>
      <w:tc>
        <w:tcPr>
          <w:tcW w:w="9469" w:type="dxa"/>
        </w:tcPr>
        <w:p w14:paraId="725ABD7E" w14:textId="77777777" w:rsidR="003A02A1" w:rsidRDefault="003A02A1">
          <w:pPr>
            <w:pStyle w:val="Referenz"/>
          </w:pPr>
        </w:p>
      </w:tc>
    </w:tr>
    <w:tr w:rsidR="003A02A1" w14:paraId="0426A8B8" w14:textId="77777777">
      <w:trPr>
        <w:cantSplit/>
      </w:trPr>
      <w:tc>
        <w:tcPr>
          <w:tcW w:w="9469" w:type="dxa"/>
        </w:tcPr>
        <w:p w14:paraId="78EF01D8" w14:textId="77777777" w:rsidR="003A02A1" w:rsidRDefault="00000000">
          <w:pPr>
            <w:pStyle w:val="Footer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BB4DF0">
            <w:rPr>
              <w:noProof/>
              <w:color w:val="000000"/>
              <w:sz w:val="18"/>
              <w:szCs w:val="18"/>
            </w:rPr>
            <w:t>document2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5A234806" w14:textId="77777777" w:rsidR="003A02A1" w:rsidRDefault="003A02A1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3A02A1" w14:paraId="7E99822A" w14:textId="77777777">
      <w:trPr>
        <w:cantSplit/>
      </w:trPr>
      <w:tc>
        <w:tcPr>
          <w:tcW w:w="9469" w:type="dxa"/>
        </w:tcPr>
        <w:p w14:paraId="0672D672" w14:textId="77777777" w:rsidR="003A02A1" w:rsidRDefault="003A02A1">
          <w:pPr>
            <w:pStyle w:val="Referenz"/>
          </w:pPr>
        </w:p>
      </w:tc>
    </w:tr>
    <w:tr w:rsidR="003A02A1" w14:paraId="09BDBADB" w14:textId="77777777">
      <w:trPr>
        <w:cantSplit/>
      </w:trPr>
      <w:tc>
        <w:tcPr>
          <w:tcW w:w="9469" w:type="dxa"/>
        </w:tcPr>
        <w:p w14:paraId="622392A5" w14:textId="77777777" w:rsidR="003A02A1" w:rsidRDefault="00000000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3A02A1" w14:paraId="3C22947C" w14:textId="77777777">
      <w:trPr>
        <w:cantSplit/>
        <w:trHeight w:hRule="exact" w:val="363"/>
      </w:trPr>
      <w:tc>
        <w:tcPr>
          <w:tcW w:w="9469" w:type="dxa"/>
        </w:tcPr>
        <w:p w14:paraId="4EB62126" w14:textId="77777777" w:rsidR="003A02A1" w:rsidRDefault="003A02A1">
          <w:pPr>
            <w:pStyle w:val="Referenz"/>
          </w:pPr>
        </w:p>
      </w:tc>
    </w:tr>
    <w:tr w:rsidR="003A02A1" w14:paraId="47640226" w14:textId="77777777">
      <w:trPr>
        <w:cantSplit/>
      </w:trPr>
      <w:tc>
        <w:tcPr>
          <w:tcW w:w="9469" w:type="dxa"/>
        </w:tcPr>
        <w:p w14:paraId="15A71F2F" w14:textId="77777777" w:rsidR="003A02A1" w:rsidRDefault="00000000">
          <w:pPr>
            <w:pStyle w:val="Footer"/>
            <w:rPr>
              <w:color w:val="000000"/>
              <w:sz w:val="18"/>
              <w:szCs w:val="1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\* LOWER \* MERGEFORMAT </w:instrText>
          </w:r>
          <w:r>
            <w:rPr>
              <w:noProof/>
            </w:rPr>
            <w:fldChar w:fldCharType="separate"/>
          </w:r>
          <w:r w:rsidR="00BB4DF0">
            <w:rPr>
              <w:noProof/>
            </w:rPr>
            <w:t>document2</w:t>
          </w:r>
          <w:r>
            <w:rPr>
              <w:noProof/>
            </w:rPr>
            <w:fldChar w:fldCharType="end"/>
          </w:r>
        </w:p>
      </w:tc>
    </w:tr>
  </w:tbl>
  <w:p w14:paraId="62B34EDC" w14:textId="77777777" w:rsidR="003A02A1" w:rsidRDefault="003A02A1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3A02A1" w14:paraId="2663A53A" w14:textId="77777777">
      <w:trPr>
        <w:cantSplit/>
        <w:trHeight w:hRule="exact" w:val="565"/>
      </w:trPr>
      <w:tc>
        <w:tcPr>
          <w:tcW w:w="4253" w:type="dxa"/>
        </w:tcPr>
        <w:p w14:paraId="02738CB9" w14:textId="77777777" w:rsidR="003A02A1" w:rsidRDefault="003A02A1">
          <w:pPr>
            <w:pStyle w:val="Referenz"/>
          </w:pPr>
        </w:p>
      </w:tc>
      <w:tc>
        <w:tcPr>
          <w:tcW w:w="5103" w:type="dxa"/>
        </w:tcPr>
        <w:p w14:paraId="25EA3E45" w14:textId="77777777" w:rsidR="003A02A1" w:rsidRDefault="00000000">
          <w:pPr>
            <w:pStyle w:val="Referenz"/>
          </w:pPr>
          <w:r>
            <w:rPr>
              <w:lang w:eastAsia="de-CH"/>
            </w:rPr>
            <w:drawing>
              <wp:anchor distT="0" distB="0" distL="114300" distR="114300" simplePos="0" relativeHeight="251659264" behindDoc="0" locked="0" layoutInCell="1" allowOverlap="1" wp14:anchorId="4B265B01" wp14:editId="197E1F64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3" name="Grafik 3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A02A1" w14:paraId="52541AB6" w14:textId="77777777">
      <w:trPr>
        <w:cantSplit/>
        <w:trHeight w:val="482"/>
      </w:trPr>
      <w:tc>
        <w:tcPr>
          <w:tcW w:w="4253" w:type="dxa"/>
        </w:tcPr>
        <w:p w14:paraId="57C6697A" w14:textId="77777777" w:rsidR="003A02A1" w:rsidRDefault="003A02A1">
          <w:pPr>
            <w:pStyle w:val="Footer"/>
          </w:pPr>
        </w:p>
      </w:tc>
      <w:tc>
        <w:tcPr>
          <w:tcW w:w="5103" w:type="dxa"/>
        </w:tcPr>
        <w:p w14:paraId="71C94B21" w14:textId="77777777" w:rsidR="003A02A1" w:rsidRDefault="003A02A1">
          <w:pPr>
            <w:pStyle w:val="Footer"/>
          </w:pPr>
        </w:p>
      </w:tc>
    </w:tr>
  </w:tbl>
  <w:p w14:paraId="7F919D57" w14:textId="77777777" w:rsidR="003A02A1" w:rsidRDefault="00000000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 w:rsidR="00BB4DF0">
      <w:rPr>
        <w:noProof/>
      </w:rPr>
      <w:t>document2</w:t>
    </w:r>
    <w:r>
      <w:rPr>
        <w:noProof/>
      </w:rPr>
      <w:fldChar w:fldCharType="end"/>
    </w:r>
  </w:p>
  <w:p w14:paraId="104E2205" w14:textId="77777777" w:rsidR="003A02A1" w:rsidRDefault="003A02A1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6DBD9" w14:textId="77777777" w:rsidR="00BA6A9D" w:rsidRDefault="00BA6A9D">
      <w:pPr>
        <w:spacing w:after="0" w:line="240" w:lineRule="auto"/>
      </w:pPr>
      <w:r>
        <w:separator/>
      </w:r>
    </w:p>
    <w:p w14:paraId="3DECF431" w14:textId="77777777" w:rsidR="00BA6A9D" w:rsidRDefault="00BA6A9D"/>
    <w:p w14:paraId="4660C5E8" w14:textId="77777777" w:rsidR="00BA6A9D" w:rsidRDefault="00BA6A9D"/>
  </w:footnote>
  <w:footnote w:type="continuationSeparator" w:id="0">
    <w:p w14:paraId="392F819A" w14:textId="77777777" w:rsidR="00BA6A9D" w:rsidRDefault="00BA6A9D">
      <w:pPr>
        <w:spacing w:after="0" w:line="240" w:lineRule="auto"/>
      </w:pPr>
      <w:r>
        <w:continuationSeparator/>
      </w:r>
    </w:p>
    <w:p w14:paraId="6E8BBD38" w14:textId="77777777" w:rsidR="00BA6A9D" w:rsidRDefault="00BA6A9D"/>
    <w:p w14:paraId="01E70A1A" w14:textId="77777777" w:rsidR="00BA6A9D" w:rsidRDefault="00BA6A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3A02A1" w14:paraId="338DE088" w14:textId="77777777">
      <w:trPr>
        <w:cantSplit/>
        <w:trHeight w:hRule="exact" w:val="400"/>
      </w:trPr>
      <w:tc>
        <w:tcPr>
          <w:tcW w:w="3402" w:type="dxa"/>
        </w:tcPr>
        <w:p w14:paraId="0AAA3410" w14:textId="77777777" w:rsidR="003A02A1" w:rsidRDefault="003A02A1">
          <w:pPr>
            <w:pStyle w:val="Referenz"/>
          </w:pPr>
        </w:p>
      </w:tc>
      <w:tc>
        <w:tcPr>
          <w:tcW w:w="5670" w:type="dxa"/>
        </w:tcPr>
        <w:p w14:paraId="3E9C1018" w14:textId="77777777" w:rsidR="003A02A1" w:rsidRDefault="00000000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BB4DF0">
            <w:t>Testprotokoll</w:t>
          </w:r>
          <w:r>
            <w:fldChar w:fldCharType="end"/>
          </w:r>
        </w:p>
        <w:p w14:paraId="04225119" w14:textId="77777777" w:rsidR="003A02A1" w:rsidRDefault="00000000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BB4DF0">
            <w:t>Projektname</w:t>
          </w:r>
          <w:r>
            <w:fldChar w:fldCharType="end"/>
          </w:r>
        </w:p>
      </w:tc>
    </w:tr>
  </w:tbl>
  <w:p w14:paraId="64EBA0F0" w14:textId="77777777" w:rsidR="003A02A1" w:rsidRDefault="003A0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3A02A1" w14:paraId="53AACF38" w14:textId="77777777">
      <w:trPr>
        <w:cantSplit/>
        <w:trHeight w:hRule="exact" w:val="400"/>
      </w:trPr>
      <w:tc>
        <w:tcPr>
          <w:tcW w:w="6804" w:type="dxa"/>
        </w:tcPr>
        <w:p w14:paraId="50576407" w14:textId="71579CB1" w:rsidR="003A02A1" w:rsidRDefault="00000000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3F79A6">
            <w:t>Testprotokoll</w:t>
          </w:r>
          <w:r>
            <w:fldChar w:fldCharType="end"/>
          </w:r>
        </w:p>
        <w:p w14:paraId="43A54B3E" w14:textId="65CB56D1" w:rsidR="003A02A1" w:rsidRDefault="00000000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 w:rsidR="00BB4DF0">
            <w:fldChar w:fldCharType="separate"/>
          </w:r>
          <w:r w:rsidR="003F79A6">
            <w:t>WISS Forum</w:t>
          </w:r>
          <w:r>
            <w:fldChar w:fldCharType="end"/>
          </w:r>
        </w:p>
      </w:tc>
      <w:tc>
        <w:tcPr>
          <w:tcW w:w="2268" w:type="dxa"/>
        </w:tcPr>
        <w:p w14:paraId="3744562D" w14:textId="77777777" w:rsidR="003A02A1" w:rsidRDefault="003A02A1">
          <w:pPr>
            <w:pStyle w:val="Referenz"/>
          </w:pPr>
        </w:p>
      </w:tc>
    </w:tr>
  </w:tbl>
  <w:p w14:paraId="5ADC6D23" w14:textId="77777777" w:rsidR="003A02A1" w:rsidRDefault="003A02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3A02A1" w14:paraId="459C385B" w14:textId="77777777">
      <w:trPr>
        <w:cantSplit/>
        <w:trHeight w:hRule="exact" w:val="1814"/>
      </w:trPr>
      <w:tc>
        <w:tcPr>
          <w:tcW w:w="4848" w:type="dxa"/>
          <w:hideMark/>
        </w:tcPr>
        <w:p w14:paraId="59F0ECFA" w14:textId="77777777" w:rsidR="003A02A1" w:rsidRDefault="00000000">
          <w:pPr>
            <w:pStyle w:val="Header"/>
          </w:pPr>
          <w:r>
            <w:pict w14:anchorId="5512BE9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25pt;height:17.25pt">
                <v:imagedata r:id="rId1" o:title=""/>
              </v:shape>
            </w:pict>
          </w:r>
        </w:p>
      </w:tc>
      <w:tc>
        <w:tcPr>
          <w:tcW w:w="5103" w:type="dxa"/>
        </w:tcPr>
        <w:p w14:paraId="0AC008C4" w14:textId="0B99C253" w:rsidR="003A02A1" w:rsidRDefault="00895FAA">
          <w:pPr>
            <w:pStyle w:val="Header"/>
          </w:pPr>
          <w:r>
            <w:t>WISS</w:t>
          </w:r>
        </w:p>
        <w:p w14:paraId="041D07CC" w14:textId="360D5A05" w:rsidR="003A02A1" w:rsidRDefault="00895FAA">
          <w:pPr>
            <w:pStyle w:val="KopfzeileFett"/>
          </w:pPr>
          <w:r>
            <w:t>WISS Forum</w:t>
          </w:r>
        </w:p>
        <w:p w14:paraId="68C0C040" w14:textId="77777777" w:rsidR="003A02A1" w:rsidRDefault="003A02A1">
          <w:pPr>
            <w:pStyle w:val="Header"/>
          </w:pPr>
        </w:p>
      </w:tc>
    </w:tr>
  </w:tbl>
  <w:p w14:paraId="152AE47C" w14:textId="77777777" w:rsidR="003A02A1" w:rsidRDefault="003A0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Heading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AAC799C"/>
    <w:multiLevelType w:val="hybridMultilevel"/>
    <w:tmpl w:val="98405C8E"/>
    <w:lvl w:ilvl="0" w:tplc="8DDE1CF8">
      <w:start w:val="20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E31F6"/>
    <w:multiLevelType w:val="hybridMultilevel"/>
    <w:tmpl w:val="1AAA6A48"/>
    <w:lvl w:ilvl="0" w:tplc="A5EE3F6A">
      <w:start w:val="20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A306B"/>
    <w:multiLevelType w:val="hybridMultilevel"/>
    <w:tmpl w:val="9B3016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D370BFB"/>
    <w:multiLevelType w:val="multilevel"/>
    <w:tmpl w:val="582E39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3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8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 w16cid:durableId="1161962748">
    <w:abstractNumId w:val="27"/>
  </w:num>
  <w:num w:numId="2" w16cid:durableId="2083595557">
    <w:abstractNumId w:val="1"/>
  </w:num>
  <w:num w:numId="3" w16cid:durableId="1541894591">
    <w:abstractNumId w:val="33"/>
  </w:num>
  <w:num w:numId="4" w16cid:durableId="313685557">
    <w:abstractNumId w:val="5"/>
  </w:num>
  <w:num w:numId="5" w16cid:durableId="486557933">
    <w:abstractNumId w:val="22"/>
  </w:num>
  <w:num w:numId="6" w16cid:durableId="1547176629">
    <w:abstractNumId w:val="7"/>
  </w:num>
  <w:num w:numId="7" w16cid:durableId="2049524353">
    <w:abstractNumId w:val="31"/>
  </w:num>
  <w:num w:numId="8" w16cid:durableId="1638340859">
    <w:abstractNumId w:val="24"/>
  </w:num>
  <w:num w:numId="9" w16cid:durableId="298919811">
    <w:abstractNumId w:val="32"/>
  </w:num>
  <w:num w:numId="10" w16cid:durableId="1758088023">
    <w:abstractNumId w:val="18"/>
  </w:num>
  <w:num w:numId="11" w16cid:durableId="1973172967">
    <w:abstractNumId w:val="29"/>
  </w:num>
  <w:num w:numId="12" w16cid:durableId="1074164577">
    <w:abstractNumId w:val="3"/>
  </w:num>
  <w:num w:numId="13" w16cid:durableId="813134970">
    <w:abstractNumId w:val="17"/>
  </w:num>
  <w:num w:numId="14" w16cid:durableId="265431160">
    <w:abstractNumId w:val="21"/>
  </w:num>
  <w:num w:numId="15" w16cid:durableId="504980171">
    <w:abstractNumId w:val="15"/>
  </w:num>
  <w:num w:numId="16" w16cid:durableId="722489469">
    <w:abstractNumId w:val="28"/>
  </w:num>
  <w:num w:numId="17" w16cid:durableId="1362585386">
    <w:abstractNumId w:val="12"/>
  </w:num>
  <w:num w:numId="18" w16cid:durableId="137891823">
    <w:abstractNumId w:val="19"/>
  </w:num>
  <w:num w:numId="19" w16cid:durableId="47073187">
    <w:abstractNumId w:val="10"/>
  </w:num>
  <w:num w:numId="20" w16cid:durableId="2041389550">
    <w:abstractNumId w:val="23"/>
  </w:num>
  <w:num w:numId="21" w16cid:durableId="1569269197">
    <w:abstractNumId w:val="25"/>
  </w:num>
  <w:num w:numId="22" w16cid:durableId="531845939">
    <w:abstractNumId w:val="2"/>
  </w:num>
  <w:num w:numId="23" w16cid:durableId="1336344773">
    <w:abstractNumId w:val="8"/>
  </w:num>
  <w:num w:numId="24" w16cid:durableId="292640343">
    <w:abstractNumId w:val="30"/>
  </w:num>
  <w:num w:numId="25" w16cid:durableId="1833567802">
    <w:abstractNumId w:val="13"/>
  </w:num>
  <w:num w:numId="26" w16cid:durableId="206573040">
    <w:abstractNumId w:val="16"/>
  </w:num>
  <w:num w:numId="27" w16cid:durableId="329984814">
    <w:abstractNumId w:val="9"/>
  </w:num>
  <w:num w:numId="28" w16cid:durableId="396054422">
    <w:abstractNumId w:val="20"/>
  </w:num>
  <w:num w:numId="29" w16cid:durableId="1880051234">
    <w:abstractNumId w:val="26"/>
  </w:num>
  <w:num w:numId="30" w16cid:durableId="510604837">
    <w:abstractNumId w:val="4"/>
  </w:num>
  <w:num w:numId="31" w16cid:durableId="34550622">
    <w:abstractNumId w:val="0"/>
  </w:num>
  <w:num w:numId="32" w16cid:durableId="1891187071">
    <w:abstractNumId w:val="0"/>
  </w:num>
  <w:num w:numId="33" w16cid:durableId="1879199420">
    <w:abstractNumId w:val="0"/>
  </w:num>
  <w:num w:numId="34" w16cid:durableId="443380947">
    <w:abstractNumId w:val="20"/>
  </w:num>
  <w:num w:numId="35" w16cid:durableId="1865439554">
    <w:abstractNumId w:val="20"/>
  </w:num>
  <w:num w:numId="36" w16cid:durableId="522671610">
    <w:abstractNumId w:val="20"/>
  </w:num>
  <w:num w:numId="37" w16cid:durableId="558594869">
    <w:abstractNumId w:val="20"/>
  </w:num>
  <w:num w:numId="38" w16cid:durableId="408701101">
    <w:abstractNumId w:val="20"/>
  </w:num>
  <w:num w:numId="39" w16cid:durableId="772700979">
    <w:abstractNumId w:val="20"/>
  </w:num>
  <w:num w:numId="40" w16cid:durableId="1407417635">
    <w:abstractNumId w:val="20"/>
  </w:num>
  <w:num w:numId="41" w16cid:durableId="1693068623">
    <w:abstractNumId w:val="0"/>
  </w:num>
  <w:num w:numId="42" w16cid:durableId="1739595718">
    <w:abstractNumId w:val="0"/>
  </w:num>
  <w:num w:numId="43" w16cid:durableId="21444526">
    <w:abstractNumId w:val="22"/>
  </w:num>
  <w:num w:numId="44" w16cid:durableId="980497433">
    <w:abstractNumId w:val="20"/>
  </w:num>
  <w:num w:numId="45" w16cid:durableId="1295064645">
    <w:abstractNumId w:val="22"/>
  </w:num>
  <w:num w:numId="46" w16cid:durableId="732309551">
    <w:abstractNumId w:val="11"/>
  </w:num>
  <w:num w:numId="47" w16cid:durableId="127627656">
    <w:abstractNumId w:val="6"/>
  </w:num>
  <w:num w:numId="48" w16cid:durableId="719328508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F0"/>
    <w:rsid w:val="0002351F"/>
    <w:rsid w:val="00054982"/>
    <w:rsid w:val="00076891"/>
    <w:rsid w:val="000F2529"/>
    <w:rsid w:val="0010023A"/>
    <w:rsid w:val="00133057"/>
    <w:rsid w:val="00163D5B"/>
    <w:rsid w:val="00163EF4"/>
    <w:rsid w:val="00174039"/>
    <w:rsid w:val="001A066B"/>
    <w:rsid w:val="001B2EA8"/>
    <w:rsid w:val="00206211"/>
    <w:rsid w:val="002621ED"/>
    <w:rsid w:val="00285BF6"/>
    <w:rsid w:val="002B3589"/>
    <w:rsid w:val="002D0F4F"/>
    <w:rsid w:val="003335DA"/>
    <w:rsid w:val="00356E1F"/>
    <w:rsid w:val="003A02A1"/>
    <w:rsid w:val="003F79A6"/>
    <w:rsid w:val="00400DCE"/>
    <w:rsid w:val="00426B89"/>
    <w:rsid w:val="004708B6"/>
    <w:rsid w:val="004900A7"/>
    <w:rsid w:val="00514C55"/>
    <w:rsid w:val="00563E76"/>
    <w:rsid w:val="00570C35"/>
    <w:rsid w:val="005C1E87"/>
    <w:rsid w:val="005C27BB"/>
    <w:rsid w:val="006663E6"/>
    <w:rsid w:val="00673208"/>
    <w:rsid w:val="006830D9"/>
    <w:rsid w:val="006B5D93"/>
    <w:rsid w:val="00736C80"/>
    <w:rsid w:val="0073759C"/>
    <w:rsid w:val="00746678"/>
    <w:rsid w:val="00765C93"/>
    <w:rsid w:val="00782BC7"/>
    <w:rsid w:val="00811E50"/>
    <w:rsid w:val="00813BF5"/>
    <w:rsid w:val="00831A6C"/>
    <w:rsid w:val="008527BF"/>
    <w:rsid w:val="00865923"/>
    <w:rsid w:val="00895FAA"/>
    <w:rsid w:val="008B2AB6"/>
    <w:rsid w:val="00900E7A"/>
    <w:rsid w:val="00906D96"/>
    <w:rsid w:val="00907A05"/>
    <w:rsid w:val="009760D2"/>
    <w:rsid w:val="009C2A93"/>
    <w:rsid w:val="009C74D0"/>
    <w:rsid w:val="009E0776"/>
    <w:rsid w:val="00A40988"/>
    <w:rsid w:val="00A41441"/>
    <w:rsid w:val="00A44283"/>
    <w:rsid w:val="00A84216"/>
    <w:rsid w:val="00A845A9"/>
    <w:rsid w:val="00AA71E9"/>
    <w:rsid w:val="00AF5096"/>
    <w:rsid w:val="00B22349"/>
    <w:rsid w:val="00B5270B"/>
    <w:rsid w:val="00B71786"/>
    <w:rsid w:val="00B85633"/>
    <w:rsid w:val="00BA31F5"/>
    <w:rsid w:val="00BA6A9D"/>
    <w:rsid w:val="00BB4DF0"/>
    <w:rsid w:val="00C57097"/>
    <w:rsid w:val="00C65FCB"/>
    <w:rsid w:val="00C70946"/>
    <w:rsid w:val="00CA5BE6"/>
    <w:rsid w:val="00CE702B"/>
    <w:rsid w:val="00D01243"/>
    <w:rsid w:val="00D128B6"/>
    <w:rsid w:val="00D31080"/>
    <w:rsid w:val="00D4102F"/>
    <w:rsid w:val="00D424AD"/>
    <w:rsid w:val="00D92E60"/>
    <w:rsid w:val="00DB689A"/>
    <w:rsid w:val="00DC4E86"/>
    <w:rsid w:val="00E116B7"/>
    <w:rsid w:val="00E251EB"/>
    <w:rsid w:val="00E367C4"/>
    <w:rsid w:val="00E5121A"/>
    <w:rsid w:val="00E76B26"/>
    <w:rsid w:val="00E93B31"/>
    <w:rsid w:val="00EB561C"/>
    <w:rsid w:val="00ED11CD"/>
    <w:rsid w:val="00ED4B7F"/>
    <w:rsid w:val="00F54176"/>
    <w:rsid w:val="00F87F67"/>
    <w:rsid w:val="00FC49EF"/>
    <w:rsid w:val="00F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D3916"/>
  <w15:chartTrackingRefBased/>
  <w15:docId w15:val="{45507EF2-4DCB-45CB-AA5D-89A2E29B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Heading1">
    <w:name w:val="heading 1"/>
    <w:basedOn w:val="Absatz"/>
    <w:next w:val="Absatz"/>
    <w:link w:val="Heading1Char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Heading2">
    <w:name w:val="heading 2"/>
    <w:basedOn w:val="Heading1"/>
    <w:next w:val="Absatz"/>
    <w:link w:val="Heading2Ch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Heading3">
    <w:name w:val="heading 3"/>
    <w:basedOn w:val="Heading2"/>
    <w:next w:val="Absatz"/>
    <w:link w:val="Heading3Ch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Heading4">
    <w:name w:val="heading 4"/>
    <w:basedOn w:val="Heading3"/>
    <w:next w:val="Absatz"/>
    <w:link w:val="Heading4Ch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Heading5">
    <w:name w:val="heading 5"/>
    <w:basedOn w:val="Heading4"/>
    <w:next w:val="Absatz"/>
    <w:link w:val="Heading5Char"/>
    <w:qFormat/>
    <w:pPr>
      <w:numPr>
        <w:ilvl w:val="4"/>
      </w:numPr>
      <w:spacing w:before="60"/>
      <w:outlineLvl w:val="4"/>
    </w:pPr>
    <w:rPr>
      <w:b w:val="0"/>
    </w:rPr>
  </w:style>
  <w:style w:type="paragraph" w:styleId="Heading6">
    <w:name w:val="heading 6"/>
    <w:basedOn w:val="Heading5"/>
    <w:next w:val="Absatz"/>
    <w:link w:val="Heading6Ch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Heading7">
    <w:name w:val="heading 7"/>
    <w:basedOn w:val="Heading6"/>
    <w:next w:val="Absatz"/>
    <w:link w:val="Heading7Ch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Heading8">
    <w:name w:val="heading 8"/>
    <w:basedOn w:val="Absatz"/>
    <w:next w:val="Absatz"/>
    <w:link w:val="Heading8Ch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Heading2Char">
    <w:name w:val="Heading 2 Char"/>
    <w:link w:val="Heading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Heading3Char">
    <w:name w:val="Heading 3 Char"/>
    <w:link w:val="Heading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Heading4Char">
    <w:name w:val="Heading 4 Char"/>
    <w:link w:val="Heading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Heading5Char">
    <w:name w:val="Heading 5 Char"/>
    <w:link w:val="Heading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Heading6Char">
    <w:name w:val="Heading 6 Char"/>
    <w:link w:val="Heading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Heading7Char">
    <w:name w:val="Heading 7 Char"/>
    <w:link w:val="Heading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Heading8Char">
    <w:name w:val="Heading 8 Char"/>
    <w:link w:val="Heading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Heading9Char">
    <w:name w:val="Heading 9 Char"/>
    <w:link w:val="Heading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OC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OC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OC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OC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Caption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Caption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ofFigure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OC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Header">
    <w:name w:val="header"/>
    <w:basedOn w:val="Absatz"/>
    <w:link w:val="HeaderCh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Footer">
    <w:name w:val="footer"/>
    <w:basedOn w:val="Absatz"/>
    <w:link w:val="FooterCh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FooterChar">
    <w:name w:val="Footer Char"/>
    <w:link w:val="Footer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OC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OC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OC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Header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Heading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iz\Desktop\wiss-forum\m450\Test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EF85FB3CB0E4DD6B1F9B12DD4E90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17C68-3D41-4175-B45D-2E2BC23FFD1E}"/>
      </w:docPartPr>
      <w:docPartBody>
        <w:p w:rsidR="00000000" w:rsidRDefault="00000000">
          <w:pPr>
            <w:pStyle w:val="1EF85FB3CB0E4DD6B1F9B12DD4E90092"/>
          </w:pPr>
          <w:r>
            <w:rPr>
              <w:rStyle w:val="PlaceholderText"/>
            </w:rPr>
            <w:t>Wählen Sie ein Element aus.</w:t>
          </w:r>
        </w:p>
      </w:docPartBody>
    </w:docPart>
    <w:docPart>
      <w:docPartPr>
        <w:name w:val="DB24EF25063B4BE38876413CE8418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1DA83-45E3-4420-90EB-942A117D60AA}"/>
      </w:docPartPr>
      <w:docPartBody>
        <w:p w:rsidR="00000000" w:rsidRDefault="00000000">
          <w:pPr>
            <w:pStyle w:val="DB24EF25063B4BE38876413CE8418028"/>
          </w:pPr>
          <w:r>
            <w:rPr>
              <w:rStyle w:val="PlaceholderText"/>
            </w:rPr>
            <w:t>Wählen Sie ein Element aus.</w:t>
          </w:r>
        </w:p>
      </w:docPartBody>
    </w:docPart>
    <w:docPart>
      <w:docPartPr>
        <w:name w:val="81B78AC031C24146AC997A2D7F8B8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6AAF1-6A14-4D73-BD8B-5E136BFA0A5E}"/>
      </w:docPartPr>
      <w:docPartBody>
        <w:p w:rsidR="00000000" w:rsidRDefault="00000000">
          <w:pPr>
            <w:pStyle w:val="81B78AC031C24146AC997A2D7F8B8992"/>
          </w:pPr>
          <w:r>
            <w:rPr>
              <w:rStyle w:val="Placehold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5E"/>
    <w:rsid w:val="00606E5E"/>
    <w:rsid w:val="00D1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F85FB3CB0E4DD6B1F9B12DD4E90092">
    <w:name w:val="1EF85FB3CB0E4DD6B1F9B12DD4E90092"/>
  </w:style>
  <w:style w:type="paragraph" w:customStyle="1" w:styleId="DB24EF25063B4BE38876413CE8418028">
    <w:name w:val="DB24EF25063B4BE38876413CE8418028"/>
  </w:style>
  <w:style w:type="paragraph" w:customStyle="1" w:styleId="81B78AC031C24146AC997A2D7F8B8992">
    <w:name w:val="81B78AC031C24146AC997A2D7F8B89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C865C68557D314FB5A25F21643FF863" ma:contentTypeVersion="0" ma:contentTypeDescription="Ein neues Dokument erstellen." ma:contentTypeScope="" ma:versionID="179a2d8fcc04cfe760201e55d02d9e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5e11d0132dc5bb78ad0fb0e89938a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592029-75CF-4B65-AAC3-E6ACCDC65E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FFDF00-25D1-4299-8DA8-303AFBB8C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44650F-CF6D-4C7E-BFFC-D0784587A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Testprotokoll.dotx</Template>
  <TotalTime>35</TotalTime>
  <Pages>6</Pages>
  <Words>750</Words>
  <Characters>4279</Characters>
  <Application>Microsoft Office Word</Application>
  <DocSecurity>0</DocSecurity>
  <Lines>35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</vt:i4>
      </vt:variant>
    </vt:vector>
  </HeadingPairs>
  <TitlesOfParts>
    <vt:vector size="5" baseType="lpstr">
      <vt:lpstr>Testprotokoll</vt:lpstr>
      <vt:lpstr>Testprotokoll</vt:lpstr>
      <vt:lpstr>Testfall</vt:lpstr>
      <vt:lpstr>Testfall</vt:lpstr>
      <vt:lpstr>Testfall</vt:lpstr>
    </vt:vector>
  </TitlesOfParts>
  <Manager>Libor F. Stoupa</Manager>
  <Company>Stoupa &amp; Partners AG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Sebi Zürcher</dc:creator>
  <cp:keywords>HERMES</cp:keywords>
  <dc:description>Stoupa &amp; Partners AG / Münsingen 2016-2019_x000d_
Typografische Gestaltung und Grafiken wurden ausschliesslich mit herkömmlichen Office-Werkzeugen erstellt.</dc:description>
  <cp:lastModifiedBy>Yanis Sebastian Zürcher</cp:lastModifiedBy>
  <cp:revision>88</cp:revision>
  <dcterms:created xsi:type="dcterms:W3CDTF">2025-06-15T08:01:00Z</dcterms:created>
  <dcterms:modified xsi:type="dcterms:W3CDTF">2025-06-15T08:38:00Z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  <property fmtid="{D5CDD505-2E9C-101B-9397-08002B2CF9AE}" pid="3" name="ContentTypeId">
    <vt:lpwstr>0x0101003C865C68557D314FB5A25F21643FF863</vt:lpwstr>
  </property>
</Properties>
</file>