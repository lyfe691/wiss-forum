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5D5C5" w14:textId="77777777" w:rsidR="00086E9B" w:rsidRDefault="00000000">
      <w:pPr>
        <w:pStyle w:val="Titel-Projektbezeichnung1"/>
      </w:pPr>
      <w:r>
        <w:t>Systemanforderungen</w:t>
      </w:r>
    </w:p>
    <w:p w14:paraId="6D26A175" w14:textId="77777777" w:rsidR="00086E9B" w:rsidRDefault="00000000">
      <w:pPr>
        <w:pStyle w:val="Titel-Projektbezeichnung2"/>
      </w:pPr>
      <w:r>
        <w:t>Projektname</w:t>
      </w:r>
    </w:p>
    <w:p w14:paraId="7E0CFCDC" w14:textId="77777777" w:rsidR="00086E9B" w:rsidRDefault="00086E9B">
      <w:pPr>
        <w:pStyle w:val="Absatz0Pt"/>
      </w:pPr>
    </w:p>
    <w:tbl>
      <w:tblPr>
        <w:tblW w:w="0" w:type="auto"/>
        <w:tblLook w:val="04A0" w:firstRow="1" w:lastRow="0" w:firstColumn="1" w:lastColumn="0" w:noHBand="0" w:noVBand="1"/>
      </w:tblPr>
      <w:tblGrid>
        <w:gridCol w:w="2127"/>
        <w:gridCol w:w="6594"/>
      </w:tblGrid>
      <w:tr w:rsidR="00086E9B" w14:paraId="122F11F9" w14:textId="77777777">
        <w:tc>
          <w:tcPr>
            <w:tcW w:w="2127" w:type="dxa"/>
            <w:hideMark/>
          </w:tcPr>
          <w:p w14:paraId="534D91C3" w14:textId="77777777" w:rsidR="00086E9B" w:rsidRDefault="00000000">
            <w:pPr>
              <w:pStyle w:val="Projektidentifikation"/>
            </w:pPr>
            <w:bookmarkStart w:id="0" w:name="_Toc527983431"/>
            <w:r>
              <w:t>Klassifizierung</w:t>
            </w:r>
          </w:p>
        </w:tc>
        <w:sdt>
          <w:sdtPr>
            <w:alias w:val="Klassifizierung"/>
            <w:tag w:val="Klassifizierung"/>
            <w:id w:val="365559598"/>
            <w:placeholder>
              <w:docPart w:val="F931378CF66945FA8735D67D951500DA"/>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61DDB9D5" w14:textId="3F8903BC" w:rsidR="00086E9B" w:rsidRDefault="000144D6">
                <w:pPr>
                  <w:pStyle w:val="AbsatzTab12Pt1-1"/>
                </w:pPr>
                <w:r>
                  <w:t>nicht klassifiziert</w:t>
                </w:r>
              </w:p>
            </w:tc>
          </w:sdtContent>
        </w:sdt>
      </w:tr>
      <w:tr w:rsidR="00086E9B" w14:paraId="563B2EF8" w14:textId="77777777">
        <w:tc>
          <w:tcPr>
            <w:tcW w:w="2127" w:type="dxa"/>
            <w:hideMark/>
          </w:tcPr>
          <w:p w14:paraId="32D13F05" w14:textId="77777777" w:rsidR="00086E9B" w:rsidRDefault="00000000">
            <w:pPr>
              <w:pStyle w:val="Projektidentifikation"/>
            </w:pPr>
            <w:r>
              <w:t>Status</w:t>
            </w:r>
          </w:p>
        </w:tc>
        <w:sdt>
          <w:sdtPr>
            <w:alias w:val="Status"/>
            <w:tag w:val="Status"/>
            <w:id w:val="-1024632016"/>
            <w:placeholder>
              <w:docPart w:val="33E81A4DD03C483B8F4EAD5D49C79BCA"/>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206B7A2F" w14:textId="325FA9C5" w:rsidR="00086E9B" w:rsidRDefault="000144D6">
                <w:pPr>
                  <w:pStyle w:val="AbsatzTab12Pt1-1"/>
                </w:pPr>
                <w:r>
                  <w:t>in Arbeit</w:t>
                </w:r>
              </w:p>
            </w:tc>
          </w:sdtContent>
        </w:sdt>
      </w:tr>
      <w:tr w:rsidR="00086E9B" w14:paraId="2580E8AE" w14:textId="77777777">
        <w:tc>
          <w:tcPr>
            <w:tcW w:w="2127" w:type="dxa"/>
          </w:tcPr>
          <w:p w14:paraId="3785CE64" w14:textId="77777777" w:rsidR="00086E9B" w:rsidRDefault="00000000">
            <w:pPr>
              <w:pStyle w:val="Projektidentifikation"/>
            </w:pPr>
            <w:r>
              <w:t>Programmname</w:t>
            </w:r>
          </w:p>
        </w:tc>
        <w:tc>
          <w:tcPr>
            <w:tcW w:w="6594" w:type="dxa"/>
            <w:vAlign w:val="center"/>
          </w:tcPr>
          <w:p w14:paraId="234B9431" w14:textId="77777777" w:rsidR="00086E9B" w:rsidRDefault="00086E9B">
            <w:pPr>
              <w:pStyle w:val="AbsatzTab12Pt1-1"/>
            </w:pPr>
          </w:p>
        </w:tc>
      </w:tr>
      <w:tr w:rsidR="00086E9B" w14:paraId="3D33F4BA" w14:textId="77777777">
        <w:tc>
          <w:tcPr>
            <w:tcW w:w="2127" w:type="dxa"/>
          </w:tcPr>
          <w:p w14:paraId="5D6B1C9F" w14:textId="77777777" w:rsidR="00086E9B" w:rsidRDefault="00000000">
            <w:pPr>
              <w:pStyle w:val="Projektidentifikation"/>
            </w:pPr>
            <w:r>
              <w:t>Projektnummer</w:t>
            </w:r>
          </w:p>
        </w:tc>
        <w:tc>
          <w:tcPr>
            <w:tcW w:w="6594" w:type="dxa"/>
            <w:vAlign w:val="center"/>
          </w:tcPr>
          <w:p w14:paraId="7135EF8D" w14:textId="77777777" w:rsidR="00086E9B" w:rsidRDefault="00086E9B">
            <w:pPr>
              <w:pStyle w:val="AbsatzTab12Pt1-1"/>
            </w:pPr>
          </w:p>
        </w:tc>
      </w:tr>
      <w:tr w:rsidR="00086E9B" w14:paraId="2C74D46F" w14:textId="77777777">
        <w:tc>
          <w:tcPr>
            <w:tcW w:w="2127" w:type="dxa"/>
            <w:hideMark/>
          </w:tcPr>
          <w:p w14:paraId="0D404AD5" w14:textId="77777777" w:rsidR="00086E9B" w:rsidRDefault="00000000">
            <w:pPr>
              <w:pStyle w:val="Projektidentifikation"/>
            </w:pPr>
            <w:r>
              <w:t>Projektleiter</w:t>
            </w:r>
          </w:p>
        </w:tc>
        <w:tc>
          <w:tcPr>
            <w:tcW w:w="6594" w:type="dxa"/>
            <w:hideMark/>
          </w:tcPr>
          <w:p w14:paraId="768376E3" w14:textId="18A7FB2C" w:rsidR="00086E9B" w:rsidRDefault="00B02C68">
            <w:pPr>
              <w:pStyle w:val="AbsatzTab12Pt1-1"/>
            </w:pPr>
            <w:r>
              <w:t>Yanis Sebastian Zürcher</w:t>
            </w:r>
          </w:p>
        </w:tc>
      </w:tr>
      <w:tr w:rsidR="00086E9B" w14:paraId="581F244E" w14:textId="77777777">
        <w:tc>
          <w:tcPr>
            <w:tcW w:w="2127" w:type="dxa"/>
            <w:hideMark/>
          </w:tcPr>
          <w:p w14:paraId="19066471" w14:textId="77777777" w:rsidR="00086E9B" w:rsidRDefault="00000000">
            <w:pPr>
              <w:pStyle w:val="Projektidentifikation"/>
            </w:pPr>
            <w:r>
              <w:t>Version</w:t>
            </w:r>
          </w:p>
        </w:tc>
        <w:tc>
          <w:tcPr>
            <w:tcW w:w="6594" w:type="dxa"/>
            <w:hideMark/>
          </w:tcPr>
          <w:p w14:paraId="25480CC8" w14:textId="77777777" w:rsidR="00086E9B" w:rsidRDefault="00000000">
            <w:pPr>
              <w:pStyle w:val="AbsatzTab12Pt1-1"/>
            </w:pPr>
            <w:r>
              <w:t>0.1</w:t>
            </w:r>
          </w:p>
        </w:tc>
      </w:tr>
      <w:tr w:rsidR="00086E9B" w14:paraId="713EC080" w14:textId="77777777">
        <w:trPr>
          <w:trHeight w:val="337"/>
          <w:tblHeader/>
        </w:trPr>
        <w:tc>
          <w:tcPr>
            <w:tcW w:w="2127" w:type="dxa"/>
            <w:hideMark/>
          </w:tcPr>
          <w:p w14:paraId="3DC0A166" w14:textId="77777777" w:rsidR="00086E9B" w:rsidRDefault="00000000">
            <w:pPr>
              <w:pStyle w:val="Projektidentifikation"/>
            </w:pPr>
            <w:r>
              <w:t>Datum</w:t>
            </w:r>
          </w:p>
        </w:tc>
        <w:sdt>
          <w:sdtPr>
            <w:alias w:val="Datum"/>
            <w:tag w:val="Datum"/>
            <w:id w:val="1807433945"/>
            <w:placeholder>
              <w:docPart w:val="8DED2BF373984D47A074DE113B269C16"/>
            </w:placeholder>
            <w15:color w:val="66CCFF"/>
            <w:date w:fullDate="2025-06-15T00:00:00Z">
              <w:dateFormat w:val="d. MMMM yyyy"/>
              <w:lid w:val="de-CH"/>
              <w:storeMappedDataAs w:val="dateTime"/>
              <w:calendar w:val="gregorian"/>
            </w:date>
          </w:sdtPr>
          <w:sdtContent>
            <w:tc>
              <w:tcPr>
                <w:tcW w:w="6594" w:type="dxa"/>
                <w:hideMark/>
              </w:tcPr>
              <w:p w14:paraId="21FC9076" w14:textId="5A5C5BF4" w:rsidR="00086E9B" w:rsidRDefault="000144D6">
                <w:pPr>
                  <w:pStyle w:val="AbsatzTab12Pt1-1"/>
                </w:pPr>
                <w:r>
                  <w:t>15. Juni 2025</w:t>
                </w:r>
              </w:p>
            </w:tc>
          </w:sdtContent>
        </w:sdt>
      </w:tr>
      <w:tr w:rsidR="00086E9B" w14:paraId="159D8D84" w14:textId="77777777">
        <w:trPr>
          <w:trHeight w:val="337"/>
          <w:tblHeader/>
        </w:trPr>
        <w:tc>
          <w:tcPr>
            <w:tcW w:w="2127" w:type="dxa"/>
            <w:hideMark/>
          </w:tcPr>
          <w:p w14:paraId="0F6BF334" w14:textId="77777777" w:rsidR="00086E9B" w:rsidRDefault="00000000">
            <w:pPr>
              <w:pStyle w:val="Projektidentifikation"/>
            </w:pPr>
            <w:r>
              <w:t>Auftraggeber</w:t>
            </w:r>
          </w:p>
        </w:tc>
        <w:tc>
          <w:tcPr>
            <w:tcW w:w="6594" w:type="dxa"/>
            <w:hideMark/>
          </w:tcPr>
          <w:p w14:paraId="3B5DB961" w14:textId="2C70DC94" w:rsidR="00086E9B" w:rsidRDefault="00B02C68">
            <w:pPr>
              <w:pStyle w:val="AbsatzTab12Pt1-1"/>
            </w:pPr>
            <w:r>
              <w:t>Yanis Sebastian Zürcher</w:t>
            </w:r>
          </w:p>
        </w:tc>
      </w:tr>
      <w:tr w:rsidR="00086E9B" w14:paraId="5884A766" w14:textId="77777777">
        <w:tc>
          <w:tcPr>
            <w:tcW w:w="2127" w:type="dxa"/>
            <w:hideMark/>
          </w:tcPr>
          <w:p w14:paraId="584ABB2C" w14:textId="77777777" w:rsidR="00086E9B" w:rsidRDefault="00000000">
            <w:pPr>
              <w:pStyle w:val="Projektidentifikation"/>
            </w:pPr>
            <w:r>
              <w:t>Autor/Autoren</w:t>
            </w:r>
          </w:p>
        </w:tc>
        <w:tc>
          <w:tcPr>
            <w:tcW w:w="6594" w:type="dxa"/>
          </w:tcPr>
          <w:p w14:paraId="45FB65FE" w14:textId="7E870BF5" w:rsidR="00086E9B" w:rsidRDefault="00B02C68">
            <w:pPr>
              <w:pStyle w:val="AbsatzTab12Pt1-1"/>
            </w:pPr>
            <w:r>
              <w:t>Yanis Sebastian Zürcher, Jason Bichsel, Dominik Könitzer</w:t>
            </w:r>
          </w:p>
        </w:tc>
      </w:tr>
      <w:tr w:rsidR="00086E9B" w14:paraId="7BBD4C7E" w14:textId="77777777">
        <w:tc>
          <w:tcPr>
            <w:tcW w:w="2127" w:type="dxa"/>
          </w:tcPr>
          <w:p w14:paraId="7416E3FF" w14:textId="77777777" w:rsidR="00086E9B" w:rsidRDefault="00000000">
            <w:pPr>
              <w:pStyle w:val="Projektidentifikation"/>
            </w:pPr>
            <w:r>
              <w:t>Verteiler</w:t>
            </w:r>
          </w:p>
        </w:tc>
        <w:tc>
          <w:tcPr>
            <w:tcW w:w="6594" w:type="dxa"/>
            <w:vAlign w:val="center"/>
          </w:tcPr>
          <w:p w14:paraId="2D3595B7" w14:textId="2D232C53" w:rsidR="00086E9B" w:rsidRDefault="00CD4599">
            <w:pPr>
              <w:pStyle w:val="AbsatzTab12Pt1-1"/>
            </w:pPr>
            <w:r>
              <w:t>Patrick Meier</w:t>
            </w:r>
          </w:p>
        </w:tc>
      </w:tr>
    </w:tbl>
    <w:p w14:paraId="282C74C3" w14:textId="77777777" w:rsidR="00086E9B" w:rsidRDefault="00000000">
      <w:pPr>
        <w:pStyle w:val="Inhaltsverzeichnis12"/>
      </w:pPr>
      <w:bookmarkStart w:id="1" w:name="_Toc530490772"/>
      <w:bookmarkStart w:id="2" w:name="_Toc18316407"/>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086E9B" w14:paraId="0BDA07F6"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C882166" w14:textId="77777777" w:rsidR="00086E9B"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D76279D" w14:textId="77777777" w:rsidR="00086E9B"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8DA788B" w14:textId="77777777" w:rsidR="00086E9B"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504F436A" w14:textId="77777777" w:rsidR="00086E9B" w:rsidRDefault="00000000">
            <w:pPr>
              <w:pStyle w:val="AbsatzTab12PtTitel"/>
            </w:pPr>
            <w:r>
              <w:t>Autor</w:t>
            </w:r>
          </w:p>
        </w:tc>
      </w:tr>
      <w:tr w:rsidR="00086E9B" w14:paraId="3F3B809F" w14:textId="77777777">
        <w:tc>
          <w:tcPr>
            <w:tcW w:w="1215" w:type="dxa"/>
            <w:tcBorders>
              <w:top w:val="single" w:sz="4" w:space="0" w:color="auto"/>
              <w:left w:val="single" w:sz="4" w:space="0" w:color="auto"/>
              <w:bottom w:val="single" w:sz="4" w:space="0" w:color="auto"/>
              <w:right w:val="single" w:sz="4" w:space="0" w:color="auto"/>
            </w:tcBorders>
            <w:hideMark/>
          </w:tcPr>
          <w:p w14:paraId="467022A9" w14:textId="77777777" w:rsidR="00086E9B"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56EE935F"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9988585"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B470946" w14:textId="77777777" w:rsidR="00086E9B" w:rsidRDefault="00086E9B">
            <w:pPr>
              <w:pStyle w:val="AbsatzTab11Pt1-1"/>
            </w:pPr>
          </w:p>
        </w:tc>
      </w:tr>
      <w:tr w:rsidR="00086E9B" w14:paraId="0ED0BC5B" w14:textId="77777777">
        <w:tc>
          <w:tcPr>
            <w:tcW w:w="1215" w:type="dxa"/>
            <w:tcBorders>
              <w:top w:val="single" w:sz="4" w:space="0" w:color="auto"/>
              <w:left w:val="single" w:sz="4" w:space="0" w:color="auto"/>
              <w:bottom w:val="single" w:sz="4" w:space="0" w:color="auto"/>
              <w:right w:val="single" w:sz="4" w:space="0" w:color="auto"/>
            </w:tcBorders>
          </w:tcPr>
          <w:p w14:paraId="68C22475" w14:textId="77777777" w:rsidR="00086E9B" w:rsidRDefault="00086E9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AFD8E64"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C4C9620"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12836F2" w14:textId="77777777" w:rsidR="00086E9B" w:rsidRDefault="00086E9B">
            <w:pPr>
              <w:pStyle w:val="AbsatzTab11Pt1-1"/>
            </w:pPr>
          </w:p>
        </w:tc>
      </w:tr>
      <w:tr w:rsidR="00086E9B" w14:paraId="2E2203D3" w14:textId="77777777">
        <w:tc>
          <w:tcPr>
            <w:tcW w:w="1215" w:type="dxa"/>
            <w:tcBorders>
              <w:top w:val="single" w:sz="4" w:space="0" w:color="auto"/>
              <w:left w:val="single" w:sz="4" w:space="0" w:color="auto"/>
              <w:bottom w:val="single" w:sz="4" w:space="0" w:color="auto"/>
              <w:right w:val="single" w:sz="4" w:space="0" w:color="auto"/>
            </w:tcBorders>
          </w:tcPr>
          <w:p w14:paraId="78D6ABBF" w14:textId="77777777" w:rsidR="00086E9B" w:rsidRDefault="00086E9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E87C388"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9653012"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9F1D916" w14:textId="77777777" w:rsidR="00086E9B" w:rsidRDefault="00086E9B">
            <w:pPr>
              <w:pStyle w:val="AbsatzTab11Pt1-1"/>
            </w:pPr>
          </w:p>
        </w:tc>
      </w:tr>
      <w:tr w:rsidR="00086E9B" w14:paraId="08BAF4F9" w14:textId="77777777">
        <w:tc>
          <w:tcPr>
            <w:tcW w:w="1215" w:type="dxa"/>
            <w:tcBorders>
              <w:top w:val="single" w:sz="4" w:space="0" w:color="auto"/>
              <w:left w:val="single" w:sz="4" w:space="0" w:color="auto"/>
              <w:bottom w:val="single" w:sz="4" w:space="0" w:color="auto"/>
              <w:right w:val="single" w:sz="4" w:space="0" w:color="auto"/>
            </w:tcBorders>
          </w:tcPr>
          <w:p w14:paraId="69F97F88" w14:textId="77777777" w:rsidR="00086E9B" w:rsidRDefault="00086E9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239E61FE"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E222218"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4E82BDDF" w14:textId="77777777" w:rsidR="00086E9B" w:rsidRDefault="00086E9B">
            <w:pPr>
              <w:pStyle w:val="AbsatzTab11Pt1-1"/>
            </w:pPr>
          </w:p>
        </w:tc>
      </w:tr>
    </w:tbl>
    <w:p w14:paraId="0754A996" w14:textId="77777777" w:rsidR="00086E9B" w:rsidRDefault="00000000">
      <w:pPr>
        <w:pStyle w:val="Caption"/>
      </w:pPr>
      <w:bookmarkStart w:id="3" w:name="_Toc448251712"/>
      <w:bookmarkStart w:id="4" w:name="_Toc18316433"/>
      <w:r>
        <w:t xml:space="preserve">Tabelle </w:t>
      </w:r>
      <w:r>
        <w:rPr>
          <w:noProof/>
        </w:rPr>
        <w:fldChar w:fldCharType="begin"/>
      </w:r>
      <w:r>
        <w:rPr>
          <w:noProof/>
        </w:rPr>
        <w:instrText xml:space="preserve"> SEQ Tabelle \* ARABIC </w:instrText>
      </w:r>
      <w:r>
        <w:rPr>
          <w:noProof/>
        </w:rPr>
        <w:fldChar w:fldCharType="separate"/>
      </w:r>
      <w:r w:rsidR="00B02C68">
        <w:rPr>
          <w:noProof/>
        </w:rPr>
        <w:t>1</w:t>
      </w:r>
      <w:r>
        <w:rPr>
          <w:noProof/>
        </w:rPr>
        <w:fldChar w:fldCharType="end"/>
      </w:r>
      <w:r>
        <w:t>:</w:t>
      </w:r>
      <w:r>
        <w:tab/>
        <w:t>Änderungskontrolle</w:t>
      </w:r>
      <w:bookmarkEnd w:id="3"/>
      <w:bookmarkEnd w:id="4"/>
    </w:p>
    <w:p w14:paraId="55FA8AA6" w14:textId="77777777" w:rsidR="00086E9B" w:rsidRDefault="00000000">
      <w:pPr>
        <w:pStyle w:val="Inhaltsverzeichnis12"/>
      </w:pPr>
      <w:bookmarkStart w:id="5" w:name="_Toc527977149"/>
      <w:bookmarkStart w:id="6" w:name="_Toc527983432"/>
      <w:bookmarkStart w:id="7" w:name="_Toc530490773"/>
      <w:bookmarkStart w:id="8" w:name="_Toc18316408"/>
      <w:r>
        <w:t>Beschreibung</w:t>
      </w:r>
      <w:bookmarkEnd w:id="5"/>
      <w:bookmarkEnd w:id="6"/>
      <w:bookmarkEnd w:id="7"/>
      <w:bookmarkEnd w:id="8"/>
    </w:p>
    <w:p w14:paraId="07A5F420" w14:textId="77777777" w:rsidR="00086E9B" w:rsidRDefault="00000000">
      <w:pPr>
        <w:pStyle w:val="Absatz"/>
      </w:pPr>
      <w:r>
        <w:t>Die Systemanforderungen beschreiben Anforderungen an das zukünftige System. Sie sind nach Anforderungskategorien strukturiert. Sie umfassen beispielsweise die Geschäftsanforderungen, Betriebsanforderungen, Supportanforderungen, Sicherheitsanforderungen und sind nach Ihrer Wichtigkeit priorisiert. Die Dokumentation der Systemanforderungen erfolgt auf der Grundlage und mit den Standards/Notationen der eingesetzten Methode des Requirement Engineerings.</w:t>
      </w:r>
    </w:p>
    <w:p w14:paraId="04931FBC" w14:textId="77777777" w:rsidR="00086E9B" w:rsidRDefault="00000000">
      <w:pPr>
        <w:pStyle w:val="Heading1"/>
        <w:pageBreakBefore/>
        <w:numPr>
          <w:ilvl w:val="0"/>
          <w:numId w:val="25"/>
        </w:numPr>
        <w:ind w:left="431" w:hanging="431"/>
      </w:pPr>
      <w:bookmarkStart w:id="9" w:name="_Toc493573276"/>
      <w:bookmarkStart w:id="10" w:name="_Toc18316409"/>
      <w:r>
        <w:lastRenderedPageBreak/>
        <w:t>Grobanforderungen</w:t>
      </w:r>
      <w:bookmarkEnd w:id="9"/>
      <w:bookmarkEnd w:id="10"/>
    </w:p>
    <w:p w14:paraId="0744DD66" w14:textId="77777777" w:rsidR="00090586" w:rsidRDefault="00090586" w:rsidP="00090586">
      <w:pPr>
        <w:pStyle w:val="Absatz"/>
      </w:pPr>
      <w:r>
        <w:t>Aus der Studie</w:t>
      </w:r>
    </w:p>
    <w:p w14:paraId="77EE515E" w14:textId="77777777" w:rsidR="00090586" w:rsidRDefault="00090586" w:rsidP="00090586">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709"/>
        <w:gridCol w:w="2976"/>
        <w:gridCol w:w="1560"/>
        <w:gridCol w:w="1653"/>
      </w:tblGrid>
      <w:tr w:rsidR="00090586" w14:paraId="36D611AB" w14:textId="77777777" w:rsidTr="00D331C1">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CB46FA6" w14:textId="77777777" w:rsidR="00090586" w:rsidRDefault="00090586" w:rsidP="00D331C1">
            <w:pPr>
              <w:pStyle w:val="AbsatzTab12PtTitel"/>
            </w:pPr>
            <w:bookmarkStart w:id="11" w:name="_Toc493855124"/>
            <w:bookmarkStart w:id="12" w:name="_Toc528003913"/>
            <w:bookmarkStart w:id="13" w:name="_Toc529897094"/>
            <w:bookmarkStart w:id="14" w:name="_Toc530676371"/>
            <w:r>
              <w:t>ID</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012BE762" w14:textId="77777777" w:rsidR="00090586" w:rsidRDefault="00090586" w:rsidP="00D331C1">
            <w:pPr>
              <w:pStyle w:val="AbsatzTab12PtTitel"/>
            </w:pPr>
            <w:r>
              <w:t>Anforderungen</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0C58574C" w14:textId="77777777" w:rsidR="00090586" w:rsidRDefault="00090586" w:rsidP="00D331C1">
            <w:pPr>
              <w:pStyle w:val="AbsatzTab12PtTitel"/>
              <w:rPr>
                <w:lang w:val="en-US"/>
              </w:rPr>
            </w:pPr>
            <w:r>
              <w:rPr>
                <w:lang w:val="en-US"/>
              </w:rPr>
              <w:t xml:space="preserve">Art </w:t>
            </w:r>
            <w:r>
              <w:rPr>
                <w:vertAlign w:val="superscript"/>
                <w:lang w:val="en-US"/>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3419B708" w14:textId="77777777" w:rsidR="00090586" w:rsidRDefault="00090586" w:rsidP="00D331C1">
            <w:pPr>
              <w:pStyle w:val="AbsatzTab12PtTitel"/>
            </w:pPr>
            <w:r>
              <w:t>Abnahmekriterium</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98F8AA1" w14:textId="77777777" w:rsidR="00090586" w:rsidRDefault="00090586" w:rsidP="00D331C1">
            <w:pPr>
              <w:pStyle w:val="AbsatzTab12PtTitel"/>
            </w:pPr>
            <w:r>
              <w:t xml:space="preserve">Wichtigkeit </w:t>
            </w:r>
            <w:r>
              <w:rPr>
                <w:vertAlign w:val="superscript"/>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72C62714" w14:textId="77777777" w:rsidR="00090586" w:rsidRDefault="00090586" w:rsidP="00D331C1">
            <w:pPr>
              <w:pStyle w:val="AbsatzTab12PtTitel"/>
            </w:pPr>
            <w:r>
              <w:t xml:space="preserve">Dringlichkeit </w:t>
            </w:r>
            <w:r>
              <w:rPr>
                <w:vertAlign w:val="superscript"/>
              </w:rPr>
              <w:t>3</w:t>
            </w:r>
          </w:p>
        </w:tc>
      </w:tr>
      <w:tr w:rsidR="00090586" w14:paraId="5AA46BE7"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hideMark/>
          </w:tcPr>
          <w:p w14:paraId="4D709A12" w14:textId="77777777" w:rsidR="00090586" w:rsidRDefault="00090586" w:rsidP="00D331C1">
            <w:pPr>
              <w:pStyle w:val="AbsatzTab12Pt1-1Kur"/>
            </w:pPr>
            <w:r>
              <w:t>A1</w:t>
            </w:r>
          </w:p>
        </w:tc>
        <w:tc>
          <w:tcPr>
            <w:tcW w:w="1985" w:type="dxa"/>
            <w:tcBorders>
              <w:top w:val="single" w:sz="4" w:space="0" w:color="auto"/>
              <w:left w:val="single" w:sz="4" w:space="0" w:color="auto"/>
              <w:bottom w:val="single" w:sz="4" w:space="0" w:color="auto"/>
              <w:right w:val="single" w:sz="4" w:space="0" w:color="auto"/>
            </w:tcBorders>
            <w:hideMark/>
          </w:tcPr>
          <w:p w14:paraId="73D39348" w14:textId="760A8549" w:rsidR="00090586" w:rsidRDefault="00AF487D" w:rsidP="00D331C1">
            <w:pPr>
              <w:pStyle w:val="AbsatzTab12Pt1-1Kur"/>
            </w:pPr>
            <w:r w:rsidRPr="00AF487D">
              <w:t>Benutzer können sich registrieren und anmelden</w:t>
            </w:r>
          </w:p>
        </w:tc>
        <w:tc>
          <w:tcPr>
            <w:tcW w:w="709" w:type="dxa"/>
            <w:tcBorders>
              <w:top w:val="single" w:sz="4" w:space="0" w:color="auto"/>
              <w:left w:val="single" w:sz="4" w:space="0" w:color="auto"/>
              <w:bottom w:val="single" w:sz="4" w:space="0" w:color="auto"/>
              <w:right w:val="single" w:sz="4" w:space="0" w:color="auto"/>
            </w:tcBorders>
            <w:hideMark/>
          </w:tcPr>
          <w:p w14:paraId="16C61CD5" w14:textId="77777777" w:rsidR="00090586" w:rsidRDefault="00090586" w:rsidP="00D331C1">
            <w:pPr>
              <w:pStyle w:val="AbsatzTab12Pt1-1Kur"/>
            </w:pPr>
            <w:r>
              <w:t>F</w:t>
            </w:r>
          </w:p>
        </w:tc>
        <w:tc>
          <w:tcPr>
            <w:tcW w:w="2976" w:type="dxa"/>
            <w:tcBorders>
              <w:top w:val="single" w:sz="4" w:space="0" w:color="auto"/>
              <w:left w:val="single" w:sz="4" w:space="0" w:color="auto"/>
              <w:bottom w:val="single" w:sz="4" w:space="0" w:color="auto"/>
              <w:right w:val="single" w:sz="4" w:space="0" w:color="auto"/>
            </w:tcBorders>
          </w:tcPr>
          <w:p w14:paraId="494CCB9B" w14:textId="6A2614A6" w:rsidR="00090586" w:rsidRDefault="007771D5" w:rsidP="00D331C1">
            <w:pPr>
              <w:pStyle w:val="AbsatzTab12Pt1-1Kur"/>
            </w:pPr>
            <w:r w:rsidRPr="007771D5">
              <w:t>Registrierung &amp; Login funktionieren gemäss Testfällen</w:t>
            </w:r>
          </w:p>
        </w:tc>
        <w:tc>
          <w:tcPr>
            <w:tcW w:w="1560" w:type="dxa"/>
            <w:tcBorders>
              <w:top w:val="single" w:sz="4" w:space="0" w:color="auto"/>
              <w:left w:val="single" w:sz="4" w:space="0" w:color="auto"/>
              <w:bottom w:val="single" w:sz="4" w:space="0" w:color="auto"/>
              <w:right w:val="single" w:sz="4" w:space="0" w:color="auto"/>
            </w:tcBorders>
          </w:tcPr>
          <w:p w14:paraId="222BC3F0" w14:textId="77777777" w:rsidR="00090586" w:rsidRDefault="00090586" w:rsidP="00D331C1">
            <w:pPr>
              <w:pStyle w:val="AbsatzTab12Pt1-1Kur"/>
            </w:pPr>
            <w:r>
              <w:t>5</w:t>
            </w:r>
          </w:p>
        </w:tc>
        <w:tc>
          <w:tcPr>
            <w:tcW w:w="1653" w:type="dxa"/>
            <w:tcBorders>
              <w:top w:val="single" w:sz="4" w:space="0" w:color="auto"/>
              <w:left w:val="single" w:sz="4" w:space="0" w:color="auto"/>
              <w:bottom w:val="single" w:sz="4" w:space="0" w:color="auto"/>
              <w:right w:val="single" w:sz="4" w:space="0" w:color="auto"/>
            </w:tcBorders>
          </w:tcPr>
          <w:p w14:paraId="0408A4BC" w14:textId="77777777" w:rsidR="00090586" w:rsidRDefault="00090586" w:rsidP="00D331C1">
            <w:pPr>
              <w:pStyle w:val="AbsatzTab12Pt1-1Kur"/>
            </w:pPr>
            <w:r>
              <w:t>5</w:t>
            </w:r>
          </w:p>
        </w:tc>
      </w:tr>
      <w:tr w:rsidR="00090586" w14:paraId="4A4F73B0"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70CC722E" w14:textId="77777777" w:rsidR="00090586" w:rsidRDefault="00090586" w:rsidP="00D331C1">
            <w:pPr>
              <w:pStyle w:val="AbsatzTab12Pt1-1Kur"/>
            </w:pPr>
            <w:r>
              <w:t>A2</w:t>
            </w:r>
          </w:p>
        </w:tc>
        <w:tc>
          <w:tcPr>
            <w:tcW w:w="1985" w:type="dxa"/>
            <w:tcBorders>
              <w:top w:val="single" w:sz="4" w:space="0" w:color="auto"/>
              <w:left w:val="single" w:sz="4" w:space="0" w:color="auto"/>
              <w:bottom w:val="single" w:sz="4" w:space="0" w:color="auto"/>
              <w:right w:val="single" w:sz="4" w:space="0" w:color="auto"/>
            </w:tcBorders>
          </w:tcPr>
          <w:p w14:paraId="6E4532D0" w14:textId="2DF76ECF" w:rsidR="00090586" w:rsidRDefault="006C6B8B" w:rsidP="00D331C1">
            <w:pPr>
              <w:pStyle w:val="AbsatzTab12Pt1-1Kur"/>
            </w:pPr>
            <w:r w:rsidRPr="006C6B8B">
              <w:t>Beiträge</w:t>
            </w:r>
            <w:r>
              <w:t>;</w:t>
            </w:r>
            <w:r w:rsidRPr="006C6B8B">
              <w:t xml:space="preserve"> Topics und Kategorien müssen erstellt werden können</w:t>
            </w:r>
          </w:p>
        </w:tc>
        <w:tc>
          <w:tcPr>
            <w:tcW w:w="709" w:type="dxa"/>
            <w:tcBorders>
              <w:top w:val="single" w:sz="4" w:space="0" w:color="auto"/>
              <w:left w:val="single" w:sz="4" w:space="0" w:color="auto"/>
              <w:bottom w:val="single" w:sz="4" w:space="0" w:color="auto"/>
              <w:right w:val="single" w:sz="4" w:space="0" w:color="auto"/>
            </w:tcBorders>
          </w:tcPr>
          <w:p w14:paraId="6FBB492D" w14:textId="37F9583D" w:rsidR="00090586" w:rsidRDefault="00972531" w:rsidP="00D331C1">
            <w:pPr>
              <w:pStyle w:val="AbsatzTab12Pt1-1Kur"/>
            </w:pPr>
            <w:r>
              <w:t>F</w:t>
            </w:r>
          </w:p>
        </w:tc>
        <w:tc>
          <w:tcPr>
            <w:tcW w:w="2976" w:type="dxa"/>
            <w:tcBorders>
              <w:top w:val="single" w:sz="4" w:space="0" w:color="auto"/>
              <w:left w:val="single" w:sz="4" w:space="0" w:color="auto"/>
              <w:bottom w:val="single" w:sz="4" w:space="0" w:color="auto"/>
              <w:right w:val="single" w:sz="4" w:space="0" w:color="auto"/>
            </w:tcBorders>
          </w:tcPr>
          <w:p w14:paraId="7EF327AC" w14:textId="6632B515" w:rsidR="00090586" w:rsidRDefault="005A5C20" w:rsidP="00D331C1">
            <w:pPr>
              <w:pStyle w:val="AbsatzTab12Pt1-1Kur"/>
            </w:pPr>
            <w:r>
              <w:t>U</w:t>
            </w:r>
            <w:r w:rsidRPr="005A5C20">
              <w:t>ser kann Beiträge</w:t>
            </w:r>
            <w:r w:rsidR="00A334A2">
              <w:t>(posts)</w:t>
            </w:r>
            <w:r w:rsidRPr="005A5C20">
              <w:t xml:space="preserve"> erfassen, Teacher und Admin können Topics und Kategorien erstellen</w:t>
            </w:r>
          </w:p>
        </w:tc>
        <w:tc>
          <w:tcPr>
            <w:tcW w:w="1560" w:type="dxa"/>
            <w:tcBorders>
              <w:top w:val="single" w:sz="4" w:space="0" w:color="auto"/>
              <w:left w:val="single" w:sz="4" w:space="0" w:color="auto"/>
              <w:bottom w:val="single" w:sz="4" w:space="0" w:color="auto"/>
              <w:right w:val="single" w:sz="4" w:space="0" w:color="auto"/>
            </w:tcBorders>
          </w:tcPr>
          <w:p w14:paraId="5145FA14" w14:textId="74A546F6" w:rsidR="00090586" w:rsidRDefault="004F2099" w:rsidP="00D331C1">
            <w:pPr>
              <w:pStyle w:val="AbsatzTab12Pt1-1Kur"/>
            </w:pPr>
            <w:r>
              <w:t>5</w:t>
            </w:r>
          </w:p>
        </w:tc>
        <w:tc>
          <w:tcPr>
            <w:tcW w:w="1653" w:type="dxa"/>
            <w:tcBorders>
              <w:top w:val="single" w:sz="4" w:space="0" w:color="auto"/>
              <w:left w:val="single" w:sz="4" w:space="0" w:color="auto"/>
              <w:bottom w:val="single" w:sz="4" w:space="0" w:color="auto"/>
              <w:right w:val="single" w:sz="4" w:space="0" w:color="auto"/>
            </w:tcBorders>
          </w:tcPr>
          <w:p w14:paraId="0497B034" w14:textId="2EB1EC9C" w:rsidR="00090586" w:rsidRDefault="004F2099" w:rsidP="00D331C1">
            <w:pPr>
              <w:pStyle w:val="AbsatzTab12Pt1-1Kur"/>
            </w:pPr>
            <w:r>
              <w:t>3</w:t>
            </w:r>
          </w:p>
        </w:tc>
      </w:tr>
      <w:tr w:rsidR="00090586" w14:paraId="03DC32A9"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6515F4A3" w14:textId="77777777" w:rsidR="00090586" w:rsidRDefault="00090586" w:rsidP="00D331C1">
            <w:pPr>
              <w:pStyle w:val="AbsatzTab12Pt1-1Kur"/>
            </w:pPr>
            <w:r>
              <w:t>A3</w:t>
            </w:r>
          </w:p>
        </w:tc>
        <w:tc>
          <w:tcPr>
            <w:tcW w:w="1985" w:type="dxa"/>
            <w:tcBorders>
              <w:top w:val="single" w:sz="4" w:space="0" w:color="auto"/>
              <w:left w:val="single" w:sz="4" w:space="0" w:color="auto"/>
              <w:bottom w:val="single" w:sz="4" w:space="0" w:color="auto"/>
              <w:right w:val="single" w:sz="4" w:space="0" w:color="auto"/>
            </w:tcBorders>
          </w:tcPr>
          <w:p w14:paraId="1656F8EB" w14:textId="63656905" w:rsidR="00090586" w:rsidRDefault="00EF2570" w:rsidP="00D331C1">
            <w:pPr>
              <w:pStyle w:val="AbsatzTab12Pt1-1Kur"/>
            </w:pPr>
            <w:r>
              <w:t>G</w:t>
            </w:r>
            <w:r w:rsidRPr="00EF2570">
              <w:t>amification-Funktionen zur Motivation vorhanden</w:t>
            </w:r>
          </w:p>
        </w:tc>
        <w:tc>
          <w:tcPr>
            <w:tcW w:w="709" w:type="dxa"/>
            <w:tcBorders>
              <w:top w:val="single" w:sz="4" w:space="0" w:color="auto"/>
              <w:left w:val="single" w:sz="4" w:space="0" w:color="auto"/>
              <w:bottom w:val="single" w:sz="4" w:space="0" w:color="auto"/>
              <w:right w:val="single" w:sz="4" w:space="0" w:color="auto"/>
            </w:tcBorders>
          </w:tcPr>
          <w:p w14:paraId="219811D6" w14:textId="4DCC71EE" w:rsidR="00090586" w:rsidRDefault="00B60EE6" w:rsidP="00D331C1">
            <w:pPr>
              <w:pStyle w:val="AbsatzTab12Pt1-1Kur"/>
            </w:pPr>
            <w:r w:rsidRPr="00B60EE6">
              <w:t>Q</w:t>
            </w:r>
          </w:p>
        </w:tc>
        <w:tc>
          <w:tcPr>
            <w:tcW w:w="2976" w:type="dxa"/>
            <w:tcBorders>
              <w:top w:val="single" w:sz="4" w:space="0" w:color="auto"/>
              <w:left w:val="single" w:sz="4" w:space="0" w:color="auto"/>
              <w:bottom w:val="single" w:sz="4" w:space="0" w:color="auto"/>
              <w:right w:val="single" w:sz="4" w:space="0" w:color="auto"/>
            </w:tcBorders>
          </w:tcPr>
          <w:p w14:paraId="61F0F6A3" w14:textId="79A130CC" w:rsidR="00090586" w:rsidRDefault="00773155" w:rsidP="00D331C1">
            <w:pPr>
              <w:pStyle w:val="AbsatzTab12Pt1-1Kur"/>
            </w:pPr>
            <w:r>
              <w:t>P</w:t>
            </w:r>
            <w:r w:rsidRPr="00773155">
              <w:t>unktesystem wird korrekt berechnet &amp; bei Benutzeraktionen aktualisiert</w:t>
            </w:r>
          </w:p>
        </w:tc>
        <w:tc>
          <w:tcPr>
            <w:tcW w:w="1560" w:type="dxa"/>
            <w:tcBorders>
              <w:top w:val="single" w:sz="4" w:space="0" w:color="auto"/>
              <w:left w:val="single" w:sz="4" w:space="0" w:color="auto"/>
              <w:bottom w:val="single" w:sz="4" w:space="0" w:color="auto"/>
              <w:right w:val="single" w:sz="4" w:space="0" w:color="auto"/>
            </w:tcBorders>
          </w:tcPr>
          <w:p w14:paraId="7432B862" w14:textId="77777777" w:rsidR="00090586" w:rsidRDefault="00090586" w:rsidP="00D331C1">
            <w:pPr>
              <w:pStyle w:val="AbsatzTab12Pt1-1Kur"/>
            </w:pPr>
            <w:r>
              <w:t>3</w:t>
            </w:r>
          </w:p>
        </w:tc>
        <w:tc>
          <w:tcPr>
            <w:tcW w:w="1653" w:type="dxa"/>
            <w:tcBorders>
              <w:top w:val="single" w:sz="4" w:space="0" w:color="auto"/>
              <w:left w:val="single" w:sz="4" w:space="0" w:color="auto"/>
              <w:bottom w:val="single" w:sz="4" w:space="0" w:color="auto"/>
              <w:right w:val="single" w:sz="4" w:space="0" w:color="auto"/>
            </w:tcBorders>
          </w:tcPr>
          <w:p w14:paraId="58D87A64" w14:textId="77777777" w:rsidR="00090586" w:rsidRDefault="00090586" w:rsidP="00D331C1">
            <w:pPr>
              <w:pStyle w:val="AbsatzTab12Pt1-1Kur"/>
            </w:pPr>
            <w:r>
              <w:t>3</w:t>
            </w:r>
          </w:p>
        </w:tc>
      </w:tr>
      <w:tr w:rsidR="00090586" w14:paraId="20774F3F"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31903930" w14:textId="77777777" w:rsidR="00090586" w:rsidRDefault="00090586" w:rsidP="00D331C1">
            <w:pPr>
              <w:pStyle w:val="AbsatzTab12Pt1-1Kur"/>
            </w:pPr>
            <w:r>
              <w:t>A4</w:t>
            </w:r>
          </w:p>
        </w:tc>
        <w:tc>
          <w:tcPr>
            <w:tcW w:w="1985" w:type="dxa"/>
            <w:tcBorders>
              <w:top w:val="single" w:sz="4" w:space="0" w:color="auto"/>
              <w:left w:val="single" w:sz="4" w:space="0" w:color="auto"/>
              <w:bottom w:val="single" w:sz="4" w:space="0" w:color="auto"/>
              <w:right w:val="single" w:sz="4" w:space="0" w:color="auto"/>
            </w:tcBorders>
          </w:tcPr>
          <w:p w14:paraId="04EEBE55" w14:textId="3820E342" w:rsidR="00090586" w:rsidRDefault="00824715" w:rsidP="00D331C1">
            <w:pPr>
              <w:pStyle w:val="AbsatzTab12Pt1-1Kur"/>
            </w:pPr>
            <w:r w:rsidRPr="00824715">
              <w:t>Sicherheitskonzept mit Rollen &amp; Berechtigungen</w:t>
            </w:r>
          </w:p>
        </w:tc>
        <w:tc>
          <w:tcPr>
            <w:tcW w:w="709" w:type="dxa"/>
            <w:tcBorders>
              <w:top w:val="single" w:sz="4" w:space="0" w:color="auto"/>
              <w:left w:val="single" w:sz="4" w:space="0" w:color="auto"/>
              <w:bottom w:val="single" w:sz="4" w:space="0" w:color="auto"/>
              <w:right w:val="single" w:sz="4" w:space="0" w:color="auto"/>
            </w:tcBorders>
          </w:tcPr>
          <w:p w14:paraId="560878D4" w14:textId="6737DA96" w:rsidR="00090586" w:rsidRDefault="00090586" w:rsidP="00D331C1">
            <w:pPr>
              <w:pStyle w:val="AbsatzTab12Pt1-1Kur"/>
            </w:pPr>
            <w:r>
              <w:t>S</w:t>
            </w:r>
            <w:r w:rsidR="000541F1">
              <w:t>;F</w:t>
            </w:r>
          </w:p>
        </w:tc>
        <w:tc>
          <w:tcPr>
            <w:tcW w:w="2976" w:type="dxa"/>
            <w:tcBorders>
              <w:top w:val="single" w:sz="4" w:space="0" w:color="auto"/>
              <w:left w:val="single" w:sz="4" w:space="0" w:color="auto"/>
              <w:bottom w:val="single" w:sz="4" w:space="0" w:color="auto"/>
              <w:right w:val="single" w:sz="4" w:space="0" w:color="auto"/>
            </w:tcBorders>
          </w:tcPr>
          <w:p w14:paraId="1E102E77" w14:textId="6A09917A" w:rsidR="00090586" w:rsidRDefault="006E20B3" w:rsidP="00D331C1">
            <w:pPr>
              <w:pStyle w:val="AbsatzTab12Pt1-1Kur"/>
            </w:pPr>
            <w:r>
              <w:t>Z</w:t>
            </w:r>
            <w:r w:rsidRPr="006E20B3">
              <w:t>ugriffsschutz funktioniert gemäss Benutzerrolle</w:t>
            </w:r>
          </w:p>
        </w:tc>
        <w:tc>
          <w:tcPr>
            <w:tcW w:w="1560" w:type="dxa"/>
            <w:tcBorders>
              <w:top w:val="single" w:sz="4" w:space="0" w:color="auto"/>
              <w:left w:val="single" w:sz="4" w:space="0" w:color="auto"/>
              <w:bottom w:val="single" w:sz="4" w:space="0" w:color="auto"/>
              <w:right w:val="single" w:sz="4" w:space="0" w:color="auto"/>
            </w:tcBorders>
          </w:tcPr>
          <w:p w14:paraId="6DD34FB6" w14:textId="77777777" w:rsidR="00090586" w:rsidRDefault="00090586" w:rsidP="00D331C1">
            <w:pPr>
              <w:pStyle w:val="AbsatzTab12Pt1-1Kur"/>
            </w:pPr>
            <w:r>
              <w:t>5</w:t>
            </w:r>
          </w:p>
        </w:tc>
        <w:tc>
          <w:tcPr>
            <w:tcW w:w="1653" w:type="dxa"/>
            <w:tcBorders>
              <w:top w:val="single" w:sz="4" w:space="0" w:color="auto"/>
              <w:left w:val="single" w:sz="4" w:space="0" w:color="auto"/>
              <w:bottom w:val="single" w:sz="4" w:space="0" w:color="auto"/>
              <w:right w:val="single" w:sz="4" w:space="0" w:color="auto"/>
            </w:tcBorders>
          </w:tcPr>
          <w:p w14:paraId="5EA5FA11" w14:textId="77777777" w:rsidR="00090586" w:rsidRDefault="00090586" w:rsidP="00D331C1">
            <w:pPr>
              <w:pStyle w:val="AbsatzTab12Pt1-1Kur"/>
            </w:pPr>
            <w:r>
              <w:t>4</w:t>
            </w:r>
          </w:p>
        </w:tc>
      </w:tr>
      <w:tr w:rsidR="00090586" w14:paraId="4742E8CA"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1C27DB09" w14:textId="77777777" w:rsidR="00090586" w:rsidRDefault="00090586" w:rsidP="00D331C1">
            <w:pPr>
              <w:pStyle w:val="AbsatzTab12Pt1-1Kur"/>
            </w:pPr>
            <w:r>
              <w:t>A5</w:t>
            </w:r>
          </w:p>
        </w:tc>
        <w:tc>
          <w:tcPr>
            <w:tcW w:w="1985" w:type="dxa"/>
            <w:tcBorders>
              <w:top w:val="single" w:sz="4" w:space="0" w:color="auto"/>
              <w:left w:val="single" w:sz="4" w:space="0" w:color="auto"/>
              <w:bottom w:val="single" w:sz="4" w:space="0" w:color="auto"/>
              <w:right w:val="single" w:sz="4" w:space="0" w:color="auto"/>
            </w:tcBorders>
          </w:tcPr>
          <w:p w14:paraId="400AB61F" w14:textId="32324D86" w:rsidR="00090586" w:rsidRDefault="00FC398D" w:rsidP="00D331C1">
            <w:pPr>
              <w:pStyle w:val="AbsatzTab12Pt1-1Kur"/>
            </w:pPr>
            <w:r>
              <w:t>B</w:t>
            </w:r>
            <w:r w:rsidRPr="00FC398D">
              <w:t>enutzer sehen Inhalte und Navigation entsprechend ihrer Rolle (Admin, Teacher</w:t>
            </w:r>
            <w:r w:rsidR="009D4062">
              <w:t>, Student</w:t>
            </w:r>
            <w:r w:rsidRPr="00FC398D">
              <w:t>)</w:t>
            </w:r>
          </w:p>
        </w:tc>
        <w:tc>
          <w:tcPr>
            <w:tcW w:w="709" w:type="dxa"/>
            <w:tcBorders>
              <w:top w:val="single" w:sz="4" w:space="0" w:color="auto"/>
              <w:left w:val="single" w:sz="4" w:space="0" w:color="auto"/>
              <w:bottom w:val="single" w:sz="4" w:space="0" w:color="auto"/>
              <w:right w:val="single" w:sz="4" w:space="0" w:color="auto"/>
            </w:tcBorders>
          </w:tcPr>
          <w:p w14:paraId="75F99288" w14:textId="1B95FDAD" w:rsidR="00090586" w:rsidRDefault="000541F1" w:rsidP="00D331C1">
            <w:pPr>
              <w:pStyle w:val="AbsatzTab12Pt1-1Kur"/>
            </w:pPr>
            <w:r>
              <w:t>F</w:t>
            </w:r>
          </w:p>
        </w:tc>
        <w:tc>
          <w:tcPr>
            <w:tcW w:w="2976" w:type="dxa"/>
            <w:tcBorders>
              <w:top w:val="single" w:sz="4" w:space="0" w:color="auto"/>
              <w:left w:val="single" w:sz="4" w:space="0" w:color="auto"/>
              <w:bottom w:val="single" w:sz="4" w:space="0" w:color="auto"/>
              <w:right w:val="single" w:sz="4" w:space="0" w:color="auto"/>
            </w:tcBorders>
          </w:tcPr>
          <w:p w14:paraId="0277725B" w14:textId="799A8D4A" w:rsidR="00090586" w:rsidRDefault="000541F1" w:rsidP="00D331C1">
            <w:pPr>
              <w:pStyle w:val="AbsatzTab12Pt1-1Kur"/>
            </w:pPr>
            <w:r w:rsidRPr="000541F1">
              <w:t>UI passt sich sichtbar der Rolle an; Navigationselemente &amp; Rechte korrekt zugeordnet</w:t>
            </w:r>
          </w:p>
        </w:tc>
        <w:tc>
          <w:tcPr>
            <w:tcW w:w="1560" w:type="dxa"/>
            <w:tcBorders>
              <w:top w:val="single" w:sz="4" w:space="0" w:color="auto"/>
              <w:left w:val="single" w:sz="4" w:space="0" w:color="auto"/>
              <w:right w:val="single" w:sz="4" w:space="0" w:color="auto"/>
            </w:tcBorders>
          </w:tcPr>
          <w:p w14:paraId="3B6AC5C8" w14:textId="77777777" w:rsidR="00090586" w:rsidRDefault="00090586" w:rsidP="00D331C1">
            <w:pPr>
              <w:pStyle w:val="AbsatzTab12Pt1-1Kur"/>
            </w:pPr>
            <w:r>
              <w:t>5</w:t>
            </w:r>
          </w:p>
        </w:tc>
        <w:tc>
          <w:tcPr>
            <w:tcW w:w="1653" w:type="dxa"/>
            <w:tcBorders>
              <w:top w:val="single" w:sz="4" w:space="0" w:color="auto"/>
              <w:left w:val="single" w:sz="4" w:space="0" w:color="auto"/>
              <w:right w:val="single" w:sz="4" w:space="0" w:color="auto"/>
            </w:tcBorders>
          </w:tcPr>
          <w:p w14:paraId="0A325065" w14:textId="77777777" w:rsidR="00090586" w:rsidRDefault="00090586" w:rsidP="00D331C1">
            <w:pPr>
              <w:pStyle w:val="AbsatzTab12Pt1-1Kur"/>
            </w:pPr>
            <w:r>
              <w:t>3</w:t>
            </w:r>
          </w:p>
        </w:tc>
      </w:tr>
      <w:tr w:rsidR="00090586" w14:paraId="1318F83F"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6CE96CC4" w14:textId="77777777" w:rsidR="00090586" w:rsidRDefault="00090586" w:rsidP="00D331C1">
            <w:pPr>
              <w:pStyle w:val="AbsatzTab12Pt1-1Kur"/>
            </w:pPr>
            <w:r>
              <w:t>A6</w:t>
            </w:r>
          </w:p>
        </w:tc>
        <w:tc>
          <w:tcPr>
            <w:tcW w:w="1985" w:type="dxa"/>
            <w:tcBorders>
              <w:top w:val="single" w:sz="4" w:space="0" w:color="auto"/>
              <w:left w:val="single" w:sz="4" w:space="0" w:color="auto"/>
              <w:bottom w:val="single" w:sz="4" w:space="0" w:color="auto"/>
              <w:right w:val="single" w:sz="4" w:space="0" w:color="auto"/>
            </w:tcBorders>
          </w:tcPr>
          <w:p w14:paraId="51FE7DCF" w14:textId="6646F99B" w:rsidR="00090586" w:rsidRDefault="00DC2F94" w:rsidP="00D331C1">
            <w:pPr>
              <w:pStyle w:val="AbsatzTab12Pt1-1Kur"/>
            </w:pPr>
            <w:r w:rsidRPr="00DC2F94">
              <w:t>Rückmeldungen bei Nutzeraktionen (Toasts/Alerts/API Feedback etc.)</w:t>
            </w:r>
          </w:p>
        </w:tc>
        <w:tc>
          <w:tcPr>
            <w:tcW w:w="709" w:type="dxa"/>
            <w:tcBorders>
              <w:top w:val="single" w:sz="4" w:space="0" w:color="auto"/>
              <w:left w:val="single" w:sz="4" w:space="0" w:color="auto"/>
              <w:bottom w:val="single" w:sz="4" w:space="0" w:color="auto"/>
              <w:right w:val="single" w:sz="4" w:space="0" w:color="auto"/>
            </w:tcBorders>
          </w:tcPr>
          <w:p w14:paraId="2B2D498A" w14:textId="7C12C0D5" w:rsidR="00090586" w:rsidRDefault="00DC2F94" w:rsidP="00D331C1">
            <w:pPr>
              <w:pStyle w:val="AbsatzTab12Pt1-1Kur"/>
            </w:pPr>
            <w:r>
              <w:t>Q</w:t>
            </w:r>
          </w:p>
        </w:tc>
        <w:tc>
          <w:tcPr>
            <w:tcW w:w="2976" w:type="dxa"/>
            <w:tcBorders>
              <w:top w:val="single" w:sz="4" w:space="0" w:color="auto"/>
              <w:left w:val="single" w:sz="4" w:space="0" w:color="auto"/>
              <w:bottom w:val="single" w:sz="4" w:space="0" w:color="auto"/>
              <w:right w:val="single" w:sz="4" w:space="0" w:color="auto"/>
            </w:tcBorders>
          </w:tcPr>
          <w:p w14:paraId="036AF6B9" w14:textId="03D3803D" w:rsidR="00090586" w:rsidRDefault="006A2F15" w:rsidP="00D331C1">
            <w:pPr>
              <w:pStyle w:val="AbsatzTab12Pt1-1Kur"/>
            </w:pPr>
            <w:r>
              <w:t>R</w:t>
            </w:r>
            <w:r w:rsidR="00DC2F94" w:rsidRPr="00DC2F94">
              <w:t>ückmeldungen funktionieren gemäss Spezifikation</w:t>
            </w:r>
          </w:p>
        </w:tc>
        <w:tc>
          <w:tcPr>
            <w:tcW w:w="1560" w:type="dxa"/>
            <w:tcBorders>
              <w:top w:val="single" w:sz="4" w:space="0" w:color="auto"/>
              <w:left w:val="single" w:sz="4" w:space="0" w:color="auto"/>
              <w:right w:val="single" w:sz="4" w:space="0" w:color="auto"/>
            </w:tcBorders>
          </w:tcPr>
          <w:p w14:paraId="3987C48A" w14:textId="74E63072" w:rsidR="00090586" w:rsidRDefault="000034EF" w:rsidP="00D331C1">
            <w:pPr>
              <w:pStyle w:val="AbsatzTab12Pt1-1Kur"/>
            </w:pPr>
            <w:r>
              <w:t>4</w:t>
            </w:r>
          </w:p>
        </w:tc>
        <w:tc>
          <w:tcPr>
            <w:tcW w:w="1653" w:type="dxa"/>
            <w:tcBorders>
              <w:top w:val="single" w:sz="4" w:space="0" w:color="auto"/>
              <w:left w:val="single" w:sz="4" w:space="0" w:color="auto"/>
              <w:right w:val="single" w:sz="4" w:space="0" w:color="auto"/>
            </w:tcBorders>
          </w:tcPr>
          <w:p w14:paraId="288BB7DA" w14:textId="6A0940F0" w:rsidR="00090586" w:rsidRDefault="000034EF" w:rsidP="00D331C1">
            <w:pPr>
              <w:pStyle w:val="AbsatzTab12Pt1-1Kur"/>
            </w:pPr>
            <w:r>
              <w:t>3</w:t>
            </w:r>
          </w:p>
        </w:tc>
      </w:tr>
      <w:tr w:rsidR="00090586" w14:paraId="192774E3"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3FF83864" w14:textId="768DDB99" w:rsidR="00090586" w:rsidRDefault="009F4053" w:rsidP="00D331C1">
            <w:pPr>
              <w:pStyle w:val="AbsatzTab12Pt1-1Kur"/>
              <w:keepNext/>
            </w:pPr>
            <w:r>
              <w:t>A7</w:t>
            </w:r>
          </w:p>
        </w:tc>
        <w:tc>
          <w:tcPr>
            <w:tcW w:w="1985" w:type="dxa"/>
            <w:tcBorders>
              <w:top w:val="single" w:sz="4" w:space="0" w:color="auto"/>
              <w:left w:val="single" w:sz="4" w:space="0" w:color="auto"/>
              <w:bottom w:val="single" w:sz="4" w:space="0" w:color="auto"/>
              <w:right w:val="single" w:sz="4" w:space="0" w:color="auto"/>
            </w:tcBorders>
          </w:tcPr>
          <w:p w14:paraId="30983450" w14:textId="3832D1D2" w:rsidR="00090586" w:rsidRDefault="00242AB6" w:rsidP="00D331C1">
            <w:pPr>
              <w:pStyle w:val="AbsatzTab12Pt1-1Kur"/>
              <w:keepNext/>
            </w:pPr>
            <w:r>
              <w:t>M</w:t>
            </w:r>
            <w:r w:rsidRPr="00242AB6">
              <w:t>otivation durch öffentliches Leaderboard</w:t>
            </w:r>
          </w:p>
        </w:tc>
        <w:tc>
          <w:tcPr>
            <w:tcW w:w="709" w:type="dxa"/>
            <w:tcBorders>
              <w:top w:val="single" w:sz="4" w:space="0" w:color="auto"/>
              <w:left w:val="single" w:sz="4" w:space="0" w:color="auto"/>
              <w:bottom w:val="single" w:sz="4" w:space="0" w:color="auto"/>
              <w:right w:val="single" w:sz="4" w:space="0" w:color="auto"/>
            </w:tcBorders>
          </w:tcPr>
          <w:p w14:paraId="5A1BAEB0" w14:textId="258E979D" w:rsidR="00090586" w:rsidRDefault="00F8633F" w:rsidP="00D331C1">
            <w:pPr>
              <w:pStyle w:val="AbsatzTab12Pt1-1Kur"/>
              <w:keepNext/>
            </w:pPr>
            <w:r>
              <w:t>G</w:t>
            </w:r>
          </w:p>
        </w:tc>
        <w:tc>
          <w:tcPr>
            <w:tcW w:w="2976" w:type="dxa"/>
            <w:tcBorders>
              <w:top w:val="single" w:sz="4" w:space="0" w:color="auto"/>
              <w:left w:val="single" w:sz="4" w:space="0" w:color="auto"/>
              <w:bottom w:val="single" w:sz="4" w:space="0" w:color="auto"/>
              <w:right w:val="single" w:sz="4" w:space="0" w:color="auto"/>
            </w:tcBorders>
          </w:tcPr>
          <w:p w14:paraId="730976AB" w14:textId="3F35D2E8" w:rsidR="00090586" w:rsidRDefault="00662EF1" w:rsidP="00D331C1">
            <w:pPr>
              <w:pStyle w:val="AbsatzTab12Pt1-1Kur"/>
              <w:keepNext/>
            </w:pPr>
            <w:r>
              <w:t>Leaderboard ist sichbar, korrekt berechnet und aktuell</w:t>
            </w:r>
          </w:p>
        </w:tc>
        <w:tc>
          <w:tcPr>
            <w:tcW w:w="1560" w:type="dxa"/>
            <w:tcBorders>
              <w:top w:val="single" w:sz="4" w:space="0" w:color="auto"/>
              <w:left w:val="single" w:sz="4" w:space="0" w:color="auto"/>
              <w:right w:val="single" w:sz="4" w:space="0" w:color="auto"/>
            </w:tcBorders>
          </w:tcPr>
          <w:p w14:paraId="4D1A6B11" w14:textId="79D738EF" w:rsidR="00090586" w:rsidRDefault="00662EF1" w:rsidP="00D331C1">
            <w:pPr>
              <w:pStyle w:val="AbsatzTab12Pt1-1Kur"/>
              <w:keepNext/>
            </w:pPr>
            <w:r>
              <w:t>3</w:t>
            </w:r>
          </w:p>
        </w:tc>
        <w:tc>
          <w:tcPr>
            <w:tcW w:w="1653" w:type="dxa"/>
            <w:tcBorders>
              <w:top w:val="single" w:sz="4" w:space="0" w:color="auto"/>
              <w:left w:val="single" w:sz="4" w:space="0" w:color="auto"/>
              <w:right w:val="single" w:sz="4" w:space="0" w:color="auto"/>
            </w:tcBorders>
          </w:tcPr>
          <w:p w14:paraId="098A4937" w14:textId="6B896C18" w:rsidR="00090586" w:rsidRDefault="00662EF1" w:rsidP="00D331C1">
            <w:pPr>
              <w:pStyle w:val="AbsatzTab12Pt1-1Kur"/>
              <w:keepNext/>
            </w:pPr>
            <w:r>
              <w:t>3</w:t>
            </w:r>
          </w:p>
        </w:tc>
      </w:tr>
      <w:tr w:rsidR="00090586" w14:paraId="00236C79" w14:textId="77777777" w:rsidTr="00D331C1">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9BBDAE5" w14:textId="77777777" w:rsidR="00090586" w:rsidRDefault="00090586" w:rsidP="00D331C1">
            <w:pPr>
              <w:pStyle w:val="AbsatzTab10Pt1-1KurFett"/>
              <w:keepNext/>
              <w:tabs>
                <w:tab w:val="clear" w:pos="837"/>
                <w:tab w:val="left" w:pos="844"/>
              </w:tabs>
              <w:ind w:left="851" w:hanging="851"/>
            </w:pPr>
            <w:r>
              <w:t xml:space="preserve">1) </w:t>
            </w:r>
            <w:r>
              <w:tab/>
              <w:t xml:space="preserve">Art = Anforderungsart: G = Geschäftsorganisation, F = Funktional, Q = Qualität, S = Sicherheit, M= Migration, </w:t>
            </w:r>
            <w:r>
              <w:br/>
              <w:t>A= Architektur, B = Betrieb, K = Konformität (Gesetzgebung, Weisungswesen, Normen und Richtlinien)</w:t>
            </w:r>
          </w:p>
          <w:p w14:paraId="56C94008" w14:textId="77777777" w:rsidR="00090586" w:rsidRDefault="00090586" w:rsidP="00D331C1">
            <w:pPr>
              <w:pStyle w:val="AbsatzTab10Pt1-1KurFett"/>
            </w:pPr>
            <w:r>
              <w:t xml:space="preserve">2) </w:t>
            </w:r>
            <w:r>
              <w:tab/>
              <w:t>Wichtigkeit: 5 = muss zwingend umgesetzt werden; 4 = sehr wichtig, 3 = wichtig, 2 = normal, 1 = nicht wichtig</w:t>
            </w:r>
          </w:p>
          <w:p w14:paraId="01AA5FA2" w14:textId="77777777" w:rsidR="00090586" w:rsidRDefault="00090586" w:rsidP="00D331C1">
            <w:pPr>
              <w:pStyle w:val="AbsatzTab10Pt1-1KurFett"/>
              <w:keepNext/>
              <w:tabs>
                <w:tab w:val="clear" w:pos="837"/>
                <w:tab w:val="left" w:pos="844"/>
              </w:tabs>
              <w:ind w:left="851" w:hanging="851"/>
            </w:pPr>
            <w:r>
              <w:t xml:space="preserve">3) </w:t>
            </w:r>
            <w:r>
              <w:tab/>
              <w:t>Dringlichkeit: 5 = muss sofort umgesetzt werden, 4 = sehr dringend, 3 = dringend, 2 = normal, 1 = nicht dringend</w:t>
            </w:r>
          </w:p>
        </w:tc>
      </w:tr>
    </w:tbl>
    <w:p w14:paraId="1B3513F0" w14:textId="15CDC87E" w:rsidR="00086E9B" w:rsidRDefault="00090586" w:rsidP="00504BC9">
      <w:pPr>
        <w:pStyle w:val="Caption"/>
      </w:pPr>
      <w:bookmarkStart w:id="15" w:name="_Toc18316434"/>
      <w:r>
        <w:t xml:space="preserve">Tabelle </w:t>
      </w:r>
      <w:r>
        <w:rPr>
          <w:noProof/>
        </w:rPr>
        <w:fldChar w:fldCharType="begin"/>
      </w:r>
      <w:r>
        <w:rPr>
          <w:noProof/>
        </w:rPr>
        <w:instrText xml:space="preserve"> SEQ Tabelle \* ARABIC </w:instrText>
      </w:r>
      <w:r>
        <w:rPr>
          <w:noProof/>
        </w:rPr>
        <w:fldChar w:fldCharType="separate"/>
      </w:r>
      <w:r>
        <w:rPr>
          <w:noProof/>
        </w:rPr>
        <w:t>2</w:t>
      </w:r>
      <w:r>
        <w:rPr>
          <w:noProof/>
        </w:rPr>
        <w:fldChar w:fldCharType="end"/>
      </w:r>
      <w:r>
        <w:t>:</w:t>
      </w:r>
      <w:r>
        <w:tab/>
        <w:t>Grobanforderungen</w:t>
      </w:r>
      <w:bookmarkEnd w:id="11"/>
      <w:bookmarkEnd w:id="12"/>
      <w:bookmarkEnd w:id="13"/>
      <w:bookmarkEnd w:id="14"/>
      <w:bookmarkEnd w:id="15"/>
    </w:p>
    <w:p w14:paraId="5E4AB135" w14:textId="77777777" w:rsidR="00086E9B" w:rsidRDefault="00086E9B">
      <w:pPr>
        <w:pStyle w:val="Tab-Abstand0"/>
      </w:pPr>
    </w:p>
    <w:p w14:paraId="121521C1" w14:textId="77777777" w:rsidR="00086E9B" w:rsidRDefault="00000000">
      <w:pPr>
        <w:pStyle w:val="Heading1"/>
        <w:numPr>
          <w:ilvl w:val="0"/>
          <w:numId w:val="25"/>
        </w:numPr>
        <w:ind w:left="431" w:hanging="431"/>
      </w:pPr>
      <w:bookmarkStart w:id="16" w:name="_Toc493573277"/>
      <w:bookmarkStart w:id="17" w:name="_Toc18316410"/>
      <w:r>
        <w:t>Systemübersicht</w:t>
      </w:r>
      <w:bookmarkEnd w:id="16"/>
      <w:bookmarkEnd w:id="17"/>
    </w:p>
    <w:p w14:paraId="4FBCB384" w14:textId="77777777" w:rsidR="00086E9B" w:rsidRDefault="00000000">
      <w:pPr>
        <w:pStyle w:val="Absatz"/>
      </w:pPr>
      <w:r>
        <w:t>Eine grafische Übersicht des Systems hilft, die Detailanforderungen strukturiert zu erfassen. Die grafische Übersicht kann mit unterschiedlichen Techniken erstellt werden.</w:t>
      </w:r>
    </w:p>
    <w:p w14:paraId="153FB6F5" w14:textId="77777777" w:rsidR="00086E9B" w:rsidRDefault="00000000">
      <w:pPr>
        <w:pStyle w:val="Heading2"/>
        <w:numPr>
          <w:ilvl w:val="1"/>
          <w:numId w:val="25"/>
        </w:numPr>
      </w:pPr>
      <w:bookmarkStart w:id="18" w:name="_Toc493573278"/>
      <w:bookmarkStart w:id="19" w:name="_Toc18316411"/>
      <w:r>
        <w:lastRenderedPageBreak/>
        <w:t>Technik 1: Funktionsbaum</w:t>
      </w:r>
      <w:bookmarkEnd w:id="18"/>
      <w:bookmarkEnd w:id="19"/>
    </w:p>
    <w:p w14:paraId="7D6B0A81" w14:textId="41AEAA99" w:rsidR="00011048" w:rsidRDefault="00011048" w:rsidP="00011048">
      <w:pPr>
        <w:pStyle w:val="NormalWeb"/>
      </w:pPr>
      <w:r w:rsidRPr="00011048">
        <w:drawing>
          <wp:inline distT="0" distB="0" distL="0" distR="0" wp14:anchorId="64D385BF" wp14:editId="312D2431">
            <wp:extent cx="5760085" cy="3221355"/>
            <wp:effectExtent l="0" t="0" r="0" b="0"/>
            <wp:docPr id="1394473286" name="Picture 1" descr="Funktionsbau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73286" name="Picture 1" descr="Funktionsbaum&#10;"/>
                    <pic:cNvPicPr/>
                  </pic:nvPicPr>
                  <pic:blipFill>
                    <a:blip r:embed="rId10"/>
                    <a:stretch>
                      <a:fillRect/>
                    </a:stretch>
                  </pic:blipFill>
                  <pic:spPr>
                    <a:xfrm>
                      <a:off x="0" y="0"/>
                      <a:ext cx="5760085" cy="3221355"/>
                    </a:xfrm>
                    <a:prstGeom prst="rect">
                      <a:avLst/>
                    </a:prstGeom>
                  </pic:spPr>
                </pic:pic>
              </a:graphicData>
            </a:graphic>
          </wp:inline>
        </w:drawing>
      </w:r>
    </w:p>
    <w:p w14:paraId="54DF2098" w14:textId="77777777" w:rsidR="00086E9B" w:rsidRDefault="00000000">
      <w:pPr>
        <w:pStyle w:val="Caption"/>
      </w:pPr>
      <w:bookmarkStart w:id="20" w:name="_Toc18316430"/>
      <w:r>
        <w:t xml:space="preserve">Abb. </w:t>
      </w:r>
      <w:r>
        <w:rPr>
          <w:noProof/>
        </w:rPr>
        <w:fldChar w:fldCharType="begin"/>
      </w:r>
      <w:r>
        <w:rPr>
          <w:noProof/>
        </w:rPr>
        <w:instrText xml:space="preserve"> SEQ Abb. \* ARABIC </w:instrText>
      </w:r>
      <w:r>
        <w:rPr>
          <w:noProof/>
        </w:rPr>
        <w:fldChar w:fldCharType="separate"/>
      </w:r>
      <w:r w:rsidR="00B02C68">
        <w:rPr>
          <w:noProof/>
        </w:rPr>
        <w:t>1</w:t>
      </w:r>
      <w:r>
        <w:rPr>
          <w:noProof/>
        </w:rPr>
        <w:fldChar w:fldCharType="end"/>
      </w:r>
      <w:r>
        <w:t xml:space="preserve">  -</w:t>
      </w:r>
      <w:r>
        <w:tab/>
        <w:t>Funktionsbaum</w:t>
      </w:r>
      <w:bookmarkEnd w:id="20"/>
    </w:p>
    <w:p w14:paraId="0EF255E4" w14:textId="77777777" w:rsidR="00086E9B" w:rsidRDefault="00000000">
      <w:pPr>
        <w:pStyle w:val="Heading2"/>
        <w:numPr>
          <w:ilvl w:val="1"/>
          <w:numId w:val="25"/>
        </w:numPr>
      </w:pPr>
      <w:bookmarkStart w:id="21" w:name="_Toc493573279"/>
      <w:bookmarkStart w:id="22" w:name="_Toc18316412"/>
      <w:r>
        <w:t>Technik 2: Use-Case</w:t>
      </w:r>
      <w:bookmarkEnd w:id="21"/>
      <w:bookmarkEnd w:id="22"/>
    </w:p>
    <w:p w14:paraId="01D5CA2C" w14:textId="77777777" w:rsidR="00086E9B" w:rsidRDefault="00000000">
      <w:pPr>
        <w:pStyle w:val="Heading3"/>
        <w:numPr>
          <w:ilvl w:val="2"/>
          <w:numId w:val="25"/>
        </w:numPr>
      </w:pPr>
      <w:bookmarkStart w:id="23" w:name="_Toc493573280"/>
      <w:bookmarkStart w:id="24" w:name="_Toc18316413"/>
      <w:r>
        <w:t>Use-Case Paket-Diagramm</w:t>
      </w:r>
      <w:bookmarkEnd w:id="23"/>
      <w:bookmarkEnd w:id="24"/>
    </w:p>
    <w:p w14:paraId="01B9B242" w14:textId="346D8CC4" w:rsidR="00086E9B" w:rsidRDefault="00062EB0">
      <w:pPr>
        <w:pStyle w:val="Abbildung"/>
      </w:pPr>
      <w:r w:rsidRPr="00062EB0">
        <w:drawing>
          <wp:inline distT="0" distB="0" distL="0" distR="0" wp14:anchorId="69BE0A1A" wp14:editId="0B39EBFF">
            <wp:extent cx="5760085" cy="3178810"/>
            <wp:effectExtent l="0" t="0" r="0" b="2540"/>
            <wp:docPr id="34712384" name="Picture 1" descr="U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384" name="Picture 1" descr="UCPD"/>
                    <pic:cNvPicPr/>
                  </pic:nvPicPr>
                  <pic:blipFill>
                    <a:blip r:embed="rId11"/>
                    <a:stretch>
                      <a:fillRect/>
                    </a:stretch>
                  </pic:blipFill>
                  <pic:spPr>
                    <a:xfrm>
                      <a:off x="0" y="0"/>
                      <a:ext cx="5760085" cy="3178810"/>
                    </a:xfrm>
                    <a:prstGeom prst="rect">
                      <a:avLst/>
                    </a:prstGeom>
                  </pic:spPr>
                </pic:pic>
              </a:graphicData>
            </a:graphic>
          </wp:inline>
        </w:drawing>
      </w:r>
    </w:p>
    <w:p w14:paraId="4BF85144" w14:textId="77777777" w:rsidR="00086E9B" w:rsidRPr="007A1C16" w:rsidRDefault="00000000">
      <w:pPr>
        <w:pStyle w:val="Caption"/>
        <w:rPr>
          <w:lang w:val="en-GB"/>
        </w:rPr>
      </w:pPr>
      <w:bookmarkStart w:id="25" w:name="_Toc18316431"/>
      <w:bookmarkStart w:id="26" w:name="_Toc493573281"/>
      <w:r w:rsidRPr="007A1C16">
        <w:rPr>
          <w:lang w:val="en-GB"/>
        </w:rPr>
        <w:t xml:space="preserve">Abb. </w:t>
      </w:r>
      <w:r>
        <w:rPr>
          <w:noProof/>
        </w:rPr>
        <w:fldChar w:fldCharType="begin"/>
      </w:r>
      <w:r w:rsidRPr="007A1C16">
        <w:rPr>
          <w:noProof/>
          <w:lang w:val="en-GB"/>
        </w:rPr>
        <w:instrText xml:space="preserve"> SEQ Abb. \* ARABIC </w:instrText>
      </w:r>
      <w:r>
        <w:rPr>
          <w:noProof/>
        </w:rPr>
        <w:fldChar w:fldCharType="separate"/>
      </w:r>
      <w:r w:rsidR="00B02C68" w:rsidRPr="007A1C16">
        <w:rPr>
          <w:noProof/>
          <w:lang w:val="en-GB"/>
        </w:rPr>
        <w:t>2</w:t>
      </w:r>
      <w:r>
        <w:rPr>
          <w:noProof/>
        </w:rPr>
        <w:fldChar w:fldCharType="end"/>
      </w:r>
      <w:r w:rsidRPr="007A1C16">
        <w:rPr>
          <w:lang w:val="en-GB"/>
        </w:rPr>
        <w:t xml:space="preserve">  -</w:t>
      </w:r>
      <w:r w:rsidRPr="007A1C16">
        <w:rPr>
          <w:lang w:val="en-GB"/>
        </w:rPr>
        <w:tab/>
        <w:t>Use-Case Paket-Diagramm</w:t>
      </w:r>
      <w:bookmarkEnd w:id="25"/>
    </w:p>
    <w:p w14:paraId="10526C87" w14:textId="77777777" w:rsidR="00086E9B" w:rsidRDefault="00000000">
      <w:pPr>
        <w:pStyle w:val="Heading3"/>
        <w:numPr>
          <w:ilvl w:val="2"/>
          <w:numId w:val="25"/>
        </w:numPr>
      </w:pPr>
      <w:bookmarkStart w:id="27" w:name="_Toc18316414"/>
      <w:r>
        <w:lastRenderedPageBreak/>
        <w:t>Use-Case-Diagramm</w:t>
      </w:r>
      <w:bookmarkEnd w:id="26"/>
      <w:bookmarkEnd w:id="27"/>
    </w:p>
    <w:p w14:paraId="451A262C" w14:textId="53CBF883" w:rsidR="00086E9B" w:rsidRDefault="00851CEF">
      <w:pPr>
        <w:pStyle w:val="Absatz"/>
      </w:pPr>
      <w:bookmarkStart w:id="28" w:name="_Toc389058938"/>
      <w:r w:rsidRPr="00062EB0">
        <w:drawing>
          <wp:inline distT="0" distB="0" distL="0" distR="0" wp14:anchorId="3EB158F5" wp14:editId="7D21ED8E">
            <wp:extent cx="5760085" cy="1927225"/>
            <wp:effectExtent l="0" t="0" r="0" b="0"/>
            <wp:docPr id="195021752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17523" name="Picture 1" descr="A diagram of a company&#10;&#10;Description automatically generated with medium confidence"/>
                    <pic:cNvPicPr/>
                  </pic:nvPicPr>
                  <pic:blipFill>
                    <a:blip r:embed="rId12"/>
                    <a:stretch>
                      <a:fillRect/>
                    </a:stretch>
                  </pic:blipFill>
                  <pic:spPr>
                    <a:xfrm>
                      <a:off x="0" y="0"/>
                      <a:ext cx="5760085" cy="1927225"/>
                    </a:xfrm>
                    <a:prstGeom prst="rect">
                      <a:avLst/>
                    </a:prstGeom>
                  </pic:spPr>
                </pic:pic>
              </a:graphicData>
            </a:graphic>
          </wp:inline>
        </w:drawing>
      </w:r>
      <w:bookmarkEnd w:id="28"/>
    </w:p>
    <w:p w14:paraId="1737497E" w14:textId="77777777" w:rsidR="00086E9B" w:rsidRDefault="00000000">
      <w:pPr>
        <w:pStyle w:val="Caption"/>
      </w:pPr>
      <w:bookmarkStart w:id="29" w:name="_Toc18316432"/>
      <w:bookmarkStart w:id="30" w:name="_Toc493573282"/>
      <w:r>
        <w:t xml:space="preserve">Abb. </w:t>
      </w:r>
      <w:r>
        <w:rPr>
          <w:noProof/>
        </w:rPr>
        <w:fldChar w:fldCharType="begin"/>
      </w:r>
      <w:r>
        <w:rPr>
          <w:noProof/>
        </w:rPr>
        <w:instrText xml:space="preserve"> SEQ Abb. \* ARABIC </w:instrText>
      </w:r>
      <w:r>
        <w:rPr>
          <w:noProof/>
        </w:rPr>
        <w:fldChar w:fldCharType="separate"/>
      </w:r>
      <w:r w:rsidR="00B02C68">
        <w:rPr>
          <w:noProof/>
        </w:rPr>
        <w:t>3</w:t>
      </w:r>
      <w:r>
        <w:rPr>
          <w:noProof/>
        </w:rPr>
        <w:fldChar w:fldCharType="end"/>
      </w:r>
      <w:r>
        <w:t xml:space="preserve">  -</w:t>
      </w:r>
      <w:r>
        <w:tab/>
        <w:t>Use-Case-Diagramm</w:t>
      </w:r>
      <w:bookmarkEnd w:id="29"/>
    </w:p>
    <w:p w14:paraId="3F0B22A4" w14:textId="77777777" w:rsidR="00086E9B" w:rsidRDefault="00000000">
      <w:pPr>
        <w:pStyle w:val="Heading1"/>
        <w:numPr>
          <w:ilvl w:val="0"/>
          <w:numId w:val="25"/>
        </w:numPr>
        <w:ind w:left="431" w:hanging="431"/>
      </w:pPr>
      <w:bookmarkStart w:id="31" w:name="_Toc18316415"/>
      <w:r>
        <w:t>Detailanforderungen</w:t>
      </w:r>
      <w:bookmarkEnd w:id="30"/>
      <w:bookmarkEnd w:id="31"/>
    </w:p>
    <w:p w14:paraId="293CCC70" w14:textId="77777777" w:rsidR="00086E9B" w:rsidRDefault="00000000">
      <w:pPr>
        <w:pStyle w:val="Heading2"/>
        <w:numPr>
          <w:ilvl w:val="1"/>
          <w:numId w:val="25"/>
        </w:numPr>
      </w:pPr>
      <w:bookmarkStart w:id="32" w:name="_Toc493573283"/>
      <w:bookmarkStart w:id="33" w:name="_Toc18316416"/>
      <w:r>
        <w:t>Anforderungen der Geschäftsorganisation</w:t>
      </w:r>
      <w:bookmarkEnd w:id="32"/>
      <w:bookmarkEnd w:id="33"/>
    </w:p>
    <w:p w14:paraId="1C7BBCE1" w14:textId="77777777" w:rsidR="00086E9B" w:rsidRDefault="00000000">
      <w:pPr>
        <w:pStyle w:val="Absatz"/>
      </w:pPr>
      <w:r>
        <w:t>Organisationsanforderungen werden hier nicht beschrieben. Sie sind im Geschäftsorganisationskonzept dokumentiert.</w:t>
      </w:r>
    </w:p>
    <w:p w14:paraId="5209D58F" w14:textId="77777777" w:rsidR="00086E9B" w:rsidRDefault="00000000">
      <w:pPr>
        <w:pStyle w:val="Heading2"/>
        <w:numPr>
          <w:ilvl w:val="1"/>
          <w:numId w:val="25"/>
        </w:numPr>
      </w:pPr>
      <w:bookmarkStart w:id="34" w:name="_Toc493573284"/>
      <w:bookmarkStart w:id="35" w:name="_Toc18316417"/>
      <w:r>
        <w:t>Funktionale Anforderungen</w:t>
      </w:r>
      <w:bookmarkEnd w:id="34"/>
      <w:bookmarkEnd w:id="35"/>
    </w:p>
    <w:p w14:paraId="5E52B646" w14:textId="77777777" w:rsidR="00086E9B" w:rsidRDefault="00000000">
      <w:pPr>
        <w:pStyle w:val="Absatz"/>
      </w:pPr>
      <w:r>
        <w:t>Es können unterschiedliche Techniken für die Beschreibung der Anforderungen verwendet werden.</w:t>
      </w:r>
    </w:p>
    <w:p w14:paraId="262787C7" w14:textId="77777777" w:rsidR="00086E9B" w:rsidRDefault="00086E9B">
      <w:pPr>
        <w:pStyle w:val="Absatz"/>
      </w:pPr>
    </w:p>
    <w:p w14:paraId="5590A9CB" w14:textId="77777777" w:rsidR="00086E9B" w:rsidRDefault="00086E9B">
      <w:pPr>
        <w:pStyle w:val="Absatz"/>
        <w:sectPr w:rsidR="00086E9B">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pPr>
    </w:p>
    <w:p w14:paraId="29CEBC0C" w14:textId="77777777" w:rsidR="00086E9B" w:rsidRDefault="00000000">
      <w:pPr>
        <w:pStyle w:val="Heading3"/>
        <w:numPr>
          <w:ilvl w:val="2"/>
          <w:numId w:val="25"/>
        </w:numPr>
      </w:pPr>
      <w:bookmarkStart w:id="36" w:name="_Toc493573285"/>
      <w:bookmarkStart w:id="37" w:name="_Toc18316418"/>
      <w:r>
        <w:lastRenderedPageBreak/>
        <w:t>Technik 1: Beschreibung mittels allgemeinem Formular</w:t>
      </w:r>
      <w:bookmarkEnd w:id="36"/>
      <w:bookmarkEnd w:id="37"/>
    </w:p>
    <w:p w14:paraId="7B10D007"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7B8CC4ED"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4F099B2C"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3E92BFED"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ED9B1E1"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2089C2DB" w14:textId="16A7C550" w:rsidR="00086E9B" w:rsidRDefault="00377321">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0051549"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3E0E8788" w14:textId="58BD7D02" w:rsidR="00086E9B" w:rsidRDefault="00377321">
            <w:pPr>
              <w:pStyle w:val="AbsatzTab12Pt1-1Kur"/>
            </w:pPr>
            <w:r>
              <w:t>Yanis Sebasitan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E724977"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1794B00" w14:textId="43E753B5" w:rsidR="00086E9B" w:rsidRDefault="00377321">
            <w:pPr>
              <w:pStyle w:val="AbsatzTab12Pt1-1Kur"/>
            </w:pPr>
            <w:r>
              <w:t>Auth</w:t>
            </w:r>
            <w:r w:rsidR="00A460E3">
              <w:t>, Datenvalidierung</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53F00A2"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0D084B8E" w14:textId="7D35CD2C" w:rsidR="00086E9B" w:rsidRDefault="00377321">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2472E14"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4FBF5E2D" w14:textId="09294187" w:rsidR="00086E9B" w:rsidRDefault="00377321">
            <w:pPr>
              <w:pStyle w:val="AbsatzTab12Pt1-1Kur"/>
            </w:pPr>
            <w:r>
              <w:t>In Arbeit</w:t>
            </w:r>
          </w:p>
        </w:tc>
      </w:tr>
      <w:tr w:rsidR="00086E9B" w14:paraId="5EE6A4C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26BBD78"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hideMark/>
          </w:tcPr>
          <w:p w14:paraId="5A508AB8" w14:textId="7AD55BF2" w:rsidR="00086E9B" w:rsidRDefault="00377321">
            <w:pPr>
              <w:pStyle w:val="AbsatzTab12Pt1-1Kur"/>
            </w:pPr>
            <w:r>
              <w:t>Passwort Zurücksetzen</w:t>
            </w:r>
          </w:p>
        </w:tc>
      </w:tr>
      <w:tr w:rsidR="00086E9B" w14:paraId="6B5428D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4C9B18" w14:textId="77777777" w:rsidR="00086E9B" w:rsidRDefault="00000000">
            <w:pPr>
              <w:pStyle w:val="AbsatzTab12PtTitel"/>
            </w:pPr>
            <w:r>
              <w:t>Funktionale Kurz-beschreibung</w:t>
            </w:r>
          </w:p>
        </w:tc>
        <w:tc>
          <w:tcPr>
            <w:tcW w:w="11388" w:type="dxa"/>
            <w:gridSpan w:val="13"/>
            <w:tcBorders>
              <w:top w:val="single" w:sz="4" w:space="0" w:color="auto"/>
              <w:left w:val="single" w:sz="4" w:space="0" w:color="auto"/>
              <w:bottom w:val="single" w:sz="4" w:space="0" w:color="auto"/>
              <w:right w:val="single" w:sz="4" w:space="0" w:color="auto"/>
            </w:tcBorders>
          </w:tcPr>
          <w:p w14:paraId="02E6CD07" w14:textId="1B7998FD" w:rsidR="00086E9B" w:rsidRDefault="00377321">
            <w:pPr>
              <w:pStyle w:val="AbsatzTab12Pt1-1Kur"/>
            </w:pPr>
            <w:r>
              <w:t>Benutzer können ihr Passwort per email zurücksetzen falls sie den Zugriff verlieren</w:t>
            </w:r>
          </w:p>
        </w:tc>
      </w:tr>
      <w:tr w:rsidR="00086E9B" w14:paraId="318EED12"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6AF626E" w14:textId="77777777" w:rsidR="00086E9B" w:rsidRDefault="00000000">
            <w:pPr>
              <w:pStyle w:val="AbsatzTab12PtTitel"/>
            </w:pPr>
            <w:r>
              <w:t>Input</w:t>
            </w:r>
          </w:p>
        </w:tc>
        <w:tc>
          <w:tcPr>
            <w:tcW w:w="11388" w:type="dxa"/>
            <w:gridSpan w:val="13"/>
            <w:tcBorders>
              <w:top w:val="single" w:sz="4" w:space="0" w:color="auto"/>
              <w:left w:val="single" w:sz="4" w:space="0" w:color="auto"/>
              <w:bottom w:val="single" w:sz="4" w:space="0" w:color="auto"/>
              <w:right w:val="single" w:sz="4" w:space="0" w:color="auto"/>
            </w:tcBorders>
          </w:tcPr>
          <w:p w14:paraId="615FC17E" w14:textId="4D45C5FA" w:rsidR="00086E9B" w:rsidRDefault="00377321">
            <w:pPr>
              <w:pStyle w:val="AbsatzTab12Pt1-1Kur"/>
            </w:pPr>
            <w:r>
              <w:t>Email Addresse des Benutzers</w:t>
            </w:r>
          </w:p>
        </w:tc>
      </w:tr>
      <w:tr w:rsidR="00086E9B" w14:paraId="727403A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3298D66" w14:textId="77777777" w:rsidR="00086E9B" w:rsidRDefault="00000000">
            <w:pPr>
              <w:pStyle w:val="AbsatzTab12PtTitel"/>
            </w:pPr>
            <w:r>
              <w:t>Verarbeitungsschritte / -regeln</w:t>
            </w:r>
          </w:p>
        </w:tc>
        <w:tc>
          <w:tcPr>
            <w:tcW w:w="11388" w:type="dxa"/>
            <w:gridSpan w:val="13"/>
            <w:tcBorders>
              <w:top w:val="single" w:sz="4" w:space="0" w:color="auto"/>
              <w:left w:val="single" w:sz="4" w:space="0" w:color="auto"/>
              <w:bottom w:val="single" w:sz="4" w:space="0" w:color="auto"/>
              <w:right w:val="single" w:sz="4" w:space="0" w:color="auto"/>
            </w:tcBorders>
            <w:hideMark/>
          </w:tcPr>
          <w:p w14:paraId="7C22754B" w14:textId="50CA2686" w:rsidR="00086E9B" w:rsidRDefault="00377321">
            <w:pPr>
              <w:pStyle w:val="AufzhlungsnumTab1nkur"/>
            </w:pPr>
            <w:r>
              <w:t>Input: Email</w:t>
            </w:r>
          </w:p>
          <w:p w14:paraId="50FAA605" w14:textId="28F4A22C" w:rsidR="00086E9B" w:rsidRDefault="00377321">
            <w:pPr>
              <w:pStyle w:val="AufzhlungsnumTab1nkur"/>
            </w:pPr>
            <w:r>
              <w:t>System sendet den generierten token per email</w:t>
            </w:r>
          </w:p>
          <w:p w14:paraId="3ABFFDAF" w14:textId="57013E23" w:rsidR="00086E9B" w:rsidRDefault="00377321">
            <w:pPr>
              <w:pStyle w:val="AufzhlungsnumTab1nkur"/>
            </w:pPr>
            <w:r>
              <w:t>Benutzer sendet neues password per formular</w:t>
            </w:r>
          </w:p>
        </w:tc>
      </w:tr>
      <w:tr w:rsidR="00086E9B" w14:paraId="72EF3D3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7BE13A2" w14:textId="77777777" w:rsidR="00086E9B" w:rsidRDefault="00000000">
            <w:pPr>
              <w:pStyle w:val="AbsatzTab12PtTitel"/>
            </w:pPr>
            <w:r>
              <w:t>Output</w:t>
            </w:r>
          </w:p>
        </w:tc>
        <w:tc>
          <w:tcPr>
            <w:tcW w:w="11388" w:type="dxa"/>
            <w:gridSpan w:val="13"/>
            <w:tcBorders>
              <w:top w:val="single" w:sz="4" w:space="0" w:color="auto"/>
              <w:left w:val="single" w:sz="4" w:space="0" w:color="auto"/>
              <w:bottom w:val="single" w:sz="4" w:space="0" w:color="auto"/>
              <w:right w:val="single" w:sz="4" w:space="0" w:color="auto"/>
            </w:tcBorders>
          </w:tcPr>
          <w:p w14:paraId="02041D93" w14:textId="77777777" w:rsidR="00086E9B" w:rsidRDefault="00086E9B">
            <w:pPr>
              <w:pStyle w:val="AbsatzTab12Pt1-1Kur"/>
            </w:pPr>
          </w:p>
        </w:tc>
      </w:tr>
      <w:tr w:rsidR="00086E9B" w14:paraId="5E3EED3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F0C0BEC"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C323C44" w14:textId="77777777" w:rsidR="00086E9B" w:rsidRDefault="00086E9B">
            <w:pPr>
              <w:pStyle w:val="AbsatzTab12Pt1-1Kur"/>
            </w:pPr>
          </w:p>
        </w:tc>
      </w:tr>
      <w:tr w:rsidR="00086E9B" w14:paraId="37496E31"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2F205D22"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A1B3A0" w14:textId="212C89C3" w:rsidR="00086E9B" w:rsidRDefault="00924173">
            <w:pPr>
              <w:pStyle w:val="AbsatzTab12Pt1-1Kur"/>
            </w:pPr>
            <w: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6174C588"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CAEC63" w14:textId="6C89F590" w:rsidR="00086E9B" w:rsidRDefault="00924173">
            <w:pPr>
              <w:pStyle w:val="AbsatzTab12Pt1-1Kur"/>
            </w:pPr>
            <w: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1EDB8715"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D9E06E" w14:textId="41FCA3C0" w:rsidR="00086E9B" w:rsidRDefault="00924173">
            <w:pPr>
              <w:pStyle w:val="AbsatzTab12Pt1-1Kur"/>
            </w:pPr>
            <w:r>
              <w:t>1</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F83D7D1"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FFB506F" w14:textId="10E86943" w:rsidR="00086E9B" w:rsidRDefault="00924173">
            <w:pPr>
              <w:pStyle w:val="AbsatzTab12Pt1-1Kur"/>
            </w:pPr>
            <w:r>
              <w:t>3</w:t>
            </w:r>
          </w:p>
        </w:tc>
      </w:tr>
      <w:tr w:rsidR="00086E9B" w14:paraId="5E25054F"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17152CAA" w14:textId="77777777" w:rsidR="00086E9B" w:rsidRDefault="00000000">
            <w:pPr>
              <w:pStyle w:val="AbsatzTab10Pt1-1KurFett"/>
            </w:pPr>
            <w:r>
              <w:t xml:space="preserve">1) </w:t>
            </w:r>
            <w:r>
              <w:tab/>
              <w:t>Wichtigkeit: 5 = muss zwingend umgesetzt werden; 4 = sehr wichtig, 3 = wichtig, 2 = normal, 1 = nicht wichtig</w:t>
            </w:r>
          </w:p>
          <w:p w14:paraId="225F2796"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377E7751"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09B41F64"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4D499A90" w14:textId="77777777" w:rsidR="00086E9B" w:rsidRDefault="00000000">
      <w:pPr>
        <w:pStyle w:val="Caption"/>
      </w:pPr>
      <w:bookmarkStart w:id="38" w:name="_Toc493573295"/>
      <w:bookmarkStart w:id="39" w:name="_Toc18316435"/>
      <w:bookmarkStart w:id="40" w:name="_Toc536469442"/>
      <w:bookmarkStart w:id="41" w:name="_Toc536471413"/>
      <w:r>
        <w:t xml:space="preserve">Tabelle </w:t>
      </w:r>
      <w:r>
        <w:rPr>
          <w:noProof/>
        </w:rPr>
        <w:fldChar w:fldCharType="begin"/>
      </w:r>
      <w:r>
        <w:rPr>
          <w:noProof/>
        </w:rPr>
        <w:instrText xml:space="preserve"> SEQ Tabelle \* ARABIC </w:instrText>
      </w:r>
      <w:r>
        <w:rPr>
          <w:noProof/>
        </w:rPr>
        <w:fldChar w:fldCharType="separate"/>
      </w:r>
      <w:r w:rsidR="00B02C68">
        <w:rPr>
          <w:noProof/>
        </w:rPr>
        <w:t>3</w:t>
      </w:r>
      <w:r>
        <w:rPr>
          <w:noProof/>
        </w:rPr>
        <w:fldChar w:fldCharType="end"/>
      </w:r>
      <w:r>
        <w:t>:</w:t>
      </w:r>
      <w:r>
        <w:tab/>
        <w:t>Formular Technik 1</w:t>
      </w:r>
      <w:bookmarkEnd w:id="38"/>
      <w:bookmarkEnd w:id="39"/>
    </w:p>
    <w:p w14:paraId="1BBB719D" w14:textId="77777777" w:rsidR="00086E9B" w:rsidRDefault="00000000">
      <w:pPr>
        <w:pStyle w:val="Heading3"/>
        <w:pageBreakBefore/>
        <w:numPr>
          <w:ilvl w:val="2"/>
          <w:numId w:val="25"/>
        </w:numPr>
      </w:pPr>
      <w:bookmarkStart w:id="42" w:name="_Toc395598823"/>
      <w:bookmarkStart w:id="43" w:name="_Toc401135460"/>
      <w:bookmarkStart w:id="44" w:name="_Toc18316419"/>
      <w:bookmarkEnd w:id="40"/>
      <w:bookmarkEnd w:id="41"/>
      <w:r>
        <w:lastRenderedPageBreak/>
        <w:t>Technik 2: Beschreibung mittels User-Story-Formular</w:t>
      </w:r>
      <w:bookmarkEnd w:id="42"/>
      <w:bookmarkEnd w:id="43"/>
      <w:bookmarkEnd w:id="44"/>
    </w:p>
    <w:p w14:paraId="01024BB6" w14:textId="77777777" w:rsidR="00086E9B" w:rsidRDefault="00000000">
      <w:pPr>
        <w:pStyle w:val="Absatz"/>
      </w:pPr>
      <w:r>
        <w:t xml:space="preserve">Kriterien, die das Produkt erfüllen muss, um abgenommen zu werden. </w:t>
      </w:r>
    </w:p>
    <w:p w14:paraId="501F3705" w14:textId="77777777" w:rsidR="00086E9B" w:rsidRDefault="00000000">
      <w:pPr>
        <w:pStyle w:val="Absatz"/>
      </w:pPr>
      <w:r>
        <w:t>Pro Anforderung:</w:t>
      </w:r>
    </w:p>
    <w:p w14:paraId="588E939B"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3B349EE0"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0C18FFA"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CBD4E86"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57A4951"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0F5B6BB7" w14:textId="17917E32" w:rsidR="00086E9B" w:rsidRDefault="009F7E43">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4140034D"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4FCB872D" w14:textId="4507B095" w:rsidR="00086E9B" w:rsidRDefault="009F7E43">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E0D99E5"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7AD5CA24" w14:textId="45F37B68" w:rsidR="00086E9B" w:rsidRDefault="009F7E43">
            <w:pPr>
              <w:pStyle w:val="AbsatzTab12Pt1-1Kur"/>
            </w:pPr>
            <w:r>
              <w:t>Auth</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6B8D31E"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2B881279" w14:textId="75B38408" w:rsidR="00086E9B" w:rsidRDefault="009F7E43">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E396714"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B3429CF" w14:textId="5D5A280D" w:rsidR="00086E9B" w:rsidRDefault="009F7E43">
            <w:pPr>
              <w:pStyle w:val="AbsatzTab12Pt1-1Kur"/>
            </w:pPr>
            <w:r>
              <w:t>In Arbeit</w:t>
            </w:r>
          </w:p>
        </w:tc>
      </w:tr>
      <w:tr w:rsidR="00086E9B" w14:paraId="5FBF7B4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CBFC573"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1406B0F6" w14:textId="3F2EA50F" w:rsidR="00086E9B" w:rsidRDefault="009F7E43">
            <w:pPr>
              <w:pStyle w:val="AbsatzTab12Pt1-1Kur"/>
            </w:pPr>
            <w:r>
              <w:t>US-Beitrag erfassen</w:t>
            </w:r>
          </w:p>
        </w:tc>
      </w:tr>
      <w:tr w:rsidR="00086E9B" w14:paraId="2F8C50D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E9F9B6" w14:textId="77777777" w:rsidR="00086E9B" w:rsidRDefault="00000000">
            <w:pPr>
              <w:pStyle w:val="AbsatzTab12PtTitel"/>
            </w:pPr>
            <w:r>
              <w:t xml:space="preserve"> Beschreibungen und Anmerkungen</w:t>
            </w:r>
          </w:p>
        </w:tc>
        <w:tc>
          <w:tcPr>
            <w:tcW w:w="11388" w:type="dxa"/>
            <w:gridSpan w:val="13"/>
            <w:tcBorders>
              <w:top w:val="single" w:sz="4" w:space="0" w:color="auto"/>
              <w:left w:val="single" w:sz="4" w:space="0" w:color="auto"/>
              <w:bottom w:val="single" w:sz="4" w:space="0" w:color="auto"/>
              <w:right w:val="single" w:sz="4" w:space="0" w:color="auto"/>
            </w:tcBorders>
          </w:tcPr>
          <w:p w14:paraId="5E1D928F" w14:textId="1F0C552A" w:rsidR="00086E9B" w:rsidRDefault="009F7E43">
            <w:pPr>
              <w:pStyle w:val="AbsatzTab12Pt1-1Kur"/>
            </w:pPr>
            <w:r>
              <w:t>B</w:t>
            </w:r>
            <w:r w:rsidRPr="009F7E43">
              <w:t>eiträge bestehen</w:t>
            </w:r>
            <w:r>
              <w:t xml:space="preserve"> aus text</w:t>
            </w:r>
            <w:r w:rsidRPr="009F7E43">
              <w:t>. Beiträge sind an ein Topic gebunden.</w:t>
            </w:r>
          </w:p>
        </w:tc>
      </w:tr>
      <w:tr w:rsidR="00086E9B" w14:paraId="1A6E91E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50525BD" w14:textId="77777777" w:rsidR="00086E9B" w:rsidRDefault="00000000">
            <w:pPr>
              <w:pStyle w:val="AbsatzTab12PtTitel"/>
            </w:pPr>
            <w:r>
              <w:t>Abnahme - /Akzeptanzkriterien</w:t>
            </w:r>
          </w:p>
        </w:tc>
        <w:tc>
          <w:tcPr>
            <w:tcW w:w="11388" w:type="dxa"/>
            <w:gridSpan w:val="13"/>
            <w:tcBorders>
              <w:top w:val="single" w:sz="4" w:space="0" w:color="auto"/>
              <w:left w:val="single" w:sz="4" w:space="0" w:color="auto"/>
              <w:bottom w:val="single" w:sz="4" w:space="0" w:color="auto"/>
              <w:right w:val="single" w:sz="4" w:space="0" w:color="auto"/>
            </w:tcBorders>
          </w:tcPr>
          <w:p w14:paraId="218585E6" w14:textId="717166B5" w:rsidR="00086E9B" w:rsidRDefault="009F7E43">
            <w:pPr>
              <w:pStyle w:val="AbsatzTab12Pt1-1Kur"/>
            </w:pPr>
            <w:r w:rsidRPr="009F7E43">
              <w:t>Beiträge werden korrekt gespeichert, validiert, angezeigt und stehen im richtigen Topic</w:t>
            </w:r>
          </w:p>
        </w:tc>
      </w:tr>
      <w:tr w:rsidR="00086E9B" w14:paraId="62CEF917"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EE06AD1" w14:textId="77777777" w:rsidR="00086E9B" w:rsidRDefault="00000000">
            <w:pPr>
              <w:pStyle w:val="AbsatzTab12PtTitel"/>
            </w:pPr>
            <w:r>
              <w:t>Als &lt;Benutzerrolle&gt; will ich &lt;das Ziel&gt; [, so dass &lt;Grund für das Ziel&gt;]</w:t>
            </w:r>
          </w:p>
        </w:tc>
        <w:tc>
          <w:tcPr>
            <w:tcW w:w="11388" w:type="dxa"/>
            <w:gridSpan w:val="13"/>
            <w:tcBorders>
              <w:top w:val="single" w:sz="4" w:space="0" w:color="auto"/>
              <w:left w:val="single" w:sz="4" w:space="0" w:color="auto"/>
              <w:bottom w:val="single" w:sz="4" w:space="0" w:color="auto"/>
              <w:right w:val="single" w:sz="4" w:space="0" w:color="auto"/>
            </w:tcBorders>
          </w:tcPr>
          <w:p w14:paraId="226E9F3B" w14:textId="5AFE9B58" w:rsidR="00086E9B" w:rsidRDefault="009F7E43">
            <w:pPr>
              <w:pStyle w:val="AufzhlungsnumTab1nkur"/>
              <w:numPr>
                <w:ilvl w:val="0"/>
                <w:numId w:val="33"/>
              </w:numPr>
              <w:ind w:left="284" w:hanging="284"/>
            </w:pPr>
            <w:r w:rsidRPr="009F7E43">
              <w:t>Als</w:t>
            </w:r>
            <w:r>
              <w:t xml:space="preserve"> Student</w:t>
            </w:r>
            <w:r w:rsidRPr="009F7E43">
              <w:t xml:space="preserve"> will ich </w:t>
            </w:r>
            <w:r w:rsidRPr="009F7E43">
              <w:rPr>
                <w:b/>
                <w:bCs/>
              </w:rPr>
              <w:t>einen Beitrag zu einem Thema erfassen</w:t>
            </w:r>
            <w:r w:rsidRPr="009F7E43">
              <w:t xml:space="preserve">, so dass </w:t>
            </w:r>
            <w:r w:rsidRPr="009F7E43">
              <w:rPr>
                <w:b/>
                <w:bCs/>
              </w:rPr>
              <w:t>ich meine Gedanken mit anderen teilen kann</w:t>
            </w:r>
          </w:p>
          <w:p w14:paraId="08DF62F8" w14:textId="48D4B8CC" w:rsidR="00086E9B" w:rsidRDefault="009F7E43">
            <w:pPr>
              <w:pStyle w:val="AufzhlungsnumTab1nkur"/>
            </w:pPr>
            <w:r w:rsidRPr="009F7E43">
              <w:t>Als Lehrer will ich neue Kategorien erstellen, so dass Diskussionen strukturiert und geordnet stattfinden können.</w:t>
            </w:r>
          </w:p>
          <w:p w14:paraId="7CE470F9" w14:textId="7D5A035E" w:rsidR="00086E9B" w:rsidRDefault="009F7E43">
            <w:pPr>
              <w:pStyle w:val="AufzhlungsnumTab1nkur"/>
            </w:pPr>
            <w:r w:rsidRPr="009F7E43">
              <w:t>Als Benutzer will ich Punkte für meine Aktivität erhalten, so dass ich auf dem Leaderboard aufsteigen kann.</w:t>
            </w:r>
          </w:p>
        </w:tc>
      </w:tr>
      <w:tr w:rsidR="00086E9B" w14:paraId="079B1EC7"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936D247"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2DCF5A" w14:textId="11C0CE62" w:rsidR="00086E9B" w:rsidRDefault="009F7E43">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3787635"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5B7FCF" w14:textId="37FAC3DB" w:rsidR="00086E9B" w:rsidRDefault="009F7E43">
            <w:pPr>
              <w:pStyle w:val="AbsatzTab12Pt1-1Kur"/>
            </w:pPr>
            <w: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442F6A6"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FD1EF7" w14:textId="7BD6D75F" w:rsidR="00086E9B" w:rsidRDefault="009F7E43">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499A959"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60276F9" w14:textId="4B8DDFE0" w:rsidR="00086E9B" w:rsidRDefault="009F7E43">
            <w:pPr>
              <w:pStyle w:val="AbsatzTab12Pt1-1Kur"/>
            </w:pPr>
            <w:r>
              <w:t>2</w:t>
            </w:r>
          </w:p>
        </w:tc>
      </w:tr>
      <w:tr w:rsidR="00086E9B" w14:paraId="0978DB4D"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64F8767B" w14:textId="77777777" w:rsidR="00086E9B" w:rsidRDefault="00000000">
            <w:pPr>
              <w:pStyle w:val="AbsatzTab10Pt1-1KurFett"/>
            </w:pPr>
            <w:r>
              <w:t xml:space="preserve">1) </w:t>
            </w:r>
            <w:r>
              <w:tab/>
              <w:t>Wichtigkeit: 5 = muss zwingend umgesetzt werden; 4 = sehr wichtig, 3 = wichtig, 2 = normal, 1 = nicht wichtig</w:t>
            </w:r>
          </w:p>
          <w:p w14:paraId="2AE643BF"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5EC1C1EA"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4A390B71"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7C81C600" w14:textId="77777777" w:rsidR="00086E9B" w:rsidRDefault="00000000">
      <w:pPr>
        <w:pStyle w:val="Caption"/>
      </w:pPr>
      <w:bookmarkStart w:id="45" w:name="_Toc536469449"/>
      <w:bookmarkStart w:id="46" w:name="_Toc536471393"/>
      <w:bookmarkStart w:id="47" w:name="_Toc18316436"/>
      <w:r>
        <w:t xml:space="preserve">Tabelle </w:t>
      </w:r>
      <w:r>
        <w:rPr>
          <w:noProof/>
        </w:rPr>
        <w:fldChar w:fldCharType="begin"/>
      </w:r>
      <w:r>
        <w:rPr>
          <w:noProof/>
        </w:rPr>
        <w:instrText xml:space="preserve"> SEQ Tabelle \* ARABIC </w:instrText>
      </w:r>
      <w:r>
        <w:rPr>
          <w:noProof/>
        </w:rPr>
        <w:fldChar w:fldCharType="separate"/>
      </w:r>
      <w:r w:rsidR="00B02C68">
        <w:rPr>
          <w:noProof/>
        </w:rPr>
        <w:t>4</w:t>
      </w:r>
      <w:r>
        <w:rPr>
          <w:noProof/>
        </w:rPr>
        <w:fldChar w:fldCharType="end"/>
      </w:r>
      <w:r>
        <w:t>:</w:t>
      </w:r>
      <w:r>
        <w:tab/>
      </w:r>
      <w:bookmarkEnd w:id="45"/>
      <w:bookmarkEnd w:id="46"/>
      <w:r>
        <w:t>Formular Technik 2</w:t>
      </w:r>
      <w:bookmarkEnd w:id="47"/>
    </w:p>
    <w:p w14:paraId="1995F493" w14:textId="77777777" w:rsidR="00086E9B" w:rsidRDefault="00000000">
      <w:pPr>
        <w:pStyle w:val="Heading3"/>
        <w:pageBreakBefore/>
        <w:numPr>
          <w:ilvl w:val="2"/>
          <w:numId w:val="25"/>
        </w:numPr>
      </w:pPr>
      <w:bookmarkStart w:id="48" w:name="_Toc395598824"/>
      <w:bookmarkStart w:id="49" w:name="_Toc401135461"/>
      <w:bookmarkStart w:id="50" w:name="_Toc18316420"/>
      <w:r>
        <w:lastRenderedPageBreak/>
        <w:t>Technik 3: Beschreibung mittels Use-Case Formular</w:t>
      </w:r>
      <w:bookmarkEnd w:id="48"/>
      <w:bookmarkEnd w:id="49"/>
      <w:bookmarkEnd w:id="50"/>
    </w:p>
    <w:p w14:paraId="28D46792" w14:textId="77777777" w:rsidR="00086E9B" w:rsidRDefault="00000000">
      <w:pPr>
        <w:pStyle w:val="Absatz"/>
      </w:pPr>
      <w:r>
        <w:t xml:space="preserve">Kriterien, die das Produkt erfüllen muss, um abgenommen zu werden. </w:t>
      </w:r>
    </w:p>
    <w:p w14:paraId="77962068" w14:textId="77777777" w:rsidR="00086E9B" w:rsidRDefault="00000000">
      <w:pPr>
        <w:pStyle w:val="Absatz"/>
      </w:pPr>
      <w:r>
        <w:t>Pro Anforderung:</w:t>
      </w:r>
    </w:p>
    <w:p w14:paraId="556623DA"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5AE265D8"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4A7A3597"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D66C210"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A2FC257"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153F7E57" w14:textId="75E74535" w:rsidR="00086E9B" w:rsidRDefault="00377321">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3FDE9776"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9656B1F" w14:textId="11D97D45" w:rsidR="00086E9B" w:rsidRDefault="00377321">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22CB7BA0"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73526A29" w14:textId="712AB4E7" w:rsidR="00086E9B" w:rsidRDefault="00377321">
            <w:pPr>
              <w:pStyle w:val="AbsatzTab12Pt1-1Kur"/>
            </w:pPr>
            <w:r>
              <w:t>Auth</w:t>
            </w:r>
            <w:r w:rsidR="00576F9E">
              <w:t>, Datenvalidierung</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3BBF9A36"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08BD213" w14:textId="6E07B724" w:rsidR="00086E9B" w:rsidRDefault="00377321">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F06EF2E"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58128E1A" w14:textId="33000EA7" w:rsidR="00086E9B" w:rsidRDefault="00377321">
            <w:pPr>
              <w:pStyle w:val="AbsatzTab12Pt1-1Kur"/>
            </w:pPr>
            <w:r>
              <w:t>In Arbeit</w:t>
            </w:r>
          </w:p>
        </w:tc>
      </w:tr>
      <w:tr w:rsidR="00086E9B" w14:paraId="7F462AD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A69E69C" w14:textId="77777777" w:rsidR="00086E9B" w:rsidRDefault="00000000">
            <w:pPr>
              <w:pStyle w:val="AbsatzTab12PtTitel"/>
            </w:pPr>
            <w:r>
              <w:t>Ersteller und Ansprechpartner</w:t>
            </w:r>
          </w:p>
        </w:tc>
        <w:tc>
          <w:tcPr>
            <w:tcW w:w="11388" w:type="dxa"/>
            <w:gridSpan w:val="13"/>
            <w:tcBorders>
              <w:top w:val="single" w:sz="4" w:space="0" w:color="auto"/>
              <w:left w:val="single" w:sz="4" w:space="0" w:color="auto"/>
              <w:bottom w:val="single" w:sz="4" w:space="0" w:color="auto"/>
              <w:right w:val="single" w:sz="4" w:space="0" w:color="auto"/>
            </w:tcBorders>
          </w:tcPr>
          <w:p w14:paraId="0BC0D208" w14:textId="27DCA2EF" w:rsidR="00086E9B" w:rsidRDefault="007872F0">
            <w:r>
              <w:t>Yanis Sebastian Zürcher</w:t>
            </w:r>
          </w:p>
        </w:tc>
      </w:tr>
      <w:tr w:rsidR="00086E9B" w14:paraId="2D0F8E8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1E63AD8" w14:textId="77777777" w:rsidR="00086E9B" w:rsidRDefault="00000000">
            <w:pPr>
              <w:pStyle w:val="AbsatzTab12PtTitel"/>
            </w:pPr>
            <w:r>
              <w:t>Kurzbeschreibung</w:t>
            </w:r>
          </w:p>
        </w:tc>
        <w:tc>
          <w:tcPr>
            <w:tcW w:w="11388" w:type="dxa"/>
            <w:gridSpan w:val="13"/>
            <w:tcBorders>
              <w:top w:val="single" w:sz="4" w:space="0" w:color="auto"/>
              <w:left w:val="single" w:sz="4" w:space="0" w:color="auto"/>
              <w:bottom w:val="single" w:sz="4" w:space="0" w:color="auto"/>
              <w:right w:val="single" w:sz="4" w:space="0" w:color="auto"/>
            </w:tcBorders>
          </w:tcPr>
          <w:p w14:paraId="386C47E9" w14:textId="2171D429" w:rsidR="00086E9B" w:rsidRDefault="007872F0">
            <w:pPr>
              <w:pStyle w:val="AbsatzTab12Pt1-1Kur"/>
            </w:pPr>
            <w:r>
              <w:t>R</w:t>
            </w:r>
            <w:r w:rsidRPr="007872F0">
              <w:t>egistrierung eines neuen Benutzers durch Eingabe von Benutzername, E-Mail und Passwort</w:t>
            </w:r>
          </w:p>
        </w:tc>
      </w:tr>
      <w:tr w:rsidR="00086E9B" w14:paraId="47E7D66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8DAFB66" w14:textId="77777777" w:rsidR="00086E9B" w:rsidRDefault="00000000">
            <w:pPr>
              <w:pStyle w:val="AbsatzTab12PtTitel"/>
            </w:pPr>
            <w:r>
              <w:t>Fachlicher Auslöser (Ereignis)</w:t>
            </w:r>
          </w:p>
        </w:tc>
        <w:tc>
          <w:tcPr>
            <w:tcW w:w="11388" w:type="dxa"/>
            <w:gridSpan w:val="13"/>
            <w:tcBorders>
              <w:top w:val="single" w:sz="4" w:space="0" w:color="auto"/>
              <w:left w:val="single" w:sz="4" w:space="0" w:color="auto"/>
              <w:bottom w:val="single" w:sz="4" w:space="0" w:color="auto"/>
              <w:right w:val="single" w:sz="4" w:space="0" w:color="auto"/>
            </w:tcBorders>
          </w:tcPr>
          <w:p w14:paraId="13EB60A8" w14:textId="5F73DAC5" w:rsidR="00086E9B" w:rsidRDefault="00EB7BF1">
            <w:pPr>
              <w:pStyle w:val="AbsatzTab12Pt1-1Kur"/>
            </w:pPr>
            <w:r>
              <w:t>Be</w:t>
            </w:r>
            <w:r w:rsidRPr="00EB7BF1">
              <w:t xml:space="preserve">nutzer klickt auf </w:t>
            </w:r>
            <w:r w:rsidR="004C701A">
              <w:t>«</w:t>
            </w:r>
            <w:r w:rsidRPr="00EB7BF1">
              <w:t>Registrieren</w:t>
            </w:r>
            <w:r w:rsidR="004C701A">
              <w:t>»</w:t>
            </w:r>
            <w:r w:rsidRPr="00EB7BF1">
              <w:t xml:space="preserve"> und füllt das Formular au</w:t>
            </w:r>
            <w:r w:rsidR="00FA0027">
              <w:t>s</w:t>
            </w:r>
          </w:p>
        </w:tc>
      </w:tr>
      <w:tr w:rsidR="00086E9B" w14:paraId="524B095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4186723" w14:textId="77777777" w:rsidR="00086E9B" w:rsidRDefault="00000000">
            <w:pPr>
              <w:pStyle w:val="AbsatzTab12PtTitel"/>
            </w:pPr>
            <w:r>
              <w:t>Actors</w:t>
            </w:r>
          </w:p>
        </w:tc>
        <w:tc>
          <w:tcPr>
            <w:tcW w:w="11388" w:type="dxa"/>
            <w:gridSpan w:val="13"/>
            <w:tcBorders>
              <w:top w:val="single" w:sz="4" w:space="0" w:color="auto"/>
              <w:left w:val="single" w:sz="4" w:space="0" w:color="auto"/>
              <w:bottom w:val="single" w:sz="4" w:space="0" w:color="auto"/>
              <w:right w:val="single" w:sz="4" w:space="0" w:color="auto"/>
            </w:tcBorders>
          </w:tcPr>
          <w:p w14:paraId="57397504" w14:textId="6A69D511" w:rsidR="00086E9B" w:rsidRDefault="00170188">
            <w:pPr>
              <w:pStyle w:val="AbsatzTab12Pt1-1Kur"/>
            </w:pPr>
            <w:r w:rsidRPr="00170188">
              <w:t>Benutzer, AuthService, UserRepository</w:t>
            </w:r>
          </w:p>
        </w:tc>
      </w:tr>
      <w:tr w:rsidR="00086E9B" w14:paraId="7D13A20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3B26E94" w14:textId="77777777" w:rsidR="00086E9B" w:rsidRDefault="00000000">
            <w:pPr>
              <w:pStyle w:val="AbsatzTab12PtTitel"/>
            </w:pPr>
            <w:r>
              <w:t>Preconditions</w:t>
            </w:r>
          </w:p>
        </w:tc>
        <w:tc>
          <w:tcPr>
            <w:tcW w:w="11388" w:type="dxa"/>
            <w:gridSpan w:val="13"/>
            <w:tcBorders>
              <w:top w:val="single" w:sz="4" w:space="0" w:color="auto"/>
              <w:left w:val="single" w:sz="4" w:space="0" w:color="auto"/>
              <w:bottom w:val="single" w:sz="4" w:space="0" w:color="auto"/>
              <w:right w:val="single" w:sz="4" w:space="0" w:color="auto"/>
            </w:tcBorders>
          </w:tcPr>
          <w:p w14:paraId="0F48F60A" w14:textId="6F7F8F82" w:rsidR="00086E9B" w:rsidRDefault="000E5D17">
            <w:pPr>
              <w:pStyle w:val="AbsatzTab12Pt1-1Kur"/>
            </w:pPr>
            <w:r>
              <w:t xml:space="preserve">Der </w:t>
            </w:r>
            <w:r w:rsidRPr="000E5D17">
              <w:t xml:space="preserve">Benutzer ist nicht eingeloggt. </w:t>
            </w:r>
            <w:r>
              <w:t>Form feedbacks werden eingehalten</w:t>
            </w:r>
            <w:r w:rsidR="003616FD">
              <w:t xml:space="preserve"> die vom Frontend &amp; Backend gesendet werden</w:t>
            </w:r>
            <w:r w:rsidR="006E39C1">
              <w:t>.</w:t>
            </w:r>
          </w:p>
        </w:tc>
      </w:tr>
      <w:tr w:rsidR="00086E9B" w14:paraId="645FBF0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53C539D" w14:textId="77777777" w:rsidR="00086E9B" w:rsidRDefault="00000000">
            <w:pPr>
              <w:pStyle w:val="AbsatzTab12PtTitel"/>
            </w:pPr>
            <w:r>
              <w:t>Ablauf/Interaktion</w:t>
            </w:r>
          </w:p>
        </w:tc>
        <w:tc>
          <w:tcPr>
            <w:tcW w:w="11388" w:type="dxa"/>
            <w:gridSpan w:val="13"/>
            <w:tcBorders>
              <w:top w:val="single" w:sz="4" w:space="0" w:color="auto"/>
              <w:left w:val="single" w:sz="4" w:space="0" w:color="auto"/>
              <w:bottom w:val="single" w:sz="4" w:space="0" w:color="auto"/>
              <w:right w:val="single" w:sz="4" w:space="0" w:color="auto"/>
            </w:tcBorders>
          </w:tcPr>
          <w:p w14:paraId="2660A326" w14:textId="51A58E85" w:rsidR="00086E9B" w:rsidRDefault="00AA2E23">
            <w:pPr>
              <w:pStyle w:val="AbsatzTab12Pt1-1Kur"/>
            </w:pPr>
            <w:r w:rsidRPr="00AA2E23">
              <w:t>Benutzer füllt Registrierungsformular aus</w:t>
            </w:r>
            <w:r>
              <w:t xml:space="preserve"> -&gt;</w:t>
            </w:r>
            <w:r w:rsidR="006512AC">
              <w:t xml:space="preserve"> Frontend validiert die Eingaben -&gt; Backend prüft ob Email oder benutzername bereits vergeben ist -&gt; benutzer wird in der DB angelegt -&gt; Bestätigung per toast &amp; einloggen.</w:t>
            </w:r>
          </w:p>
        </w:tc>
      </w:tr>
      <w:tr w:rsidR="00086E9B" w14:paraId="27CCE71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8310BD2" w14:textId="77777777" w:rsidR="00086E9B" w:rsidRDefault="00000000">
            <w:pPr>
              <w:pStyle w:val="AbsatzTab12PtTitel"/>
            </w:pPr>
            <w:r>
              <w:t>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1C9F56AD" w14:textId="48223938" w:rsidR="00086E9B" w:rsidRDefault="006512AC">
            <w:pPr>
              <w:pStyle w:val="AbsatzTab12Pt1-1Kur"/>
            </w:pPr>
            <w:r w:rsidRPr="006512AC">
              <w:t>Benutzerkonto ist erstellt und kann sich anmelden</w:t>
            </w:r>
          </w:p>
        </w:tc>
      </w:tr>
      <w:tr w:rsidR="00086E9B" w14:paraId="6FABA0D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ACA38B1" w14:textId="77777777" w:rsidR="00086E9B" w:rsidRDefault="00000000">
            <w:pPr>
              <w:pStyle w:val="AbsatzTab12PtTitel"/>
            </w:pPr>
            <w:r>
              <w:t>Sonderfälle (Alternativverläufe 1 - n)</w:t>
            </w:r>
          </w:p>
          <w:p w14:paraId="3AEDC840" w14:textId="77777777" w:rsidR="00086E9B" w:rsidRDefault="00086E9B">
            <w:pPr>
              <w:pStyle w:val="AbsatzTab12PtTitel"/>
            </w:pPr>
          </w:p>
          <w:p w14:paraId="4F281318" w14:textId="77777777" w:rsidR="00086E9B" w:rsidRDefault="00086E9B">
            <w:pPr>
              <w:pStyle w:val="AbsatzTab12PtTitel"/>
            </w:pPr>
          </w:p>
          <w:p w14:paraId="4F71635F" w14:textId="77777777" w:rsidR="00086E9B" w:rsidRDefault="00000000">
            <w:pPr>
              <w:pStyle w:val="AbsatzTab12PtTitel"/>
            </w:pPr>
            <w:r>
              <w:t>(inkl. 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634C1F89" w14:textId="77777777" w:rsidR="00086E9B" w:rsidRDefault="00824BA0">
            <w:pPr>
              <w:pStyle w:val="AbsatzTab12Pt1-1Kur"/>
            </w:pPr>
            <w:r w:rsidRPr="00824BA0">
              <w:t xml:space="preserve">E-Mail existiert bereits </w:t>
            </w:r>
            <w:r>
              <w:t>oder username -&gt;</w:t>
            </w:r>
            <w:r w:rsidRPr="00824BA0">
              <w:t xml:space="preserve"> Fehlermeldung</w:t>
            </w:r>
          </w:p>
          <w:p w14:paraId="4BFE23AE" w14:textId="25046B09" w:rsidR="00456A26" w:rsidRDefault="00456A26">
            <w:pPr>
              <w:pStyle w:val="AbsatzTab12Pt1-1Kur"/>
            </w:pPr>
            <w:r w:rsidRPr="00456A26">
              <w:t xml:space="preserve">Ungültige Eingaben </w:t>
            </w:r>
            <w:r>
              <w:t>-&gt;</w:t>
            </w:r>
            <w:r w:rsidRPr="00456A26">
              <w:t xml:space="preserve"> Validierungsfehler</w:t>
            </w:r>
          </w:p>
        </w:tc>
      </w:tr>
      <w:tr w:rsidR="00086E9B" w14:paraId="6199FF0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645BDF5"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5C952ADB" w14:textId="7B526D7F" w:rsidR="00086E9B" w:rsidRDefault="00394701">
            <w:pPr>
              <w:pStyle w:val="AbsatzTab12Pt1-1Kur"/>
            </w:pPr>
            <w:r w:rsidRPr="00394701">
              <w:t>Benutzer wird korrekt erstellt, Passwort ist verschlüsselt</w:t>
            </w:r>
          </w:p>
        </w:tc>
      </w:tr>
      <w:tr w:rsidR="00086E9B" w14:paraId="47767142"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BD8B555"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B17443" w14:textId="7510E916" w:rsidR="00086E9B" w:rsidRDefault="00EA19BA">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79C62E3D"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E8DCC3" w14:textId="1C19B560" w:rsidR="00086E9B" w:rsidRDefault="00EA19BA">
            <w:pPr>
              <w:pStyle w:val="AbsatzTab12Pt1-1Kur"/>
            </w:pPr>
            <w:r>
              <w:t>5</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A69EF64"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11C544" w14:textId="0E1BB061" w:rsidR="00086E9B" w:rsidRDefault="00EA19BA">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DC997F2"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D6FB5F" w14:textId="382F1AE5" w:rsidR="00086E9B" w:rsidRDefault="00EA19BA">
            <w:pPr>
              <w:pStyle w:val="AbsatzTab12Pt1-1Kur"/>
            </w:pPr>
            <w:r>
              <w:t>2</w:t>
            </w:r>
          </w:p>
        </w:tc>
      </w:tr>
      <w:tr w:rsidR="00086E9B" w14:paraId="1EAA4005"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E3D3A9" w14:textId="77777777" w:rsidR="00086E9B" w:rsidRDefault="00000000">
            <w:pPr>
              <w:pStyle w:val="AbsatzTab10Pt1-1KurFett"/>
            </w:pPr>
            <w:r>
              <w:t xml:space="preserve">1) </w:t>
            </w:r>
            <w:r>
              <w:tab/>
              <w:t>Wichtigkeit: 5 = muss zwingend umgesetzt werden; 4 = sehr wichtig, 3 = wichtig, 2 = normal, 1 = nicht wichtig</w:t>
            </w:r>
          </w:p>
          <w:p w14:paraId="303BB657"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7DCEE711"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0583719D"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0466CB33" w14:textId="77777777" w:rsidR="00086E9B" w:rsidRDefault="00000000">
      <w:pPr>
        <w:pStyle w:val="Caption"/>
      </w:pPr>
      <w:bookmarkStart w:id="51" w:name="_Toc18316437"/>
      <w:r>
        <w:t xml:space="preserve">Tabelle </w:t>
      </w:r>
      <w:r>
        <w:rPr>
          <w:noProof/>
        </w:rPr>
        <w:fldChar w:fldCharType="begin"/>
      </w:r>
      <w:r>
        <w:rPr>
          <w:noProof/>
        </w:rPr>
        <w:instrText xml:space="preserve"> SEQ Tabelle \* ARABIC </w:instrText>
      </w:r>
      <w:r>
        <w:rPr>
          <w:noProof/>
        </w:rPr>
        <w:fldChar w:fldCharType="separate"/>
      </w:r>
      <w:r w:rsidR="00B02C68">
        <w:rPr>
          <w:noProof/>
        </w:rPr>
        <w:t>5</w:t>
      </w:r>
      <w:r>
        <w:rPr>
          <w:noProof/>
        </w:rPr>
        <w:fldChar w:fldCharType="end"/>
      </w:r>
      <w:r>
        <w:t>:</w:t>
      </w:r>
      <w:r>
        <w:tab/>
        <w:t>Formular Technik 3</w:t>
      </w:r>
      <w:bookmarkEnd w:id="51"/>
    </w:p>
    <w:p w14:paraId="768E0CA9" w14:textId="77777777" w:rsidR="00086E9B" w:rsidRDefault="00000000">
      <w:pPr>
        <w:pStyle w:val="Heading2"/>
        <w:pageBreakBefore/>
        <w:ind w:left="578" w:hanging="578"/>
      </w:pPr>
      <w:bookmarkStart w:id="52" w:name="_Toc395598825"/>
      <w:bookmarkStart w:id="53" w:name="_Toc401135462"/>
      <w:bookmarkStart w:id="54" w:name="_Toc18316421"/>
      <w:r>
        <w:lastRenderedPageBreak/>
        <w:t>Qualitätsanforderungen</w:t>
      </w:r>
      <w:bookmarkEnd w:id="52"/>
      <w:bookmarkEnd w:id="53"/>
      <w:bookmarkEnd w:id="54"/>
    </w:p>
    <w:p w14:paraId="4288A4E2" w14:textId="77777777" w:rsidR="00086E9B" w:rsidRDefault="00000000">
      <w:pPr>
        <w:pStyle w:val="Absatz"/>
      </w:pPr>
      <w:r>
        <w:t>Benutzerbezogene Nicht-funktionale Anforderungen wie Benutzerfreundlichkeit, Ergonomie, Antwortzeiten etc.</w:t>
      </w:r>
    </w:p>
    <w:p w14:paraId="0F2A44C0"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3D62473C" w14:textId="77777777" w:rsidTr="00981A4E">
        <w:trPr>
          <w:trHeight w:val="439"/>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39C3AA3"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7B826497"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459EBD7"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18B98208" w14:textId="637A2051" w:rsidR="00086E9B" w:rsidRDefault="000D0D69">
            <w:pPr>
              <w:pStyle w:val="AbsatzTab12Pt1-1Kur"/>
            </w:pPr>
            <w:r w:rsidRPr="000D0D69">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1FBE281A"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D1533F4" w14:textId="3E4FB7B0" w:rsidR="00086E9B" w:rsidRDefault="000D0D69">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1176EE90"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AAAB267" w14:textId="3A6EBDB0" w:rsidR="00086E9B" w:rsidRDefault="00725DFC">
            <w:pPr>
              <w:pStyle w:val="AbsatzTab12Pt1-1Kur"/>
            </w:pPr>
            <w:r>
              <w:t>Allgemeine Nutzung</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218AD3B7"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65E8D318" w14:textId="22B4AB87" w:rsidR="00086E9B" w:rsidRDefault="00725DFC">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2FF721BA"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36D5A687" w14:textId="665D8945" w:rsidR="00086E9B" w:rsidRDefault="00552156">
            <w:pPr>
              <w:pStyle w:val="AbsatzTab12Pt1-1Kur"/>
            </w:pPr>
            <w:r>
              <w:t>In Arbeit</w:t>
            </w:r>
          </w:p>
        </w:tc>
      </w:tr>
      <w:tr w:rsidR="00086E9B" w14:paraId="3DA01F32" w14:textId="77777777" w:rsidTr="00981A4E">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7E53997E"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683468AA" w14:textId="4DD569FA" w:rsidR="00086E9B" w:rsidRDefault="002304F2">
            <w:pPr>
              <w:pStyle w:val="AbsatzTab12Pt1-1Kur"/>
            </w:pPr>
            <w:r>
              <w:t>Antwortzeit im UI</w:t>
            </w:r>
          </w:p>
        </w:tc>
      </w:tr>
      <w:tr w:rsidR="00086E9B" w14:paraId="29475753" w14:textId="77777777" w:rsidTr="00981A4E">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2D9880C"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2E4507C2" w14:textId="42C081C1" w:rsidR="00086E9B" w:rsidRDefault="00703297">
            <w:pPr>
              <w:pStyle w:val="AbsatzTab12Pt1-1Kur"/>
            </w:pPr>
            <w:r w:rsidRPr="00703297">
              <w:t>Die Reaktionszeit des Systems soll unter 1 Sekunde für 90% der Benutzeraktionen liegen.</w:t>
            </w:r>
          </w:p>
        </w:tc>
      </w:tr>
      <w:tr w:rsidR="00086E9B" w14:paraId="1D43119A" w14:textId="77777777" w:rsidTr="00981A4E">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0EDC752"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2D046929" w14:textId="1CD6579B" w:rsidR="00086E9B" w:rsidRDefault="00804104">
            <w:pPr>
              <w:pStyle w:val="AbsatzTab12Pt1-1Kur"/>
            </w:pPr>
            <w:r w:rsidRPr="00804104">
              <w:t>UX-Metrik bestätigt ≤1s Latenz für 90% der Interaktionen im Frontend</w:t>
            </w:r>
          </w:p>
        </w:tc>
      </w:tr>
      <w:tr w:rsidR="00086E9B" w14:paraId="26BEB05C" w14:textId="77777777" w:rsidTr="00981A4E">
        <w:trPr>
          <w:trHeight w:val="439"/>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1071444"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7A14DF1" w14:textId="7E4E2EE9" w:rsidR="00086E9B" w:rsidRDefault="00804104">
            <w:pPr>
              <w:pStyle w:val="AbsatzTab12Pt1-1Kur"/>
            </w:pPr>
            <w: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237FD35"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8F98809" w14:textId="74821B84" w:rsidR="00086E9B" w:rsidRDefault="00804104">
            <w:pPr>
              <w:pStyle w:val="AbsatzTab12Pt1-1Kur"/>
            </w:pPr>
            <w: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7E49A6F"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058B02" w14:textId="5293DBE0" w:rsidR="00086E9B" w:rsidRDefault="00804104">
            <w:pPr>
              <w:pStyle w:val="AbsatzTab12Pt1-1Kur"/>
            </w:pPr>
            <w: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07B2C125"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A84DD4" w14:textId="4530F69C" w:rsidR="00086E9B" w:rsidRDefault="00867895">
            <w:pPr>
              <w:pStyle w:val="AbsatzTab12Pt1-1Kur"/>
            </w:pPr>
            <w:r>
              <w:t>1</w:t>
            </w:r>
          </w:p>
        </w:tc>
      </w:tr>
      <w:tr w:rsidR="00086E9B" w14:paraId="699B57D3" w14:textId="77777777" w:rsidTr="00981A4E">
        <w:trPr>
          <w:trHeight w:val="263"/>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7C807416" w14:textId="77777777" w:rsidR="00086E9B" w:rsidRDefault="00000000">
            <w:pPr>
              <w:pStyle w:val="AbsatzTab10Pt1-1KurFett"/>
            </w:pPr>
            <w:r>
              <w:t xml:space="preserve">1) </w:t>
            </w:r>
            <w:r>
              <w:tab/>
              <w:t>Wichtigkeit: 5 = muss zwingend umgesetzt werden; 4 = sehr wichtig, 3 = wichtig, 2 = normal, 1 = nicht wichtig</w:t>
            </w:r>
          </w:p>
          <w:p w14:paraId="66F278CF"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7F11911C"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5FF8DF4C"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0785251A" w14:textId="77777777" w:rsidR="00086E9B" w:rsidRDefault="00000000">
      <w:pPr>
        <w:pStyle w:val="Caption"/>
      </w:pPr>
      <w:bookmarkStart w:id="55" w:name="_Toc18316438"/>
      <w:r>
        <w:t xml:space="preserve">Tabelle </w:t>
      </w:r>
      <w:r>
        <w:rPr>
          <w:noProof/>
        </w:rPr>
        <w:fldChar w:fldCharType="begin"/>
      </w:r>
      <w:r>
        <w:rPr>
          <w:noProof/>
        </w:rPr>
        <w:instrText xml:space="preserve"> SEQ Tabelle \* ARABIC </w:instrText>
      </w:r>
      <w:r>
        <w:rPr>
          <w:noProof/>
        </w:rPr>
        <w:fldChar w:fldCharType="separate"/>
      </w:r>
      <w:r w:rsidR="00B02C68">
        <w:rPr>
          <w:noProof/>
        </w:rPr>
        <w:t>6</w:t>
      </w:r>
      <w:r>
        <w:rPr>
          <w:noProof/>
        </w:rPr>
        <w:fldChar w:fldCharType="end"/>
      </w:r>
      <w:r>
        <w:t>:</w:t>
      </w:r>
      <w:r>
        <w:tab/>
        <w:t>Qualitätsanforderungen</w:t>
      </w:r>
      <w:bookmarkEnd w:id="55"/>
    </w:p>
    <w:p w14:paraId="499403A8" w14:textId="77777777" w:rsidR="006B763C" w:rsidRDefault="006B763C" w:rsidP="006B763C">
      <w:pPr>
        <w:pStyle w:val="Absatz"/>
      </w:pPr>
    </w:p>
    <w:p w14:paraId="00F01B7D" w14:textId="5F3865DE" w:rsidR="006B763C" w:rsidRPr="006B763C" w:rsidRDefault="006B763C" w:rsidP="006B763C">
      <w:pPr>
        <w:pStyle w:val="Absatz"/>
        <w:rPr>
          <w:b/>
          <w:bCs/>
          <w:sz w:val="28"/>
          <w:szCs w:val="28"/>
        </w:rPr>
      </w:pPr>
      <w:r w:rsidRPr="006B763C">
        <w:rPr>
          <w:b/>
          <w:bCs/>
          <w:sz w:val="28"/>
          <w:szCs w:val="28"/>
        </w:rPr>
        <w:t>3.3.1</w:t>
      </w:r>
    </w:p>
    <w:p w14:paraId="65E4FBB9" w14:textId="77777777" w:rsidR="006B763C" w:rsidRDefault="006B763C" w:rsidP="006B763C">
      <w:pPr>
        <w:pStyle w:val="Absatz"/>
      </w:pPr>
      <w:r>
        <w:t>Benutzerbezogene Nicht-funktionale Anforderungen wie Benutzerfreundlichkeit, Ergonomie, Antwortzeiten etc.</w:t>
      </w:r>
    </w:p>
    <w:p w14:paraId="1C99D24F" w14:textId="77777777" w:rsidR="006B763C" w:rsidRDefault="006B763C" w:rsidP="006B763C">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6B763C" w14:paraId="4E6C338B" w14:textId="77777777" w:rsidTr="00D331C1">
        <w:trPr>
          <w:trHeight w:val="439"/>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425DBF7" w14:textId="77777777" w:rsidR="006B763C" w:rsidRDefault="006B763C" w:rsidP="00D331C1">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B748692" w14:textId="77777777" w:rsidR="006B763C" w:rsidRDefault="006B763C" w:rsidP="00D331C1">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05B61D6" w14:textId="77777777" w:rsidR="006B763C" w:rsidRDefault="006B763C" w:rsidP="00D331C1">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5CC51D91" w14:textId="77777777" w:rsidR="006B763C" w:rsidRDefault="006B763C" w:rsidP="00D331C1">
            <w:pPr>
              <w:pStyle w:val="AbsatzTab12Pt1-1Kur"/>
            </w:pPr>
            <w:r w:rsidRPr="000D0D69">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110C20D1" w14:textId="77777777" w:rsidR="006B763C" w:rsidRDefault="006B763C" w:rsidP="00D331C1">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19539CF0" w14:textId="77777777" w:rsidR="006B763C" w:rsidRDefault="006B763C" w:rsidP="00D331C1">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37B860B4" w14:textId="77777777" w:rsidR="006B763C" w:rsidRDefault="006B763C" w:rsidP="00D331C1">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3762B81A" w14:textId="48038D96" w:rsidR="006B763C" w:rsidRDefault="006B763C" w:rsidP="00D331C1">
            <w:pPr>
              <w:pStyle w:val="AbsatzTab12Pt1-1Kur"/>
            </w:pPr>
            <w:r>
              <w:t>UI -Komponenten</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613D87B3" w14:textId="77777777" w:rsidR="006B763C" w:rsidRDefault="006B763C" w:rsidP="00D331C1">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108BB818" w14:textId="77777777" w:rsidR="006B763C" w:rsidRDefault="006B763C" w:rsidP="00D331C1">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B2230EE" w14:textId="77777777" w:rsidR="006B763C" w:rsidRDefault="006B763C" w:rsidP="00D331C1">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49BC0DDA" w14:textId="77777777" w:rsidR="006B763C" w:rsidRDefault="006B763C" w:rsidP="00D331C1">
            <w:pPr>
              <w:pStyle w:val="AbsatzTab12Pt1-1Kur"/>
            </w:pPr>
            <w:r>
              <w:t>In Arbeit</w:t>
            </w:r>
          </w:p>
        </w:tc>
      </w:tr>
      <w:tr w:rsidR="006B763C" w14:paraId="2E709D64" w14:textId="77777777" w:rsidTr="00D331C1">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802430C" w14:textId="77777777" w:rsidR="006B763C" w:rsidRDefault="006B763C" w:rsidP="00D331C1">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79D2FE3F" w14:textId="6631897F" w:rsidR="006B763C" w:rsidRDefault="002165E9" w:rsidP="00D331C1">
            <w:pPr>
              <w:pStyle w:val="AbsatzTab12Pt1-1Kur"/>
            </w:pPr>
            <w:r>
              <w:t>Responsive Darstellung</w:t>
            </w:r>
          </w:p>
        </w:tc>
      </w:tr>
      <w:tr w:rsidR="006B763C" w14:paraId="5E205180" w14:textId="77777777" w:rsidTr="00D331C1">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152CB63" w14:textId="77777777" w:rsidR="006B763C" w:rsidRDefault="006B763C" w:rsidP="00D331C1">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5051686F" w14:textId="6F08724A" w:rsidR="006B763C" w:rsidRDefault="000312F1" w:rsidP="00D331C1">
            <w:pPr>
              <w:pStyle w:val="AbsatzTab12Pt1-1Kur"/>
            </w:pPr>
            <w:r w:rsidRPr="000312F1">
              <w:t>Die Applikation muss auf Desktop, Tablet und Smartphone korrekt dargestellt werden.</w:t>
            </w:r>
          </w:p>
        </w:tc>
      </w:tr>
      <w:tr w:rsidR="006B763C" w14:paraId="53BD2483" w14:textId="77777777" w:rsidTr="00D331C1">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8E379EA" w14:textId="77777777" w:rsidR="006B763C" w:rsidRDefault="006B763C" w:rsidP="00D331C1">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9C8B463" w14:textId="575A162A" w:rsidR="006B763C" w:rsidRDefault="008714AB" w:rsidP="00D331C1">
            <w:pPr>
              <w:pStyle w:val="AbsatzTab12Pt1-1Kur"/>
            </w:pPr>
            <w:r w:rsidRPr="008714AB">
              <w:t>Darstellung passt sich an verschiedene Viewports an (getestet mit DevTools &amp; echten Geräten)</w:t>
            </w:r>
          </w:p>
        </w:tc>
      </w:tr>
      <w:tr w:rsidR="006B763C" w14:paraId="24046E48" w14:textId="77777777" w:rsidTr="00D331C1">
        <w:trPr>
          <w:trHeight w:val="439"/>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1A2E9AAC" w14:textId="77777777" w:rsidR="006B763C" w:rsidRDefault="006B763C" w:rsidP="00D331C1">
            <w:pPr>
              <w:pStyle w:val="AbsatzTab12PtTitel"/>
            </w:pPr>
            <w:r>
              <w:lastRenderedPageBreak/>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8F06D3D" w14:textId="1A2B76BC" w:rsidR="006B763C" w:rsidRDefault="00F23D16" w:rsidP="00D331C1">
            <w:pPr>
              <w:pStyle w:val="AbsatzTab12Pt1-1Kur"/>
            </w:pPr>
            <w:r>
              <w:t>2</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A9B6BD8" w14:textId="77777777" w:rsidR="006B763C" w:rsidRDefault="006B763C" w:rsidP="00D331C1">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84F72B" w14:textId="62F57E6F" w:rsidR="006B763C" w:rsidRDefault="00F23D16" w:rsidP="00D331C1">
            <w:pPr>
              <w:pStyle w:val="AbsatzTab12Pt1-1Kur"/>
            </w:pPr>
            <w:r>
              <w:t>1</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130ADADB" w14:textId="77777777" w:rsidR="006B763C" w:rsidRDefault="006B763C" w:rsidP="00D331C1">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7AB9CF" w14:textId="032C5B36" w:rsidR="006B763C" w:rsidRDefault="00F23D16" w:rsidP="00D331C1">
            <w:pPr>
              <w:pStyle w:val="AbsatzTab12Pt1-1Kur"/>
            </w:pPr>
            <w:r>
              <w:t>0</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59370128" w14:textId="77777777" w:rsidR="006B763C" w:rsidRDefault="006B763C" w:rsidP="00D331C1">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E3435E5" w14:textId="39694270" w:rsidR="006B763C" w:rsidRDefault="008962DF" w:rsidP="00D331C1">
            <w:pPr>
              <w:pStyle w:val="AbsatzTab12Pt1-1Kur"/>
            </w:pPr>
            <w:r>
              <w:t>4</w:t>
            </w:r>
          </w:p>
        </w:tc>
      </w:tr>
      <w:tr w:rsidR="006B763C" w14:paraId="6635AF9A" w14:textId="77777777" w:rsidTr="00D331C1">
        <w:trPr>
          <w:trHeight w:val="263"/>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9077CB2" w14:textId="77777777" w:rsidR="006B763C" w:rsidRDefault="006B763C" w:rsidP="00D331C1">
            <w:pPr>
              <w:pStyle w:val="AbsatzTab10Pt1-1KurFett"/>
            </w:pPr>
            <w:r>
              <w:t xml:space="preserve">1) </w:t>
            </w:r>
            <w:r>
              <w:tab/>
              <w:t>Wichtigkeit: 5 = muss zwingend umgesetzt werden; 4 = sehr wichtig, 3 = wichtig, 2 = normal, 1 = nicht wichtig</w:t>
            </w:r>
          </w:p>
          <w:p w14:paraId="0F47AFE1" w14:textId="77777777" w:rsidR="006B763C" w:rsidRDefault="006B763C" w:rsidP="00D331C1">
            <w:pPr>
              <w:pStyle w:val="AbsatzTab10Pt1-1KurFett"/>
              <w:keepNext/>
              <w:ind w:left="851" w:hanging="851"/>
            </w:pPr>
            <w:r>
              <w:t xml:space="preserve">2) </w:t>
            </w:r>
            <w:r>
              <w:tab/>
              <w:t>Dringlichkeit: 5 = muss sofort umgesetzt werden, 4 = sehr dringend, 3 = dringend, 2 = normal, 1 = nicht dringend</w:t>
            </w:r>
          </w:p>
          <w:p w14:paraId="4C32FDD7" w14:textId="77777777" w:rsidR="006B763C" w:rsidRDefault="006B763C" w:rsidP="00D331C1">
            <w:pPr>
              <w:pStyle w:val="AbsatzTab10Pt1-1KurFett"/>
              <w:keepNext/>
              <w:ind w:left="851" w:hanging="851"/>
            </w:pPr>
            <w:r>
              <w:t>3)</w:t>
            </w:r>
            <w:r>
              <w:tab/>
              <w:t>Risiko/Kritikalität: 5 = nicht verantwortbares Risiko, 4 = sehr hohes Risiko, 3 = mittleres Risiko, 2 = geringes Risiko, 1 = ohne jegliches Risiko</w:t>
            </w:r>
          </w:p>
          <w:p w14:paraId="5B40F64C" w14:textId="77777777" w:rsidR="006B763C" w:rsidRDefault="006B763C" w:rsidP="00D331C1">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349E99A9" w14:textId="77777777" w:rsidR="006B763C" w:rsidRDefault="006B763C" w:rsidP="006B763C">
      <w:pPr>
        <w:pStyle w:val="Caption"/>
      </w:pPr>
      <w:r>
        <w:t xml:space="preserve">Tabelle </w:t>
      </w:r>
      <w:r>
        <w:rPr>
          <w:noProof/>
        </w:rPr>
        <w:fldChar w:fldCharType="begin"/>
      </w:r>
      <w:r>
        <w:rPr>
          <w:noProof/>
        </w:rPr>
        <w:instrText xml:space="preserve"> SEQ Tabelle \* ARABIC </w:instrText>
      </w:r>
      <w:r>
        <w:rPr>
          <w:noProof/>
        </w:rPr>
        <w:fldChar w:fldCharType="separate"/>
      </w:r>
      <w:r>
        <w:rPr>
          <w:noProof/>
        </w:rPr>
        <w:t>6</w:t>
      </w:r>
      <w:r>
        <w:rPr>
          <w:noProof/>
        </w:rPr>
        <w:fldChar w:fldCharType="end"/>
      </w:r>
      <w:r>
        <w:t>:</w:t>
      </w:r>
      <w:r>
        <w:tab/>
        <w:t>Qualitätsanforderungen</w:t>
      </w:r>
    </w:p>
    <w:p w14:paraId="47CFD96C" w14:textId="77777777" w:rsidR="006B763C" w:rsidRPr="006B763C" w:rsidRDefault="006B763C" w:rsidP="006B763C">
      <w:pPr>
        <w:pStyle w:val="Absatz"/>
      </w:pPr>
    </w:p>
    <w:p w14:paraId="285E335A" w14:textId="77777777" w:rsidR="006B763C" w:rsidRDefault="006B763C" w:rsidP="006B763C">
      <w:pPr>
        <w:pStyle w:val="Absatz"/>
      </w:pPr>
    </w:p>
    <w:p w14:paraId="01290343" w14:textId="77777777" w:rsidR="006B763C" w:rsidRPr="006B763C" w:rsidRDefault="006B763C" w:rsidP="006B763C">
      <w:pPr>
        <w:pStyle w:val="Absatz"/>
      </w:pPr>
    </w:p>
    <w:p w14:paraId="22358BD0" w14:textId="77777777" w:rsidR="00981A4E" w:rsidRDefault="00981A4E" w:rsidP="00981A4E">
      <w:pPr>
        <w:pStyle w:val="Absatz"/>
      </w:pPr>
    </w:p>
    <w:p w14:paraId="36C0BFC7" w14:textId="77777777" w:rsidR="00981A4E" w:rsidRPr="00981A4E" w:rsidRDefault="00981A4E" w:rsidP="00981A4E">
      <w:pPr>
        <w:pStyle w:val="Absatz"/>
      </w:pPr>
    </w:p>
    <w:p w14:paraId="19ED1C0E" w14:textId="77777777" w:rsidR="00086E9B" w:rsidRDefault="00000000">
      <w:pPr>
        <w:pStyle w:val="Heading2"/>
        <w:pageBreakBefore/>
        <w:ind w:left="578" w:hanging="578"/>
      </w:pPr>
      <w:bookmarkStart w:id="56" w:name="_Toc395598826"/>
      <w:bookmarkStart w:id="57" w:name="_Toc401135463"/>
      <w:bookmarkStart w:id="58" w:name="_Toc18316422"/>
      <w:r>
        <w:lastRenderedPageBreak/>
        <w:t>Anforderungen zum Betriebskonzept</w:t>
      </w:r>
      <w:bookmarkEnd w:id="56"/>
      <w:bookmarkEnd w:id="57"/>
      <w:bookmarkEnd w:id="58"/>
    </w:p>
    <w:p w14:paraId="385A151C" w14:textId="77777777" w:rsidR="00086E9B" w:rsidRDefault="00000000">
      <w:pPr>
        <w:pStyle w:val="Absatz"/>
      </w:pPr>
      <w:r>
        <w:t>Betriebsbezogene Nicht-funktionale Anforderungen wie Zuverlässigkeit, Verfügbarkeit etc.</w:t>
      </w:r>
    </w:p>
    <w:p w14:paraId="72E8ACB5"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4FA813AA"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3369E47"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162F3D1"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C307398"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9CF3974" w14:textId="77777777" w:rsidR="00086E9B" w:rsidRDefault="00086E9B">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5DDBE98F"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89C0BA8" w14:textId="77777777" w:rsidR="00086E9B" w:rsidRDefault="00086E9B">
            <w:pPr>
              <w:pStyle w:val="AbsatzTab12Pt1-1Ku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75781DC5"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C1B046E" w14:textId="77777777" w:rsidR="00086E9B" w:rsidRDefault="00086E9B">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5385BF29"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D036182" w14:textId="77777777" w:rsidR="00086E9B" w:rsidRDefault="00000000">
            <w:pPr>
              <w:pStyle w:val="AbsatzTab12Pt1-1Kur"/>
            </w:pPr>
            <w: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5C09B5C"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914D7D0" w14:textId="77777777" w:rsidR="00086E9B" w:rsidRDefault="00086E9B">
            <w:pPr>
              <w:pStyle w:val="AbsatzTab12Pt1-1Kur"/>
            </w:pPr>
          </w:p>
        </w:tc>
      </w:tr>
      <w:tr w:rsidR="00086E9B" w14:paraId="15FE133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7E073712"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75D8B754" w14:textId="77777777" w:rsidR="00086E9B" w:rsidRDefault="00086E9B">
            <w:pPr>
              <w:pStyle w:val="AbsatzTab12Pt1-1Kur"/>
            </w:pPr>
          </w:p>
        </w:tc>
      </w:tr>
      <w:tr w:rsidR="00086E9B" w14:paraId="2CE0022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340F01"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1B307407" w14:textId="77777777" w:rsidR="00086E9B" w:rsidRDefault="00086E9B">
            <w:pPr>
              <w:pStyle w:val="AbsatzTab12Pt1-1Kur"/>
            </w:pPr>
          </w:p>
        </w:tc>
      </w:tr>
      <w:tr w:rsidR="00086E9B" w14:paraId="7AA5893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8BEF180"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40438DD9" w14:textId="77777777" w:rsidR="00086E9B" w:rsidRDefault="00086E9B">
            <w:pPr>
              <w:pStyle w:val="AbsatzTab12Pt1-1Kur"/>
            </w:pPr>
          </w:p>
        </w:tc>
      </w:tr>
      <w:tr w:rsidR="00086E9B" w14:paraId="36C608D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B8DAC1E"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10CA19" w14:textId="77777777" w:rsidR="00086E9B" w:rsidRDefault="00086E9B">
            <w:pPr>
              <w:pStyle w:val="AbsatzTab12Pt1-1Ku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025FAB3"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C0F61CB" w14:textId="77777777" w:rsidR="00086E9B" w:rsidRDefault="00086E9B">
            <w:pPr>
              <w:pStyle w:val="AbsatzTab12Pt1-1Ku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5278E80"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92919A" w14:textId="77777777" w:rsidR="00086E9B" w:rsidRDefault="00086E9B">
            <w:pPr>
              <w:pStyle w:val="AbsatzTab12Pt1-1Ku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6E89744"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FFC8C4" w14:textId="77777777" w:rsidR="00086E9B" w:rsidRDefault="00086E9B">
            <w:pPr>
              <w:pStyle w:val="AbsatzTab12Pt1-1Kur"/>
            </w:pPr>
          </w:p>
        </w:tc>
      </w:tr>
      <w:tr w:rsidR="00086E9B" w14:paraId="5DA9D63F"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664D9025" w14:textId="77777777" w:rsidR="00086E9B" w:rsidRDefault="00000000">
            <w:pPr>
              <w:pStyle w:val="AbsatzTab10Pt1-1KurFett"/>
            </w:pPr>
            <w:r>
              <w:t xml:space="preserve">1) </w:t>
            </w:r>
            <w:r>
              <w:tab/>
              <w:t>Wichtigkeit: 5 = muss zwingend umgesetzt werden; 4 = sehr wichtig, 3 = wichtig, 2 = normal, 1 = nicht wichtig</w:t>
            </w:r>
          </w:p>
          <w:p w14:paraId="489FC132"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33C36844"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6A83CF05"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578D0A26" w14:textId="77777777" w:rsidR="00086E9B" w:rsidRDefault="00000000">
      <w:pPr>
        <w:pStyle w:val="Caption"/>
      </w:pPr>
      <w:bookmarkStart w:id="59" w:name="_Toc18316439"/>
      <w:r>
        <w:t xml:space="preserve">Tabelle </w:t>
      </w:r>
      <w:r>
        <w:rPr>
          <w:noProof/>
        </w:rPr>
        <w:fldChar w:fldCharType="begin"/>
      </w:r>
      <w:r>
        <w:rPr>
          <w:noProof/>
        </w:rPr>
        <w:instrText xml:space="preserve"> SEQ Tabelle \* ARABIC </w:instrText>
      </w:r>
      <w:r>
        <w:rPr>
          <w:noProof/>
        </w:rPr>
        <w:fldChar w:fldCharType="separate"/>
      </w:r>
      <w:r w:rsidR="00B02C68">
        <w:rPr>
          <w:noProof/>
        </w:rPr>
        <w:t>7</w:t>
      </w:r>
      <w:r>
        <w:rPr>
          <w:noProof/>
        </w:rPr>
        <w:fldChar w:fldCharType="end"/>
      </w:r>
      <w:r>
        <w:t>:</w:t>
      </w:r>
      <w:r>
        <w:tab/>
        <w:t>Anforderungen zum Betriebskonzept</w:t>
      </w:r>
      <w:bookmarkEnd w:id="59"/>
    </w:p>
    <w:p w14:paraId="58CB36C9" w14:textId="77777777" w:rsidR="00086E9B" w:rsidRDefault="00000000">
      <w:pPr>
        <w:pStyle w:val="Heading2"/>
        <w:pageBreakBefore/>
        <w:ind w:left="578" w:hanging="578"/>
      </w:pPr>
      <w:bookmarkStart w:id="60" w:name="_Toc395598827"/>
      <w:bookmarkStart w:id="61" w:name="_Toc401135464"/>
      <w:bookmarkStart w:id="62" w:name="_Toc18316423"/>
      <w:r>
        <w:lastRenderedPageBreak/>
        <w:t>Anforderungen zur Systemarchitektur</w:t>
      </w:r>
      <w:bookmarkEnd w:id="60"/>
      <w:bookmarkEnd w:id="61"/>
      <w:bookmarkEnd w:id="62"/>
    </w:p>
    <w:p w14:paraId="070194D7"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1B51C9ED"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2B7AB15"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3B2B4090"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558986D"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2DC4558" w14:textId="2A9DBDDB" w:rsidR="00086E9B" w:rsidRDefault="00CB0CAB">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475D2034"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AA93F8F" w14:textId="763267C8" w:rsidR="00086E9B" w:rsidRDefault="00CB0CAB">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29F83488"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3204083E" w14:textId="653C0F55" w:rsidR="00086E9B" w:rsidRDefault="0035330D">
            <w:pPr>
              <w:pStyle w:val="AbsatzTab12Pt1-1Kur"/>
            </w:pPr>
            <w:r>
              <w:t>Infrastruktur, Betrieb</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5FBD0D43"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72B29BE7" w14:textId="735EB510" w:rsidR="00D73A07" w:rsidRDefault="00D73A07">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913E195"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AC1E3ED" w14:textId="3E58BB88" w:rsidR="00086E9B" w:rsidRDefault="009613E6">
            <w:pPr>
              <w:pStyle w:val="AbsatzTab12Pt1-1Kur"/>
            </w:pPr>
            <w:r>
              <w:t>In Arbeit</w:t>
            </w:r>
          </w:p>
        </w:tc>
      </w:tr>
      <w:tr w:rsidR="00086E9B" w14:paraId="2A1FD67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BBC3FDF"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6FEB1F62" w14:textId="292C33B5" w:rsidR="00086E9B" w:rsidRDefault="00854565">
            <w:pPr>
              <w:pStyle w:val="AbsatzTab12Pt1-1Kur"/>
            </w:pPr>
            <w:r w:rsidRPr="00854565">
              <w:t>Serviceorientierte 3-Tier Architektur</w:t>
            </w:r>
          </w:p>
        </w:tc>
      </w:tr>
      <w:tr w:rsidR="00086E9B" w14:paraId="75DFE6D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2740B78"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7EEF1098" w14:textId="6A23DE9F" w:rsidR="003651C0" w:rsidRDefault="003651C0" w:rsidP="003651C0">
            <w:pPr>
              <w:pStyle w:val="AbsatzTab12Pt1-1Kur"/>
              <w:rPr>
                <w:lang w:val="en-GB"/>
              </w:rPr>
            </w:pPr>
            <w:r>
              <w:rPr>
                <w:lang w:val="en-GB"/>
              </w:rPr>
              <w:t>-</w:t>
            </w:r>
            <w:r w:rsidRPr="003651C0">
              <w:rPr>
                <w:lang w:val="en-GB"/>
              </w:rPr>
              <w:t xml:space="preserve"> </w:t>
            </w:r>
            <w:r w:rsidR="00851F32">
              <w:rPr>
                <w:lang w:val="en-GB"/>
              </w:rPr>
              <w:t xml:space="preserve"> </w:t>
            </w:r>
            <w:r w:rsidRPr="003651C0">
              <w:rPr>
                <w:b/>
                <w:bCs/>
                <w:lang w:val="en-GB"/>
              </w:rPr>
              <w:t>Frontend</w:t>
            </w:r>
            <w:r w:rsidR="00814A6A">
              <w:rPr>
                <w:b/>
                <w:bCs/>
                <w:lang w:val="en-GB"/>
              </w:rPr>
              <w:t xml:space="preserve">: </w:t>
            </w:r>
            <w:r w:rsidR="00814A6A" w:rsidRPr="00814A6A">
              <w:rPr>
                <w:lang w:val="en-GB"/>
              </w:rPr>
              <w:t>React</w:t>
            </w:r>
            <w:r w:rsidRPr="003651C0">
              <w:rPr>
                <w:lang w:val="en-GB"/>
              </w:rPr>
              <w:t xml:space="preserve"> mit Tailwind CSS (TypeScript, Vite)</w:t>
            </w:r>
          </w:p>
          <w:p w14:paraId="57421916" w14:textId="3F94ACEF" w:rsidR="003651C0" w:rsidRPr="003651C0" w:rsidRDefault="003651C0" w:rsidP="003651C0">
            <w:pPr>
              <w:pStyle w:val="AbsatzTab12Pt1-1Kur"/>
            </w:pPr>
            <w:r w:rsidRPr="003651C0">
              <w:t>-</w:t>
            </w:r>
            <w:r w:rsidRPr="003651C0">
              <w:t xml:space="preserve">  </w:t>
            </w:r>
            <w:r w:rsidRPr="003651C0">
              <w:rPr>
                <w:b/>
                <w:bCs/>
              </w:rPr>
              <w:t>Backend:</w:t>
            </w:r>
            <w:r w:rsidRPr="003651C0">
              <w:t xml:space="preserve"> Spring Boot (Java) mit REST API und JWT-Authentifizierung</w:t>
            </w:r>
          </w:p>
          <w:p w14:paraId="1DC93F1B" w14:textId="5E751B8C" w:rsidR="003651C0" w:rsidRPr="003651C0" w:rsidRDefault="003651C0" w:rsidP="003651C0">
            <w:pPr>
              <w:pStyle w:val="AbsatzTab12Pt1-1Kur"/>
            </w:pPr>
            <w:r w:rsidRPr="003651C0">
              <w:t>-</w:t>
            </w:r>
            <w:r w:rsidRPr="003651C0">
              <w:t xml:space="preserve">  </w:t>
            </w:r>
            <w:r w:rsidRPr="003651C0">
              <w:rPr>
                <w:b/>
                <w:bCs/>
              </w:rPr>
              <w:t>Datenbank:</w:t>
            </w:r>
            <w:r w:rsidRPr="003651C0">
              <w:t xml:space="preserve"> MongoDB (NoSQL)</w:t>
            </w:r>
          </w:p>
          <w:p w14:paraId="4C86A7AE" w14:textId="4F91CE43" w:rsidR="003651C0" w:rsidRPr="003651C0" w:rsidRDefault="003651C0" w:rsidP="003651C0">
            <w:pPr>
              <w:pStyle w:val="AbsatzTab12Pt1-1Kur"/>
            </w:pPr>
            <w:r w:rsidRPr="003651C0">
              <w:t>-</w:t>
            </w:r>
            <w:r w:rsidRPr="003651C0">
              <w:t xml:space="preserve">  Services kommunizieren ausschliesslich über HTTP (REST) – ideal für Skalierung, Modularisierung und Testbarkeit.</w:t>
            </w:r>
            <w:r w:rsidRPr="003651C0">
              <w:br/>
              <w:t>Optional kann die Infrastruktur via Docker Compose orchestriert werden.</w:t>
            </w:r>
          </w:p>
          <w:p w14:paraId="58E8CBD1" w14:textId="77777777" w:rsidR="00086E9B" w:rsidRDefault="00086E9B">
            <w:pPr>
              <w:pStyle w:val="AbsatzTab12Pt1-1Kur"/>
            </w:pPr>
          </w:p>
        </w:tc>
      </w:tr>
      <w:tr w:rsidR="00086E9B" w14:paraId="170766A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9A8B99A"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48E51299" w14:textId="04EB10CC" w:rsidR="00086E9B" w:rsidRDefault="00357389">
            <w:pPr>
              <w:pStyle w:val="AbsatzTab12Pt1-1Kur"/>
            </w:pPr>
            <w:r w:rsidRPr="00357389">
              <w:t>Architekturdiagramm vorhanden; System läuft unabhängig je Tier; Kommunikation erfolgt über HTT</w:t>
            </w:r>
            <w:r>
              <w:t>P</w:t>
            </w:r>
          </w:p>
        </w:tc>
      </w:tr>
      <w:tr w:rsidR="00086E9B" w14:paraId="05A8411B"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11F8E94F"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1B45BB" w14:textId="3A51E65C" w:rsidR="00086E9B" w:rsidRDefault="001F6308">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524EDC17"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5E514C" w14:textId="70B771FE" w:rsidR="00086E9B" w:rsidRDefault="001F6308">
            <w:pPr>
              <w:pStyle w:val="AbsatzTab12Pt1-1Kur"/>
            </w:pPr>
            <w: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B619C83"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BE2781" w14:textId="0E97C4D1" w:rsidR="00086E9B" w:rsidRDefault="001F6308">
            <w:pPr>
              <w:pStyle w:val="AbsatzTab12Pt1-1Kur"/>
            </w:pPr>
            <w: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7BFE5880"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962221" w14:textId="73E50BFC" w:rsidR="00086E9B" w:rsidRDefault="001F6308">
            <w:pPr>
              <w:pStyle w:val="AbsatzTab12Pt1-1Kur"/>
            </w:pPr>
            <w:r>
              <w:t>4</w:t>
            </w:r>
          </w:p>
        </w:tc>
      </w:tr>
      <w:tr w:rsidR="00086E9B" w14:paraId="114DCC38"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2D6589D" w14:textId="77777777" w:rsidR="00086E9B" w:rsidRDefault="00000000">
            <w:pPr>
              <w:pStyle w:val="AbsatzTab10Pt1-1KurFett"/>
            </w:pPr>
            <w:r>
              <w:t xml:space="preserve">1) </w:t>
            </w:r>
            <w:r>
              <w:tab/>
              <w:t>Wichtigkeit: 5 = muss zwingend umgesetzt werden; 4 = sehr wichtig, 3 = wichtig, 2 = normal, 1 = nicht wichtig</w:t>
            </w:r>
          </w:p>
          <w:p w14:paraId="14125488"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1E41A28D"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5705B717"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70A0322B" w14:textId="77777777" w:rsidR="00086E9B" w:rsidRDefault="00000000">
      <w:pPr>
        <w:pStyle w:val="Caption"/>
      </w:pPr>
      <w:bookmarkStart w:id="63" w:name="_Toc18316440"/>
      <w:r>
        <w:t xml:space="preserve">Tabelle </w:t>
      </w:r>
      <w:r>
        <w:rPr>
          <w:noProof/>
        </w:rPr>
        <w:fldChar w:fldCharType="begin"/>
      </w:r>
      <w:r>
        <w:rPr>
          <w:noProof/>
        </w:rPr>
        <w:instrText xml:space="preserve"> SEQ Tabelle \* ARABIC </w:instrText>
      </w:r>
      <w:r>
        <w:rPr>
          <w:noProof/>
        </w:rPr>
        <w:fldChar w:fldCharType="separate"/>
      </w:r>
      <w:r w:rsidR="00B02C68">
        <w:rPr>
          <w:noProof/>
        </w:rPr>
        <w:t>8</w:t>
      </w:r>
      <w:r>
        <w:rPr>
          <w:noProof/>
        </w:rPr>
        <w:fldChar w:fldCharType="end"/>
      </w:r>
      <w:r>
        <w:t>:</w:t>
      </w:r>
      <w:r>
        <w:tab/>
        <w:t>Anforderungen zur Systemarchitektur</w:t>
      </w:r>
      <w:bookmarkEnd w:id="63"/>
    </w:p>
    <w:p w14:paraId="4CB193CE" w14:textId="77777777" w:rsidR="00086E9B" w:rsidRDefault="00000000">
      <w:pPr>
        <w:pStyle w:val="Heading2"/>
        <w:pageBreakBefore/>
        <w:ind w:left="578" w:hanging="578"/>
      </w:pPr>
      <w:bookmarkStart w:id="64" w:name="_Toc395598828"/>
      <w:bookmarkStart w:id="65" w:name="_Toc401135465"/>
      <w:bookmarkStart w:id="66" w:name="_Toc18316424"/>
      <w:r>
        <w:lastRenderedPageBreak/>
        <w:t>Anforderungen zum Migrationskonzept</w:t>
      </w:r>
      <w:bookmarkEnd w:id="64"/>
      <w:bookmarkEnd w:id="65"/>
      <w:bookmarkEnd w:id="66"/>
    </w:p>
    <w:p w14:paraId="53802D29" w14:textId="77777777" w:rsidR="00086E9B" w:rsidRDefault="00000000">
      <w:pPr>
        <w:pStyle w:val="Absatz"/>
      </w:pPr>
      <w:r>
        <w:t>Migrationsbezogene Anforderungen</w:t>
      </w:r>
    </w:p>
    <w:p w14:paraId="77516A3D"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3F03D7AF"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09659907"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19AC668E"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5E7143B"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0CFFC938" w14:textId="77777777" w:rsidR="00086E9B" w:rsidRDefault="00086E9B">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4BD71C25"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165F9721" w14:textId="77777777" w:rsidR="00086E9B" w:rsidRDefault="00086E9B">
            <w:pPr>
              <w:pStyle w:val="AbsatzTab12Pt1-1Ku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6C357EBD"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5B4C09E0" w14:textId="77777777" w:rsidR="00086E9B" w:rsidRDefault="00086E9B">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F23C1E7"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69D26121" w14:textId="77777777" w:rsidR="00086E9B" w:rsidRDefault="00000000">
            <w:pPr>
              <w:pStyle w:val="AbsatzTab12Pt1-1Kur"/>
            </w:pPr>
            <w: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6E52141"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5F399487" w14:textId="77777777" w:rsidR="00086E9B" w:rsidRDefault="00086E9B">
            <w:pPr>
              <w:pStyle w:val="AbsatzTab12Pt1-1Kur"/>
            </w:pPr>
          </w:p>
        </w:tc>
      </w:tr>
      <w:tr w:rsidR="00086E9B" w14:paraId="383204C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17629D9"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7D301211" w14:textId="77777777" w:rsidR="00086E9B" w:rsidRDefault="00086E9B">
            <w:pPr>
              <w:pStyle w:val="AbsatzTab12Pt1-1Kur"/>
            </w:pPr>
          </w:p>
        </w:tc>
      </w:tr>
      <w:tr w:rsidR="00086E9B" w14:paraId="0788D400"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1EDD74D"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4C6987BA" w14:textId="77777777" w:rsidR="00086E9B" w:rsidRDefault="00086E9B">
            <w:pPr>
              <w:pStyle w:val="AbsatzTab12Pt1-1Kur"/>
            </w:pPr>
          </w:p>
        </w:tc>
      </w:tr>
      <w:tr w:rsidR="00086E9B" w14:paraId="51D743D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739A6EB"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9C55192" w14:textId="77777777" w:rsidR="00086E9B" w:rsidRDefault="00086E9B">
            <w:pPr>
              <w:pStyle w:val="AbsatzTab12Pt1-1Kur"/>
            </w:pPr>
          </w:p>
        </w:tc>
      </w:tr>
      <w:tr w:rsidR="00086E9B" w14:paraId="5B8652DE"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4A51E42C"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AB42C0" w14:textId="77777777" w:rsidR="00086E9B" w:rsidRDefault="00086E9B">
            <w:pPr>
              <w:pStyle w:val="AbsatzTab12Pt1-1Ku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F2CA6A0"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F013107" w14:textId="77777777" w:rsidR="00086E9B" w:rsidRDefault="00086E9B">
            <w:pPr>
              <w:pStyle w:val="AbsatzTab12Pt1-1Ku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BC29868"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5DB6D4" w14:textId="77777777" w:rsidR="00086E9B" w:rsidRDefault="00086E9B">
            <w:pPr>
              <w:pStyle w:val="AbsatzTab12Pt1-1Ku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D3BD62E"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948386" w14:textId="77777777" w:rsidR="00086E9B" w:rsidRDefault="00086E9B">
            <w:pPr>
              <w:pStyle w:val="AbsatzTab12Pt1-1Kur"/>
            </w:pPr>
          </w:p>
        </w:tc>
      </w:tr>
      <w:tr w:rsidR="00086E9B" w14:paraId="3A509061"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4B25E86A" w14:textId="77777777" w:rsidR="00086E9B" w:rsidRDefault="00000000">
            <w:pPr>
              <w:pStyle w:val="AbsatzTab10Pt1-1KurFett"/>
            </w:pPr>
            <w:r>
              <w:t xml:space="preserve">1) </w:t>
            </w:r>
            <w:r>
              <w:tab/>
              <w:t>Wichtigkeit: 5 = muss zwingend umgesetzt werden; 4 = sehr wichtig, 3 = wichtig, 2 = normal, 1 = nicht wichtig</w:t>
            </w:r>
          </w:p>
          <w:p w14:paraId="0851F537"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4B38F621"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63471DD6"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3FBFB9D2" w14:textId="77777777" w:rsidR="00086E9B" w:rsidRDefault="00000000">
      <w:pPr>
        <w:pStyle w:val="Caption"/>
      </w:pPr>
      <w:bookmarkStart w:id="67" w:name="_Toc18316441"/>
      <w:r>
        <w:t xml:space="preserve">Tabelle </w:t>
      </w:r>
      <w:r>
        <w:rPr>
          <w:noProof/>
        </w:rPr>
        <w:fldChar w:fldCharType="begin"/>
      </w:r>
      <w:r>
        <w:rPr>
          <w:noProof/>
        </w:rPr>
        <w:instrText xml:space="preserve"> SEQ Tabelle \* ARABIC </w:instrText>
      </w:r>
      <w:r>
        <w:rPr>
          <w:noProof/>
        </w:rPr>
        <w:fldChar w:fldCharType="separate"/>
      </w:r>
      <w:r w:rsidR="00B02C68">
        <w:rPr>
          <w:noProof/>
        </w:rPr>
        <w:t>9</w:t>
      </w:r>
      <w:r>
        <w:rPr>
          <w:noProof/>
        </w:rPr>
        <w:fldChar w:fldCharType="end"/>
      </w:r>
      <w:r>
        <w:t>:</w:t>
      </w:r>
      <w:r>
        <w:tab/>
        <w:t>Anforderungen zum Migrationskonzept</w:t>
      </w:r>
      <w:bookmarkEnd w:id="67"/>
    </w:p>
    <w:p w14:paraId="39488C4D" w14:textId="77777777" w:rsidR="00086E9B" w:rsidRDefault="00000000">
      <w:pPr>
        <w:pStyle w:val="Heading2"/>
        <w:pageBreakBefore/>
        <w:ind w:left="578" w:hanging="578"/>
      </w:pPr>
      <w:bookmarkStart w:id="68" w:name="_Toc395598829"/>
      <w:bookmarkStart w:id="69" w:name="_Toc401135466"/>
      <w:bookmarkStart w:id="70" w:name="_Toc18316425"/>
      <w:r>
        <w:lastRenderedPageBreak/>
        <w:t>Anforderungen aus dem ISDS-Konzept</w:t>
      </w:r>
      <w:bookmarkEnd w:id="68"/>
      <w:bookmarkEnd w:id="69"/>
      <w:bookmarkEnd w:id="70"/>
    </w:p>
    <w:p w14:paraId="2F3B25BD" w14:textId="77777777" w:rsidR="00086E9B" w:rsidRDefault="00000000">
      <w:pPr>
        <w:pStyle w:val="Absatz"/>
      </w:pPr>
      <w:r>
        <w:t>Anforderungen der Informationssicherheit und des Datenschutzes</w:t>
      </w:r>
    </w:p>
    <w:p w14:paraId="0B238D3E"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576471BA"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DEE453C"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68E2F419"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65BB5319"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5E6FD520" w14:textId="77777777" w:rsidR="00086E9B" w:rsidRDefault="00086E9B">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03500DD0"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312E883B" w14:textId="77777777" w:rsidR="00086E9B" w:rsidRDefault="00086E9B">
            <w:pPr>
              <w:pStyle w:val="AbsatzTab12Pt1-1Ku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612D0498"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7161ECD" w14:textId="77777777" w:rsidR="00086E9B" w:rsidRDefault="00086E9B">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46A8614F"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4A9EE70" w14:textId="77777777" w:rsidR="00086E9B" w:rsidRDefault="00000000">
            <w:pPr>
              <w:pStyle w:val="AbsatzTab12Pt1-1Kur"/>
            </w:pPr>
            <w: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62D1741"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4AE1E6EA" w14:textId="77777777" w:rsidR="00086E9B" w:rsidRDefault="00086E9B">
            <w:pPr>
              <w:pStyle w:val="AbsatzTab12Pt1-1Kur"/>
            </w:pPr>
          </w:p>
        </w:tc>
      </w:tr>
      <w:tr w:rsidR="00086E9B" w14:paraId="17165C9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36BDACA"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1BB558A4" w14:textId="77777777" w:rsidR="00086E9B" w:rsidRDefault="00086E9B">
            <w:pPr>
              <w:pStyle w:val="AbsatzTab12Pt1-1Kur"/>
            </w:pPr>
          </w:p>
        </w:tc>
      </w:tr>
      <w:tr w:rsidR="00086E9B" w14:paraId="5EDCD6C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EA5ACE"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6CAA5DC9" w14:textId="77777777" w:rsidR="00086E9B" w:rsidRDefault="00086E9B">
            <w:pPr>
              <w:pStyle w:val="AbsatzTab12Pt1-1Kur"/>
            </w:pPr>
          </w:p>
        </w:tc>
      </w:tr>
      <w:tr w:rsidR="00086E9B" w14:paraId="34FD2140"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927E2A9"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A2F55D8" w14:textId="77777777" w:rsidR="00086E9B" w:rsidRDefault="00086E9B">
            <w:pPr>
              <w:pStyle w:val="AbsatzTab12Pt1-1Kur"/>
            </w:pPr>
          </w:p>
        </w:tc>
      </w:tr>
      <w:tr w:rsidR="00086E9B" w14:paraId="517702CC"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DF16FA9"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55974F" w14:textId="77777777" w:rsidR="00086E9B" w:rsidRDefault="00086E9B">
            <w:pPr>
              <w:pStyle w:val="AbsatzTab12Pt1-1Ku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89AA7B7"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020CE2E" w14:textId="77777777" w:rsidR="00086E9B" w:rsidRDefault="00086E9B">
            <w:pPr>
              <w:pStyle w:val="AbsatzTab12Pt1-1Ku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592851D"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09918A" w14:textId="77777777" w:rsidR="00086E9B" w:rsidRDefault="00086E9B">
            <w:pPr>
              <w:pStyle w:val="AbsatzTab12Pt1-1Ku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721131B"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AE6C096" w14:textId="77777777" w:rsidR="00086E9B" w:rsidRDefault="00086E9B">
            <w:pPr>
              <w:pStyle w:val="AbsatzTab12Pt1-1Kur"/>
            </w:pPr>
          </w:p>
        </w:tc>
      </w:tr>
      <w:tr w:rsidR="00086E9B" w14:paraId="74D50B9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DB330D0" w14:textId="77777777" w:rsidR="00086E9B" w:rsidRDefault="00000000">
            <w:pPr>
              <w:pStyle w:val="AbsatzTab10Pt1-1KurFett"/>
            </w:pPr>
            <w:r>
              <w:t xml:space="preserve">1) </w:t>
            </w:r>
            <w:r>
              <w:tab/>
              <w:t>Wichtigkeit: 5 = muss zwingend umgesetzt werden; 4 = sehr wichtig, 3 = wichtig, 2 = normal, 1 = nicht wichtig</w:t>
            </w:r>
          </w:p>
          <w:p w14:paraId="3E647A33"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2FB0B9D0"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29D53EC0"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2C2A7068" w14:textId="77777777" w:rsidR="00086E9B" w:rsidRDefault="00000000">
      <w:pPr>
        <w:pStyle w:val="Caption"/>
      </w:pPr>
      <w:bookmarkStart w:id="71" w:name="_Toc18316442"/>
      <w:r>
        <w:t xml:space="preserve">Tabelle </w:t>
      </w:r>
      <w:r>
        <w:rPr>
          <w:noProof/>
        </w:rPr>
        <w:fldChar w:fldCharType="begin"/>
      </w:r>
      <w:r>
        <w:rPr>
          <w:noProof/>
        </w:rPr>
        <w:instrText xml:space="preserve"> SEQ Tabelle \* ARABIC </w:instrText>
      </w:r>
      <w:r>
        <w:rPr>
          <w:noProof/>
        </w:rPr>
        <w:fldChar w:fldCharType="separate"/>
      </w:r>
      <w:r w:rsidR="00B02C68">
        <w:rPr>
          <w:noProof/>
        </w:rPr>
        <w:t>10</w:t>
      </w:r>
      <w:r>
        <w:rPr>
          <w:noProof/>
        </w:rPr>
        <w:fldChar w:fldCharType="end"/>
      </w:r>
      <w:r>
        <w:t>:</w:t>
      </w:r>
      <w:r>
        <w:tab/>
        <w:t>Anforderungen aus dem ISDS-Konzept</w:t>
      </w:r>
      <w:bookmarkEnd w:id="71"/>
    </w:p>
    <w:p w14:paraId="73270372" w14:textId="77777777" w:rsidR="00086E9B" w:rsidRDefault="00086E9B">
      <w:pPr>
        <w:pStyle w:val="Absatz"/>
      </w:pPr>
    </w:p>
    <w:p w14:paraId="3ABC1910" w14:textId="77777777" w:rsidR="00086E9B" w:rsidRDefault="00086E9B">
      <w:pPr>
        <w:pStyle w:val="Absatz"/>
        <w:sectPr w:rsidR="00086E9B">
          <w:headerReference w:type="default" r:id="rId19"/>
          <w:footerReference w:type="default" r:id="rId20"/>
          <w:pgSz w:w="16838" w:h="11906" w:orient="landscape" w:code="9"/>
          <w:pgMar w:top="1701" w:right="1134" w:bottom="1134" w:left="851" w:header="709" w:footer="318" w:gutter="0"/>
          <w:cols w:space="708"/>
          <w:docGrid w:linePitch="360"/>
        </w:sectPr>
      </w:pPr>
    </w:p>
    <w:p w14:paraId="5D1A3CF9" w14:textId="77777777" w:rsidR="00086E9B" w:rsidRDefault="00086E9B">
      <w:pPr>
        <w:pStyle w:val="Absatz0Pt"/>
        <w:pageBreakBefore/>
      </w:pPr>
    </w:p>
    <w:p w14:paraId="52A20535" w14:textId="77777777" w:rsidR="00086E9B" w:rsidRDefault="00000000">
      <w:pPr>
        <w:pStyle w:val="Inhaltsverzeichnis12"/>
        <w:spacing w:before="360"/>
      </w:pPr>
      <w:bookmarkStart w:id="72" w:name="_Toc467679021"/>
      <w:bookmarkStart w:id="73" w:name="_Toc461648074"/>
      <w:bookmarkStart w:id="74" w:name="_Toc467846276"/>
      <w:bookmarkStart w:id="75" w:name="_Toc527983447"/>
      <w:bookmarkStart w:id="76" w:name="_Toc530490789"/>
      <w:bookmarkStart w:id="77" w:name="_Toc18316426"/>
      <w:r>
        <w:t>Abkürzungen und Glossar</w:t>
      </w:r>
      <w:bookmarkEnd w:id="72"/>
      <w:bookmarkEnd w:id="73"/>
      <w:bookmarkEnd w:id="74"/>
      <w:bookmarkEnd w:id="75"/>
      <w:bookmarkEnd w:id="76"/>
      <w:bookmarkEnd w:id="77"/>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086E9B" w14:paraId="1CB8C37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CAE998C" w14:textId="77777777" w:rsidR="00086E9B"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41455ACA" w14:textId="77777777" w:rsidR="00086E9B" w:rsidRDefault="00000000">
            <w:pPr>
              <w:pStyle w:val="AbsatzTab12PtTitel"/>
            </w:pPr>
            <w:r>
              <w:t>Erläuterung</w:t>
            </w:r>
          </w:p>
        </w:tc>
      </w:tr>
      <w:tr w:rsidR="00086E9B" w14:paraId="085F347C" w14:textId="77777777">
        <w:tc>
          <w:tcPr>
            <w:tcW w:w="2552" w:type="dxa"/>
            <w:tcBorders>
              <w:top w:val="single" w:sz="4" w:space="0" w:color="auto"/>
              <w:left w:val="single" w:sz="4" w:space="0" w:color="auto"/>
              <w:bottom w:val="single" w:sz="4" w:space="0" w:color="auto"/>
              <w:right w:val="single" w:sz="4" w:space="0" w:color="auto"/>
            </w:tcBorders>
            <w:hideMark/>
          </w:tcPr>
          <w:p w14:paraId="772E612C" w14:textId="77777777" w:rsidR="00086E9B"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952CBBF" w14:textId="77777777" w:rsidR="00086E9B" w:rsidRDefault="00000000">
            <w:pPr>
              <w:pStyle w:val="AbsatzTab11Pt1-1"/>
            </w:pPr>
            <w:r>
              <w:t>Vorgehensmethodik für Projekte und Programme</w:t>
            </w:r>
            <w:r>
              <w:tab/>
            </w:r>
            <w:r>
              <w:br/>
              <w:t>HERMES 5 ist ein eCH Standard</w:t>
            </w:r>
          </w:p>
        </w:tc>
      </w:tr>
      <w:tr w:rsidR="00086E9B" w14:paraId="4EDCFA98" w14:textId="77777777">
        <w:tc>
          <w:tcPr>
            <w:tcW w:w="2552" w:type="dxa"/>
            <w:tcBorders>
              <w:top w:val="single" w:sz="4" w:space="0" w:color="auto"/>
              <w:left w:val="single" w:sz="4" w:space="0" w:color="auto"/>
              <w:bottom w:val="single" w:sz="4" w:space="0" w:color="auto"/>
              <w:right w:val="single" w:sz="4" w:space="0" w:color="auto"/>
            </w:tcBorders>
          </w:tcPr>
          <w:p w14:paraId="476D2135"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09FD5E1" w14:textId="77777777" w:rsidR="00086E9B" w:rsidRDefault="00086E9B">
            <w:pPr>
              <w:pStyle w:val="AbsatzTab11Pt1-1"/>
            </w:pPr>
          </w:p>
        </w:tc>
      </w:tr>
      <w:tr w:rsidR="00086E9B" w14:paraId="3EE31E30" w14:textId="77777777">
        <w:tc>
          <w:tcPr>
            <w:tcW w:w="2552" w:type="dxa"/>
            <w:tcBorders>
              <w:top w:val="single" w:sz="4" w:space="0" w:color="auto"/>
              <w:left w:val="single" w:sz="4" w:space="0" w:color="auto"/>
              <w:bottom w:val="single" w:sz="4" w:space="0" w:color="auto"/>
              <w:right w:val="single" w:sz="4" w:space="0" w:color="auto"/>
            </w:tcBorders>
          </w:tcPr>
          <w:p w14:paraId="0E867B9A"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8408960" w14:textId="77777777" w:rsidR="00086E9B" w:rsidRDefault="00086E9B">
            <w:pPr>
              <w:pStyle w:val="AbsatzTab11Pt1-1"/>
            </w:pPr>
          </w:p>
        </w:tc>
      </w:tr>
      <w:tr w:rsidR="00086E9B" w14:paraId="4D0F493A" w14:textId="77777777">
        <w:tc>
          <w:tcPr>
            <w:tcW w:w="2552" w:type="dxa"/>
            <w:tcBorders>
              <w:top w:val="single" w:sz="4" w:space="0" w:color="auto"/>
              <w:left w:val="single" w:sz="4" w:space="0" w:color="auto"/>
              <w:bottom w:val="single" w:sz="4" w:space="0" w:color="auto"/>
              <w:right w:val="single" w:sz="4" w:space="0" w:color="auto"/>
            </w:tcBorders>
          </w:tcPr>
          <w:p w14:paraId="2A09EA03"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9632F02" w14:textId="77777777" w:rsidR="00086E9B" w:rsidRDefault="00086E9B">
            <w:pPr>
              <w:pStyle w:val="AbsatzTab11Pt1-1"/>
            </w:pPr>
          </w:p>
        </w:tc>
      </w:tr>
      <w:tr w:rsidR="00086E9B" w14:paraId="2C431DD0" w14:textId="77777777">
        <w:tc>
          <w:tcPr>
            <w:tcW w:w="2552" w:type="dxa"/>
            <w:tcBorders>
              <w:top w:val="single" w:sz="4" w:space="0" w:color="auto"/>
              <w:left w:val="single" w:sz="4" w:space="0" w:color="auto"/>
              <w:bottom w:val="single" w:sz="4" w:space="0" w:color="auto"/>
              <w:right w:val="single" w:sz="4" w:space="0" w:color="auto"/>
            </w:tcBorders>
          </w:tcPr>
          <w:p w14:paraId="5E790651"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3F43FDE" w14:textId="77777777" w:rsidR="00086E9B" w:rsidRDefault="00086E9B">
            <w:pPr>
              <w:pStyle w:val="AbsatzTab11Pt1-1"/>
            </w:pPr>
          </w:p>
        </w:tc>
      </w:tr>
      <w:tr w:rsidR="00086E9B" w14:paraId="015B57B1" w14:textId="77777777">
        <w:tc>
          <w:tcPr>
            <w:tcW w:w="2552" w:type="dxa"/>
            <w:tcBorders>
              <w:top w:val="single" w:sz="4" w:space="0" w:color="auto"/>
              <w:left w:val="single" w:sz="4" w:space="0" w:color="auto"/>
              <w:bottom w:val="single" w:sz="4" w:space="0" w:color="auto"/>
              <w:right w:val="single" w:sz="4" w:space="0" w:color="auto"/>
            </w:tcBorders>
          </w:tcPr>
          <w:p w14:paraId="25DB7933"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FC55BB0" w14:textId="77777777" w:rsidR="00086E9B" w:rsidRDefault="00086E9B">
            <w:pPr>
              <w:pStyle w:val="AbsatzTab11Pt1-1"/>
            </w:pPr>
          </w:p>
        </w:tc>
      </w:tr>
      <w:tr w:rsidR="00086E9B" w14:paraId="6AB5571E" w14:textId="77777777">
        <w:tc>
          <w:tcPr>
            <w:tcW w:w="2552" w:type="dxa"/>
            <w:tcBorders>
              <w:top w:val="single" w:sz="4" w:space="0" w:color="auto"/>
              <w:left w:val="single" w:sz="4" w:space="0" w:color="auto"/>
              <w:bottom w:val="single" w:sz="4" w:space="0" w:color="auto"/>
              <w:right w:val="single" w:sz="4" w:space="0" w:color="auto"/>
            </w:tcBorders>
          </w:tcPr>
          <w:p w14:paraId="283FD261"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376AC1B" w14:textId="77777777" w:rsidR="00086E9B" w:rsidRDefault="00086E9B">
            <w:pPr>
              <w:pStyle w:val="AbsatzTab11Pt1-1"/>
            </w:pPr>
          </w:p>
        </w:tc>
      </w:tr>
      <w:tr w:rsidR="00086E9B" w14:paraId="54705F6B" w14:textId="77777777">
        <w:tc>
          <w:tcPr>
            <w:tcW w:w="2552" w:type="dxa"/>
            <w:tcBorders>
              <w:top w:val="single" w:sz="4" w:space="0" w:color="auto"/>
              <w:left w:val="single" w:sz="4" w:space="0" w:color="auto"/>
              <w:bottom w:val="single" w:sz="4" w:space="0" w:color="auto"/>
              <w:right w:val="single" w:sz="4" w:space="0" w:color="auto"/>
            </w:tcBorders>
          </w:tcPr>
          <w:p w14:paraId="49DC1126"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A8AA889" w14:textId="77777777" w:rsidR="00086E9B" w:rsidRDefault="00086E9B">
            <w:pPr>
              <w:pStyle w:val="AbsatzTab11Pt1-1"/>
            </w:pPr>
          </w:p>
        </w:tc>
      </w:tr>
      <w:tr w:rsidR="00086E9B" w14:paraId="69EA9025" w14:textId="77777777">
        <w:tc>
          <w:tcPr>
            <w:tcW w:w="2552" w:type="dxa"/>
            <w:tcBorders>
              <w:top w:val="single" w:sz="4" w:space="0" w:color="auto"/>
              <w:left w:val="single" w:sz="4" w:space="0" w:color="auto"/>
              <w:bottom w:val="single" w:sz="4" w:space="0" w:color="auto"/>
              <w:right w:val="single" w:sz="4" w:space="0" w:color="auto"/>
            </w:tcBorders>
          </w:tcPr>
          <w:p w14:paraId="760968EE"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20B633A" w14:textId="77777777" w:rsidR="00086E9B" w:rsidRDefault="00086E9B">
            <w:pPr>
              <w:pStyle w:val="AbsatzTab11Pt1-1"/>
            </w:pPr>
          </w:p>
        </w:tc>
      </w:tr>
      <w:tr w:rsidR="00086E9B" w14:paraId="0EEE53AE" w14:textId="77777777">
        <w:tc>
          <w:tcPr>
            <w:tcW w:w="2552" w:type="dxa"/>
            <w:tcBorders>
              <w:top w:val="single" w:sz="4" w:space="0" w:color="auto"/>
              <w:left w:val="single" w:sz="4" w:space="0" w:color="auto"/>
              <w:bottom w:val="single" w:sz="4" w:space="0" w:color="auto"/>
              <w:right w:val="single" w:sz="4" w:space="0" w:color="auto"/>
            </w:tcBorders>
          </w:tcPr>
          <w:p w14:paraId="66A8C0BE"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2F7290A" w14:textId="77777777" w:rsidR="00086E9B" w:rsidRDefault="00086E9B">
            <w:pPr>
              <w:pStyle w:val="AbsatzTab11Pt1-1"/>
            </w:pPr>
          </w:p>
        </w:tc>
      </w:tr>
      <w:tr w:rsidR="00086E9B" w14:paraId="6D477920" w14:textId="77777777">
        <w:tc>
          <w:tcPr>
            <w:tcW w:w="2552" w:type="dxa"/>
            <w:tcBorders>
              <w:top w:val="single" w:sz="4" w:space="0" w:color="auto"/>
              <w:left w:val="single" w:sz="4" w:space="0" w:color="auto"/>
              <w:bottom w:val="single" w:sz="4" w:space="0" w:color="auto"/>
              <w:right w:val="single" w:sz="4" w:space="0" w:color="auto"/>
            </w:tcBorders>
          </w:tcPr>
          <w:p w14:paraId="680CF52D"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26BDAD" w14:textId="77777777" w:rsidR="00086E9B" w:rsidRDefault="00086E9B">
            <w:pPr>
              <w:pStyle w:val="AbsatzTab11Pt1-1"/>
            </w:pPr>
          </w:p>
        </w:tc>
      </w:tr>
      <w:tr w:rsidR="00086E9B" w14:paraId="35736396" w14:textId="77777777">
        <w:tc>
          <w:tcPr>
            <w:tcW w:w="2552" w:type="dxa"/>
            <w:tcBorders>
              <w:top w:val="single" w:sz="4" w:space="0" w:color="auto"/>
              <w:left w:val="single" w:sz="4" w:space="0" w:color="auto"/>
              <w:bottom w:val="single" w:sz="4" w:space="0" w:color="auto"/>
              <w:right w:val="single" w:sz="4" w:space="0" w:color="auto"/>
            </w:tcBorders>
          </w:tcPr>
          <w:p w14:paraId="69FEB450"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B584C48" w14:textId="77777777" w:rsidR="00086E9B" w:rsidRDefault="00086E9B">
            <w:pPr>
              <w:pStyle w:val="AbsatzTab11Pt1-1"/>
            </w:pPr>
          </w:p>
        </w:tc>
      </w:tr>
    </w:tbl>
    <w:p w14:paraId="26C04E08" w14:textId="77777777" w:rsidR="00086E9B" w:rsidRDefault="00000000">
      <w:pPr>
        <w:pStyle w:val="Caption"/>
      </w:pPr>
      <w:bookmarkStart w:id="78" w:name="_Toc467690566"/>
      <w:bookmarkStart w:id="79" w:name="_Toc18316443"/>
      <w:r>
        <w:t xml:space="preserve">Tabelle </w:t>
      </w:r>
      <w:r>
        <w:rPr>
          <w:noProof/>
        </w:rPr>
        <w:fldChar w:fldCharType="begin"/>
      </w:r>
      <w:r>
        <w:rPr>
          <w:noProof/>
        </w:rPr>
        <w:instrText xml:space="preserve"> SEQ Tabelle \* ARABIC </w:instrText>
      </w:r>
      <w:r>
        <w:rPr>
          <w:noProof/>
        </w:rPr>
        <w:fldChar w:fldCharType="separate"/>
      </w:r>
      <w:r w:rsidR="00B02C68">
        <w:rPr>
          <w:noProof/>
        </w:rPr>
        <w:t>11</w:t>
      </w:r>
      <w:r>
        <w:rPr>
          <w:noProof/>
        </w:rPr>
        <w:fldChar w:fldCharType="end"/>
      </w:r>
      <w:r>
        <w:t>:</w:t>
      </w:r>
      <w:r>
        <w:tab/>
        <w:t>Abkürzungen und Glossar</w:t>
      </w:r>
      <w:bookmarkEnd w:id="78"/>
      <w:bookmarkEnd w:id="79"/>
    </w:p>
    <w:p w14:paraId="3A7E48E5" w14:textId="77777777" w:rsidR="00086E9B" w:rsidRDefault="00086E9B">
      <w:pPr>
        <w:pStyle w:val="Absatz0Pt"/>
        <w:pageBreakBefore/>
      </w:pPr>
    </w:p>
    <w:p w14:paraId="19BF57AE" w14:textId="77777777" w:rsidR="00086E9B" w:rsidRDefault="00000000">
      <w:pPr>
        <w:pStyle w:val="Inhaltsverzeichnis"/>
      </w:pPr>
      <w:bookmarkStart w:id="80" w:name="_Toc530490790"/>
      <w:bookmarkStart w:id="81" w:name="_Toc18316427"/>
      <w:r>
        <w:t>Inhaltsverzeichnis</w:t>
      </w:r>
      <w:bookmarkEnd w:id="80"/>
      <w:bookmarkEnd w:id="81"/>
    </w:p>
    <w:bookmarkStart w:id="82" w:name="_Toc467678976"/>
    <w:bookmarkStart w:id="83" w:name="_Toc451800035"/>
    <w:bookmarkStart w:id="84" w:name="_Toc467846253"/>
    <w:bookmarkStart w:id="85" w:name="_Toc527983449"/>
    <w:bookmarkStart w:id="86" w:name="_Toc530490791"/>
    <w:p w14:paraId="5C93638F" w14:textId="77777777" w:rsidR="00086E9B" w:rsidRDefault="00000000">
      <w:pPr>
        <w:pStyle w:val="TOC8"/>
        <w:rPr>
          <w:rFonts w:asciiTheme="minorHAnsi" w:eastAsiaTheme="minorEastAsia" w:hAnsiTheme="minorHAnsi" w:cstheme="minorBidi"/>
          <w:i w:val="0"/>
          <w:sz w:val="22"/>
          <w:szCs w:val="22"/>
        </w:rPr>
      </w:pPr>
      <w:r>
        <w:fldChar w:fldCharType="begin"/>
      </w:r>
      <w:r>
        <w:instrText xml:space="preserve"> TOC \o "1-4" \t "Überschrift 8;1;Überschrift 9;2;Inhaltsverzeichnis;7;Inhaltsverzeichnis 12;8;Checkliste;1;Titel-Überschrift;9" </w:instrText>
      </w:r>
      <w:r>
        <w:fldChar w:fldCharType="separate"/>
      </w:r>
      <w:r>
        <w:t>Änderungsverzeichnis</w:t>
      </w:r>
      <w:r>
        <w:tab/>
      </w:r>
      <w:r>
        <w:fldChar w:fldCharType="begin"/>
      </w:r>
      <w:r>
        <w:instrText xml:space="preserve"> PAGEREF _Toc18316407 \h </w:instrText>
      </w:r>
      <w:r>
        <w:fldChar w:fldCharType="separate"/>
      </w:r>
      <w:r>
        <w:t>1</w:t>
      </w:r>
      <w:r>
        <w:fldChar w:fldCharType="end"/>
      </w:r>
    </w:p>
    <w:p w14:paraId="1D5F4B61" w14:textId="77777777" w:rsidR="00086E9B" w:rsidRDefault="00000000">
      <w:pPr>
        <w:pStyle w:val="TOC8"/>
        <w:rPr>
          <w:rFonts w:asciiTheme="minorHAnsi" w:eastAsiaTheme="minorEastAsia" w:hAnsiTheme="minorHAnsi" w:cstheme="minorBidi"/>
          <w:i w:val="0"/>
          <w:sz w:val="22"/>
          <w:szCs w:val="22"/>
        </w:rPr>
      </w:pPr>
      <w:r>
        <w:t>Beschreibung</w:t>
      </w:r>
      <w:r>
        <w:tab/>
      </w:r>
      <w:r>
        <w:fldChar w:fldCharType="begin"/>
      </w:r>
      <w:r>
        <w:instrText xml:space="preserve"> PAGEREF _Toc18316408 \h </w:instrText>
      </w:r>
      <w:r>
        <w:fldChar w:fldCharType="separate"/>
      </w:r>
      <w:r>
        <w:t>1</w:t>
      </w:r>
      <w:r>
        <w:fldChar w:fldCharType="end"/>
      </w:r>
    </w:p>
    <w:p w14:paraId="6BDB8753" w14:textId="77777777" w:rsidR="00086E9B" w:rsidRDefault="0000000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Grobanforderungen</w:t>
      </w:r>
      <w:r>
        <w:tab/>
      </w:r>
      <w:r>
        <w:fldChar w:fldCharType="begin"/>
      </w:r>
      <w:r>
        <w:instrText xml:space="preserve"> PAGEREF _Toc18316409 \h </w:instrText>
      </w:r>
      <w:r>
        <w:fldChar w:fldCharType="separate"/>
      </w:r>
      <w:r>
        <w:t>2</w:t>
      </w:r>
      <w:r>
        <w:fldChar w:fldCharType="end"/>
      </w:r>
    </w:p>
    <w:p w14:paraId="5FE3791B" w14:textId="77777777" w:rsidR="00086E9B" w:rsidRDefault="0000000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Systemübersicht</w:t>
      </w:r>
      <w:r>
        <w:tab/>
      </w:r>
      <w:r>
        <w:fldChar w:fldCharType="begin"/>
      </w:r>
      <w:r>
        <w:instrText xml:space="preserve"> PAGEREF _Toc18316410 \h </w:instrText>
      </w:r>
      <w:r>
        <w:fldChar w:fldCharType="separate"/>
      </w:r>
      <w:r>
        <w:t>2</w:t>
      </w:r>
      <w:r>
        <w:fldChar w:fldCharType="end"/>
      </w:r>
    </w:p>
    <w:p w14:paraId="34A9E7B0" w14:textId="77777777" w:rsidR="00086E9B" w:rsidRDefault="00000000">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Technik 1: Funktionsbaum</w:t>
      </w:r>
      <w:r>
        <w:tab/>
      </w:r>
      <w:r>
        <w:fldChar w:fldCharType="begin"/>
      </w:r>
      <w:r>
        <w:instrText xml:space="preserve"> PAGEREF _Toc18316411 \h </w:instrText>
      </w:r>
      <w:r>
        <w:fldChar w:fldCharType="separate"/>
      </w:r>
      <w:r>
        <w:t>2</w:t>
      </w:r>
      <w:r>
        <w:fldChar w:fldCharType="end"/>
      </w:r>
    </w:p>
    <w:p w14:paraId="752A0D79" w14:textId="77777777" w:rsidR="00086E9B" w:rsidRPr="00B02C68" w:rsidRDefault="00000000">
      <w:pPr>
        <w:pStyle w:val="TOC2"/>
        <w:rPr>
          <w:rFonts w:asciiTheme="minorHAnsi" w:eastAsiaTheme="minorEastAsia" w:hAnsiTheme="minorHAnsi" w:cstheme="minorBidi"/>
          <w:sz w:val="22"/>
          <w:szCs w:val="22"/>
          <w:lang w:val="en-GB"/>
        </w:rPr>
      </w:pPr>
      <w:r w:rsidRPr="00B02C68">
        <w:rPr>
          <w:lang w:val="en-GB"/>
        </w:rPr>
        <w:t>2.2</w:t>
      </w:r>
      <w:r w:rsidRPr="00B02C68">
        <w:rPr>
          <w:rFonts w:asciiTheme="minorHAnsi" w:eastAsiaTheme="minorEastAsia" w:hAnsiTheme="minorHAnsi" w:cstheme="minorBidi"/>
          <w:sz w:val="22"/>
          <w:szCs w:val="22"/>
          <w:lang w:val="en-GB"/>
        </w:rPr>
        <w:tab/>
      </w:r>
      <w:r w:rsidRPr="00B02C68">
        <w:rPr>
          <w:lang w:val="en-GB"/>
        </w:rPr>
        <w:t>Technik 2: Use-Case</w:t>
      </w:r>
      <w:r w:rsidRPr="00B02C68">
        <w:rPr>
          <w:lang w:val="en-GB"/>
        </w:rPr>
        <w:tab/>
      </w:r>
      <w:r>
        <w:fldChar w:fldCharType="begin"/>
      </w:r>
      <w:r w:rsidRPr="00B02C68">
        <w:rPr>
          <w:lang w:val="en-GB"/>
        </w:rPr>
        <w:instrText xml:space="preserve"> PAGEREF _Toc18316412 \h </w:instrText>
      </w:r>
      <w:r>
        <w:fldChar w:fldCharType="separate"/>
      </w:r>
      <w:r w:rsidRPr="00B02C68">
        <w:rPr>
          <w:lang w:val="en-GB"/>
        </w:rPr>
        <w:t>3</w:t>
      </w:r>
      <w:r>
        <w:fldChar w:fldCharType="end"/>
      </w:r>
    </w:p>
    <w:p w14:paraId="6953C02F" w14:textId="77777777" w:rsidR="00086E9B" w:rsidRPr="00B02C68" w:rsidRDefault="00000000">
      <w:pPr>
        <w:pStyle w:val="TOC3"/>
        <w:rPr>
          <w:rFonts w:asciiTheme="minorHAnsi" w:eastAsiaTheme="minorEastAsia" w:hAnsiTheme="minorHAnsi" w:cstheme="minorBidi"/>
          <w:sz w:val="22"/>
          <w:szCs w:val="22"/>
          <w:lang w:val="en-GB"/>
        </w:rPr>
      </w:pPr>
      <w:r w:rsidRPr="00B02C68">
        <w:rPr>
          <w:lang w:val="en-GB"/>
        </w:rPr>
        <w:t>2.2.1</w:t>
      </w:r>
      <w:r w:rsidRPr="00B02C68">
        <w:rPr>
          <w:rFonts w:asciiTheme="minorHAnsi" w:eastAsiaTheme="minorEastAsia" w:hAnsiTheme="minorHAnsi" w:cstheme="minorBidi"/>
          <w:sz w:val="22"/>
          <w:szCs w:val="22"/>
          <w:lang w:val="en-GB"/>
        </w:rPr>
        <w:tab/>
      </w:r>
      <w:r w:rsidRPr="00B02C68">
        <w:rPr>
          <w:lang w:val="en-GB"/>
        </w:rPr>
        <w:t>Use-Case Paket-Diagramm</w:t>
      </w:r>
      <w:r w:rsidRPr="00B02C68">
        <w:rPr>
          <w:lang w:val="en-GB"/>
        </w:rPr>
        <w:tab/>
      </w:r>
      <w:r>
        <w:fldChar w:fldCharType="begin"/>
      </w:r>
      <w:r w:rsidRPr="00B02C68">
        <w:rPr>
          <w:lang w:val="en-GB"/>
        </w:rPr>
        <w:instrText xml:space="preserve"> PAGEREF _Toc18316413 \h </w:instrText>
      </w:r>
      <w:r>
        <w:fldChar w:fldCharType="separate"/>
      </w:r>
      <w:r w:rsidRPr="00B02C68">
        <w:rPr>
          <w:lang w:val="en-GB"/>
        </w:rPr>
        <w:t>3</w:t>
      </w:r>
      <w:r>
        <w:fldChar w:fldCharType="end"/>
      </w:r>
    </w:p>
    <w:p w14:paraId="4D00B433" w14:textId="77777777" w:rsidR="00086E9B" w:rsidRDefault="00000000">
      <w:pPr>
        <w:pStyle w:val="TOC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Use-Case-Diagramm</w:t>
      </w:r>
      <w:r>
        <w:tab/>
      </w:r>
      <w:r>
        <w:fldChar w:fldCharType="begin"/>
      </w:r>
      <w:r>
        <w:instrText xml:space="preserve"> PAGEREF _Toc18316414 \h </w:instrText>
      </w:r>
      <w:r>
        <w:fldChar w:fldCharType="separate"/>
      </w:r>
      <w:r>
        <w:t>3</w:t>
      </w:r>
      <w:r>
        <w:fldChar w:fldCharType="end"/>
      </w:r>
    </w:p>
    <w:p w14:paraId="2F0DDC4C" w14:textId="77777777" w:rsidR="00086E9B" w:rsidRDefault="00000000">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Detailanforderungen</w:t>
      </w:r>
      <w:r>
        <w:tab/>
      </w:r>
      <w:r>
        <w:fldChar w:fldCharType="begin"/>
      </w:r>
      <w:r>
        <w:instrText xml:space="preserve"> PAGEREF _Toc18316415 \h </w:instrText>
      </w:r>
      <w:r>
        <w:fldChar w:fldCharType="separate"/>
      </w:r>
      <w:r>
        <w:t>4</w:t>
      </w:r>
      <w:r>
        <w:fldChar w:fldCharType="end"/>
      </w:r>
    </w:p>
    <w:p w14:paraId="41C92C4C" w14:textId="77777777" w:rsidR="00086E9B" w:rsidRDefault="0000000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Anforderungen der Geschäftsorganisation</w:t>
      </w:r>
      <w:r>
        <w:tab/>
      </w:r>
      <w:r>
        <w:fldChar w:fldCharType="begin"/>
      </w:r>
      <w:r>
        <w:instrText xml:space="preserve"> PAGEREF _Toc18316416 \h </w:instrText>
      </w:r>
      <w:r>
        <w:fldChar w:fldCharType="separate"/>
      </w:r>
      <w:r>
        <w:t>4</w:t>
      </w:r>
      <w:r>
        <w:fldChar w:fldCharType="end"/>
      </w:r>
    </w:p>
    <w:p w14:paraId="5DB52D89" w14:textId="77777777" w:rsidR="00086E9B" w:rsidRDefault="0000000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Funktionale Anforderungen</w:t>
      </w:r>
      <w:r>
        <w:tab/>
      </w:r>
      <w:r>
        <w:fldChar w:fldCharType="begin"/>
      </w:r>
      <w:r>
        <w:instrText xml:space="preserve"> PAGEREF _Toc18316417 \h </w:instrText>
      </w:r>
      <w:r>
        <w:fldChar w:fldCharType="separate"/>
      </w:r>
      <w:r>
        <w:t>4</w:t>
      </w:r>
      <w:r>
        <w:fldChar w:fldCharType="end"/>
      </w:r>
    </w:p>
    <w:p w14:paraId="0AA0B704" w14:textId="77777777" w:rsidR="00086E9B" w:rsidRDefault="00000000">
      <w:pPr>
        <w:pStyle w:val="TOC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Technik 1: Beschreibung mittels allgemeinem Formular</w:t>
      </w:r>
      <w:r>
        <w:tab/>
      </w:r>
      <w:r>
        <w:fldChar w:fldCharType="begin"/>
      </w:r>
      <w:r>
        <w:instrText xml:space="preserve"> PAGEREF _Toc18316418 \h </w:instrText>
      </w:r>
      <w:r>
        <w:fldChar w:fldCharType="separate"/>
      </w:r>
      <w:r>
        <w:t>5</w:t>
      </w:r>
      <w:r>
        <w:fldChar w:fldCharType="end"/>
      </w:r>
    </w:p>
    <w:p w14:paraId="5299CA8D" w14:textId="77777777" w:rsidR="00086E9B" w:rsidRDefault="00000000">
      <w:pPr>
        <w:pStyle w:val="TOC3"/>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Technik 2: Beschreibung mittels User-Story-Formular</w:t>
      </w:r>
      <w:r>
        <w:tab/>
      </w:r>
      <w:r>
        <w:fldChar w:fldCharType="begin"/>
      </w:r>
      <w:r>
        <w:instrText xml:space="preserve"> PAGEREF _Toc18316419 \h </w:instrText>
      </w:r>
      <w:r>
        <w:fldChar w:fldCharType="separate"/>
      </w:r>
      <w:r>
        <w:t>6</w:t>
      </w:r>
      <w:r>
        <w:fldChar w:fldCharType="end"/>
      </w:r>
    </w:p>
    <w:p w14:paraId="70FC629B" w14:textId="77777777" w:rsidR="00086E9B" w:rsidRDefault="00000000">
      <w:pPr>
        <w:pStyle w:val="TOC3"/>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Technik 3: Beschreibung mittels Use-Case Formular</w:t>
      </w:r>
      <w:r>
        <w:tab/>
      </w:r>
      <w:r>
        <w:fldChar w:fldCharType="begin"/>
      </w:r>
      <w:r>
        <w:instrText xml:space="preserve"> PAGEREF _Toc18316420 \h </w:instrText>
      </w:r>
      <w:r>
        <w:fldChar w:fldCharType="separate"/>
      </w:r>
      <w:r>
        <w:t>7</w:t>
      </w:r>
      <w:r>
        <w:fldChar w:fldCharType="end"/>
      </w:r>
    </w:p>
    <w:p w14:paraId="1D5FB6EB" w14:textId="77777777" w:rsidR="00086E9B" w:rsidRDefault="00000000">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Qualitätsanforderungen</w:t>
      </w:r>
      <w:r>
        <w:tab/>
      </w:r>
      <w:r>
        <w:fldChar w:fldCharType="begin"/>
      </w:r>
      <w:r>
        <w:instrText xml:space="preserve"> PAGEREF _Toc18316421 \h </w:instrText>
      </w:r>
      <w:r>
        <w:fldChar w:fldCharType="separate"/>
      </w:r>
      <w:r>
        <w:t>8</w:t>
      </w:r>
      <w:r>
        <w:fldChar w:fldCharType="end"/>
      </w:r>
    </w:p>
    <w:p w14:paraId="7BF90A58" w14:textId="77777777" w:rsidR="00086E9B" w:rsidRDefault="00000000">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Anforderungen zum Betriebskonzept</w:t>
      </w:r>
      <w:r>
        <w:tab/>
      </w:r>
      <w:r>
        <w:fldChar w:fldCharType="begin"/>
      </w:r>
      <w:r>
        <w:instrText xml:space="preserve"> PAGEREF _Toc18316422 \h </w:instrText>
      </w:r>
      <w:r>
        <w:fldChar w:fldCharType="separate"/>
      </w:r>
      <w:r>
        <w:t>9</w:t>
      </w:r>
      <w:r>
        <w:fldChar w:fldCharType="end"/>
      </w:r>
    </w:p>
    <w:p w14:paraId="1C0EBBEB" w14:textId="77777777" w:rsidR="00086E9B" w:rsidRDefault="00000000">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Anforderungen zur Systemarchitektur</w:t>
      </w:r>
      <w:r>
        <w:tab/>
      </w:r>
      <w:r>
        <w:fldChar w:fldCharType="begin"/>
      </w:r>
      <w:r>
        <w:instrText xml:space="preserve"> PAGEREF _Toc18316423 \h </w:instrText>
      </w:r>
      <w:r>
        <w:fldChar w:fldCharType="separate"/>
      </w:r>
      <w:r>
        <w:t>10</w:t>
      </w:r>
      <w:r>
        <w:fldChar w:fldCharType="end"/>
      </w:r>
    </w:p>
    <w:p w14:paraId="7C4BFA36" w14:textId="77777777" w:rsidR="00086E9B" w:rsidRDefault="00000000">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Anforderungen zum Migrationskonzept</w:t>
      </w:r>
      <w:r>
        <w:tab/>
      </w:r>
      <w:r>
        <w:fldChar w:fldCharType="begin"/>
      </w:r>
      <w:r>
        <w:instrText xml:space="preserve"> PAGEREF _Toc18316424 \h </w:instrText>
      </w:r>
      <w:r>
        <w:fldChar w:fldCharType="separate"/>
      </w:r>
      <w:r>
        <w:t>11</w:t>
      </w:r>
      <w:r>
        <w:fldChar w:fldCharType="end"/>
      </w:r>
    </w:p>
    <w:p w14:paraId="09CAF3A4" w14:textId="77777777" w:rsidR="00086E9B" w:rsidRDefault="00000000">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Anforderungen aus dem ISDS-Konzept</w:t>
      </w:r>
      <w:r>
        <w:tab/>
      </w:r>
      <w:r>
        <w:fldChar w:fldCharType="begin"/>
      </w:r>
      <w:r>
        <w:instrText xml:space="preserve"> PAGEREF _Toc18316425 \h </w:instrText>
      </w:r>
      <w:r>
        <w:fldChar w:fldCharType="separate"/>
      </w:r>
      <w:r>
        <w:t>12</w:t>
      </w:r>
      <w:r>
        <w:fldChar w:fldCharType="end"/>
      </w:r>
    </w:p>
    <w:p w14:paraId="49F17E2B" w14:textId="77777777" w:rsidR="00086E9B" w:rsidRDefault="00000000">
      <w:pPr>
        <w:pStyle w:val="TOC8"/>
        <w:rPr>
          <w:rFonts w:asciiTheme="minorHAnsi" w:eastAsiaTheme="minorEastAsia" w:hAnsiTheme="minorHAnsi" w:cstheme="minorBidi"/>
          <w:i w:val="0"/>
          <w:sz w:val="22"/>
          <w:szCs w:val="22"/>
        </w:rPr>
      </w:pPr>
      <w:r>
        <w:t>Abkürzungen und Glossar</w:t>
      </w:r>
      <w:r>
        <w:tab/>
      </w:r>
      <w:r>
        <w:fldChar w:fldCharType="begin"/>
      </w:r>
      <w:r>
        <w:instrText xml:space="preserve"> PAGEREF _Toc18316426 \h </w:instrText>
      </w:r>
      <w:r>
        <w:fldChar w:fldCharType="separate"/>
      </w:r>
      <w:r>
        <w:t>13</w:t>
      </w:r>
      <w:r>
        <w:fldChar w:fldCharType="end"/>
      </w:r>
    </w:p>
    <w:p w14:paraId="50821C2D" w14:textId="77777777" w:rsidR="00086E9B" w:rsidRDefault="00000000">
      <w:pPr>
        <w:pStyle w:val="TOC7"/>
        <w:rPr>
          <w:rFonts w:asciiTheme="minorHAnsi" w:eastAsiaTheme="minorEastAsia" w:hAnsiTheme="minorHAnsi" w:cstheme="minorBidi"/>
          <w:sz w:val="22"/>
          <w:szCs w:val="22"/>
          <w:lang w:eastAsia="de-CH"/>
        </w:rPr>
      </w:pPr>
      <w:r>
        <w:t>Inhaltsverzeichnis</w:t>
      </w:r>
      <w:r>
        <w:tab/>
      </w:r>
      <w:r>
        <w:fldChar w:fldCharType="begin"/>
      </w:r>
      <w:r>
        <w:instrText xml:space="preserve"> PAGEREF _Toc18316427 \h </w:instrText>
      </w:r>
      <w:r>
        <w:fldChar w:fldCharType="separate"/>
      </w:r>
      <w:r>
        <w:t>14</w:t>
      </w:r>
      <w:r>
        <w:fldChar w:fldCharType="end"/>
      </w:r>
    </w:p>
    <w:p w14:paraId="2A7FBB0C" w14:textId="77777777" w:rsidR="00086E9B" w:rsidRDefault="00000000">
      <w:pPr>
        <w:pStyle w:val="TOC7"/>
        <w:rPr>
          <w:rFonts w:asciiTheme="minorHAnsi" w:eastAsiaTheme="minorEastAsia" w:hAnsiTheme="minorHAnsi" w:cstheme="minorBidi"/>
          <w:sz w:val="22"/>
          <w:szCs w:val="22"/>
          <w:lang w:eastAsia="de-CH"/>
        </w:rPr>
      </w:pPr>
      <w:r>
        <w:t>Abbildungsverzeichnis</w:t>
      </w:r>
      <w:r>
        <w:tab/>
      </w:r>
      <w:r>
        <w:fldChar w:fldCharType="begin"/>
      </w:r>
      <w:r>
        <w:instrText xml:space="preserve"> PAGEREF _Toc18316428 \h </w:instrText>
      </w:r>
      <w:r>
        <w:fldChar w:fldCharType="separate"/>
      </w:r>
      <w:r>
        <w:t>15</w:t>
      </w:r>
      <w:r>
        <w:fldChar w:fldCharType="end"/>
      </w:r>
    </w:p>
    <w:p w14:paraId="013786E4" w14:textId="77777777" w:rsidR="00086E9B" w:rsidRDefault="00000000">
      <w:pPr>
        <w:pStyle w:val="TOC7"/>
        <w:rPr>
          <w:rFonts w:asciiTheme="minorHAnsi" w:eastAsiaTheme="minorEastAsia" w:hAnsiTheme="minorHAnsi" w:cstheme="minorBidi"/>
          <w:sz w:val="22"/>
          <w:szCs w:val="22"/>
          <w:lang w:eastAsia="de-CH"/>
        </w:rPr>
      </w:pPr>
      <w:r>
        <w:t>Tabellenverzeichnis</w:t>
      </w:r>
      <w:r>
        <w:tab/>
      </w:r>
      <w:r>
        <w:fldChar w:fldCharType="begin"/>
      </w:r>
      <w:r>
        <w:instrText xml:space="preserve"> PAGEREF _Toc18316429 \h </w:instrText>
      </w:r>
      <w:r>
        <w:fldChar w:fldCharType="separate"/>
      </w:r>
      <w:r>
        <w:t>15</w:t>
      </w:r>
      <w:r>
        <w:fldChar w:fldCharType="end"/>
      </w:r>
    </w:p>
    <w:p w14:paraId="4A3E8FE6" w14:textId="77777777" w:rsidR="00086E9B" w:rsidRDefault="00000000">
      <w:pPr>
        <w:pStyle w:val="Absatz0Pt"/>
        <w:pageBreakBefore/>
      </w:pPr>
      <w:r>
        <w:rPr>
          <w:noProof/>
        </w:rPr>
        <w:lastRenderedPageBreak/>
        <w:fldChar w:fldCharType="end"/>
      </w:r>
    </w:p>
    <w:p w14:paraId="5D2357CD" w14:textId="77777777" w:rsidR="00086E9B" w:rsidRDefault="00000000">
      <w:pPr>
        <w:pStyle w:val="Inhaltsverzeichnis"/>
      </w:pPr>
      <w:bookmarkStart w:id="87" w:name="_Toc18316428"/>
      <w:r>
        <w:t>Abbildungsverzeichnis</w:t>
      </w:r>
      <w:bookmarkEnd w:id="82"/>
      <w:bookmarkEnd w:id="83"/>
      <w:bookmarkEnd w:id="84"/>
      <w:bookmarkEnd w:id="85"/>
      <w:bookmarkEnd w:id="86"/>
      <w:bookmarkEnd w:id="87"/>
    </w:p>
    <w:bookmarkStart w:id="88" w:name="_Toc415764203"/>
    <w:bookmarkStart w:id="89" w:name="_Toc311811986"/>
    <w:p w14:paraId="2FEC3255" w14:textId="77777777" w:rsidR="00086E9B" w:rsidRDefault="00000000">
      <w:pPr>
        <w:pStyle w:val="TableofFigures"/>
        <w:rPr>
          <w:rFonts w:asciiTheme="minorHAnsi" w:eastAsiaTheme="minorEastAsia" w:hAnsiTheme="minorHAnsi" w:cstheme="minorBidi"/>
          <w:sz w:val="22"/>
          <w:szCs w:val="22"/>
        </w:rPr>
      </w:pPr>
      <w:r>
        <w:fldChar w:fldCharType="begin"/>
      </w:r>
      <w:r>
        <w:instrText xml:space="preserve"> TOC \c "Abb." </w:instrText>
      </w:r>
      <w:r>
        <w:fldChar w:fldCharType="separate"/>
      </w:r>
      <w:r>
        <w:t>Abb. 1  -</w:t>
      </w:r>
      <w:r>
        <w:rPr>
          <w:rFonts w:asciiTheme="minorHAnsi" w:eastAsiaTheme="minorEastAsia" w:hAnsiTheme="minorHAnsi" w:cstheme="minorBidi"/>
          <w:sz w:val="22"/>
          <w:szCs w:val="22"/>
        </w:rPr>
        <w:tab/>
      </w:r>
      <w:r>
        <w:t>Funktionsbaum</w:t>
      </w:r>
      <w:r>
        <w:tab/>
      </w:r>
      <w:r>
        <w:fldChar w:fldCharType="begin"/>
      </w:r>
      <w:r>
        <w:instrText xml:space="preserve"> PAGEREF _Toc18316430 \h </w:instrText>
      </w:r>
      <w:r>
        <w:fldChar w:fldCharType="separate"/>
      </w:r>
      <w:r>
        <w:t>2</w:t>
      </w:r>
      <w:r>
        <w:fldChar w:fldCharType="end"/>
      </w:r>
    </w:p>
    <w:p w14:paraId="1353BF13" w14:textId="77777777" w:rsidR="00086E9B" w:rsidRDefault="00000000">
      <w:pPr>
        <w:pStyle w:val="TableofFigures"/>
        <w:rPr>
          <w:rFonts w:asciiTheme="minorHAnsi" w:eastAsiaTheme="minorEastAsia" w:hAnsiTheme="minorHAnsi" w:cstheme="minorBidi"/>
          <w:sz w:val="22"/>
          <w:szCs w:val="22"/>
        </w:rPr>
      </w:pPr>
      <w:r>
        <w:t>Abb. 2  -</w:t>
      </w:r>
      <w:r>
        <w:rPr>
          <w:rFonts w:asciiTheme="minorHAnsi" w:eastAsiaTheme="minorEastAsia" w:hAnsiTheme="minorHAnsi" w:cstheme="minorBidi"/>
          <w:sz w:val="22"/>
          <w:szCs w:val="22"/>
        </w:rPr>
        <w:tab/>
      </w:r>
      <w:r>
        <w:t>Use-Case Paket-Diagramm</w:t>
      </w:r>
      <w:r>
        <w:tab/>
      </w:r>
      <w:r>
        <w:fldChar w:fldCharType="begin"/>
      </w:r>
      <w:r>
        <w:instrText xml:space="preserve"> PAGEREF _Toc18316431 \h </w:instrText>
      </w:r>
      <w:r>
        <w:fldChar w:fldCharType="separate"/>
      </w:r>
      <w:r>
        <w:t>3</w:t>
      </w:r>
      <w:r>
        <w:fldChar w:fldCharType="end"/>
      </w:r>
    </w:p>
    <w:p w14:paraId="0ED5E75D" w14:textId="77777777" w:rsidR="00086E9B" w:rsidRDefault="00000000">
      <w:pPr>
        <w:pStyle w:val="TableofFigures"/>
        <w:rPr>
          <w:rFonts w:asciiTheme="minorHAnsi" w:eastAsiaTheme="minorEastAsia" w:hAnsiTheme="minorHAnsi" w:cstheme="minorBidi"/>
          <w:sz w:val="22"/>
          <w:szCs w:val="22"/>
        </w:rPr>
      </w:pPr>
      <w:r>
        <w:t>Abb. 3  -</w:t>
      </w:r>
      <w:r>
        <w:rPr>
          <w:rFonts w:asciiTheme="minorHAnsi" w:eastAsiaTheme="minorEastAsia" w:hAnsiTheme="minorHAnsi" w:cstheme="minorBidi"/>
          <w:sz w:val="22"/>
          <w:szCs w:val="22"/>
        </w:rPr>
        <w:tab/>
      </w:r>
      <w:r>
        <w:t>Use-Case-Diagramm</w:t>
      </w:r>
      <w:r>
        <w:tab/>
      </w:r>
      <w:r>
        <w:fldChar w:fldCharType="begin"/>
      </w:r>
      <w:r>
        <w:instrText xml:space="preserve"> PAGEREF _Toc18316432 \h </w:instrText>
      </w:r>
      <w:r>
        <w:fldChar w:fldCharType="separate"/>
      </w:r>
      <w:r>
        <w:t>3</w:t>
      </w:r>
      <w:r>
        <w:fldChar w:fldCharType="end"/>
      </w:r>
    </w:p>
    <w:p w14:paraId="3F199BC0" w14:textId="77777777" w:rsidR="00086E9B" w:rsidRDefault="00000000">
      <w:pPr>
        <w:pStyle w:val="Absatz0Pt"/>
        <w:rPr>
          <w:rFonts w:eastAsia="Times New Roman"/>
        </w:rPr>
      </w:pPr>
      <w:r>
        <w:fldChar w:fldCharType="end"/>
      </w:r>
    </w:p>
    <w:p w14:paraId="5478DABB" w14:textId="77777777" w:rsidR="00086E9B" w:rsidRDefault="00000000">
      <w:pPr>
        <w:pStyle w:val="Inhaltsverzeichnis"/>
      </w:pPr>
      <w:bookmarkStart w:id="90" w:name="_Toc467678977"/>
      <w:bookmarkStart w:id="91" w:name="_Toc451800036"/>
      <w:bookmarkStart w:id="92" w:name="_Toc467846254"/>
      <w:bookmarkStart w:id="93" w:name="_Toc527983450"/>
      <w:bookmarkStart w:id="94" w:name="_Toc530490792"/>
      <w:bookmarkStart w:id="95" w:name="_Toc18316429"/>
      <w:r>
        <w:t>Tabellenverzeichnis</w:t>
      </w:r>
      <w:bookmarkEnd w:id="88"/>
      <w:bookmarkEnd w:id="89"/>
      <w:bookmarkEnd w:id="90"/>
      <w:bookmarkEnd w:id="91"/>
      <w:bookmarkEnd w:id="92"/>
      <w:bookmarkEnd w:id="93"/>
      <w:bookmarkEnd w:id="94"/>
      <w:bookmarkEnd w:id="95"/>
    </w:p>
    <w:p w14:paraId="3B6C2ACD" w14:textId="77777777" w:rsidR="00086E9B" w:rsidRDefault="00000000">
      <w:pPr>
        <w:pStyle w:val="TableofFigure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_Toc18316433 \h </w:instrText>
      </w:r>
      <w:r>
        <w:fldChar w:fldCharType="separate"/>
      </w:r>
      <w:r>
        <w:t>1</w:t>
      </w:r>
      <w:r>
        <w:fldChar w:fldCharType="end"/>
      </w:r>
    </w:p>
    <w:p w14:paraId="3FB2BF68" w14:textId="77777777" w:rsidR="00086E9B" w:rsidRDefault="00000000">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Grobanforderungen</w:t>
      </w:r>
      <w:r>
        <w:tab/>
      </w:r>
      <w:r>
        <w:fldChar w:fldCharType="begin"/>
      </w:r>
      <w:r>
        <w:instrText xml:space="preserve"> PAGEREF _Toc18316434 \h </w:instrText>
      </w:r>
      <w:r>
        <w:fldChar w:fldCharType="separate"/>
      </w:r>
      <w:r>
        <w:t>2</w:t>
      </w:r>
      <w:r>
        <w:fldChar w:fldCharType="end"/>
      </w:r>
    </w:p>
    <w:p w14:paraId="4765D6D1" w14:textId="77777777" w:rsidR="00086E9B" w:rsidRDefault="00000000">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Formular Technik 1</w:t>
      </w:r>
      <w:r>
        <w:tab/>
      </w:r>
      <w:r>
        <w:fldChar w:fldCharType="begin"/>
      </w:r>
      <w:r>
        <w:instrText xml:space="preserve"> PAGEREF _Toc18316435 \h </w:instrText>
      </w:r>
      <w:r>
        <w:fldChar w:fldCharType="separate"/>
      </w:r>
      <w:r>
        <w:t>5</w:t>
      </w:r>
      <w:r>
        <w:fldChar w:fldCharType="end"/>
      </w:r>
    </w:p>
    <w:p w14:paraId="28EEE831" w14:textId="77777777" w:rsidR="00086E9B" w:rsidRDefault="00000000">
      <w:pPr>
        <w:pStyle w:val="TableofFigure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Formular Technik 2</w:t>
      </w:r>
      <w:r>
        <w:tab/>
      </w:r>
      <w:r>
        <w:fldChar w:fldCharType="begin"/>
      </w:r>
      <w:r>
        <w:instrText xml:space="preserve"> PAGEREF _Toc18316436 \h </w:instrText>
      </w:r>
      <w:r>
        <w:fldChar w:fldCharType="separate"/>
      </w:r>
      <w:r>
        <w:t>6</w:t>
      </w:r>
      <w:r>
        <w:fldChar w:fldCharType="end"/>
      </w:r>
    </w:p>
    <w:p w14:paraId="704E7897" w14:textId="77777777" w:rsidR="00086E9B" w:rsidRDefault="00000000">
      <w:pPr>
        <w:pStyle w:val="TableofFigure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Formular Technik 3</w:t>
      </w:r>
      <w:r>
        <w:tab/>
      </w:r>
      <w:r>
        <w:fldChar w:fldCharType="begin"/>
      </w:r>
      <w:r>
        <w:instrText xml:space="preserve"> PAGEREF _Toc18316437 \h </w:instrText>
      </w:r>
      <w:r>
        <w:fldChar w:fldCharType="separate"/>
      </w:r>
      <w:r>
        <w:t>7</w:t>
      </w:r>
      <w:r>
        <w:fldChar w:fldCharType="end"/>
      </w:r>
    </w:p>
    <w:p w14:paraId="0D751C10" w14:textId="77777777" w:rsidR="00086E9B" w:rsidRDefault="00000000">
      <w:pPr>
        <w:pStyle w:val="TableofFigure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Qualitätsanforderungen</w:t>
      </w:r>
      <w:r>
        <w:tab/>
      </w:r>
      <w:r>
        <w:fldChar w:fldCharType="begin"/>
      </w:r>
      <w:r>
        <w:instrText xml:space="preserve"> PAGEREF _Toc18316438 \h </w:instrText>
      </w:r>
      <w:r>
        <w:fldChar w:fldCharType="separate"/>
      </w:r>
      <w:r>
        <w:t>8</w:t>
      </w:r>
      <w:r>
        <w:fldChar w:fldCharType="end"/>
      </w:r>
    </w:p>
    <w:p w14:paraId="60C2582B" w14:textId="77777777" w:rsidR="00086E9B" w:rsidRDefault="00000000">
      <w:pPr>
        <w:pStyle w:val="TableofFigure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Anforderungen zum Betriebskonzept</w:t>
      </w:r>
      <w:r>
        <w:tab/>
      </w:r>
      <w:r>
        <w:fldChar w:fldCharType="begin"/>
      </w:r>
      <w:r>
        <w:instrText xml:space="preserve"> PAGEREF _Toc18316439 \h </w:instrText>
      </w:r>
      <w:r>
        <w:fldChar w:fldCharType="separate"/>
      </w:r>
      <w:r>
        <w:t>9</w:t>
      </w:r>
      <w:r>
        <w:fldChar w:fldCharType="end"/>
      </w:r>
    </w:p>
    <w:p w14:paraId="1ABD58F8" w14:textId="77777777" w:rsidR="00086E9B" w:rsidRDefault="00000000">
      <w:pPr>
        <w:pStyle w:val="TableofFigure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Anforderungen zur Systemarchitektur</w:t>
      </w:r>
      <w:r>
        <w:tab/>
      </w:r>
      <w:r>
        <w:fldChar w:fldCharType="begin"/>
      </w:r>
      <w:r>
        <w:instrText xml:space="preserve"> PAGEREF _Toc18316440 \h </w:instrText>
      </w:r>
      <w:r>
        <w:fldChar w:fldCharType="separate"/>
      </w:r>
      <w:r>
        <w:t>10</w:t>
      </w:r>
      <w:r>
        <w:fldChar w:fldCharType="end"/>
      </w:r>
    </w:p>
    <w:p w14:paraId="6D0AD26C" w14:textId="77777777" w:rsidR="00086E9B" w:rsidRDefault="00000000">
      <w:pPr>
        <w:pStyle w:val="TableofFigure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Anforderungen zum Migrationskonzept</w:t>
      </w:r>
      <w:r>
        <w:tab/>
      </w:r>
      <w:r>
        <w:fldChar w:fldCharType="begin"/>
      </w:r>
      <w:r>
        <w:instrText xml:space="preserve"> PAGEREF _Toc18316441 \h </w:instrText>
      </w:r>
      <w:r>
        <w:fldChar w:fldCharType="separate"/>
      </w:r>
      <w:r>
        <w:t>11</w:t>
      </w:r>
      <w:r>
        <w:fldChar w:fldCharType="end"/>
      </w:r>
    </w:p>
    <w:p w14:paraId="53375924" w14:textId="77777777" w:rsidR="00086E9B" w:rsidRDefault="00000000">
      <w:pPr>
        <w:pStyle w:val="TableofFigure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Anforderungen aus dem ISDS-Konzept</w:t>
      </w:r>
      <w:r>
        <w:tab/>
      </w:r>
      <w:r>
        <w:fldChar w:fldCharType="begin"/>
      </w:r>
      <w:r>
        <w:instrText xml:space="preserve"> PAGEREF _Toc18316442 \h </w:instrText>
      </w:r>
      <w:r>
        <w:fldChar w:fldCharType="separate"/>
      </w:r>
      <w:r>
        <w:t>12</w:t>
      </w:r>
      <w:r>
        <w:fldChar w:fldCharType="end"/>
      </w:r>
    </w:p>
    <w:p w14:paraId="0D63A71A" w14:textId="77777777" w:rsidR="00086E9B" w:rsidRDefault="00000000">
      <w:pPr>
        <w:pStyle w:val="TableofFigures"/>
        <w:rPr>
          <w:rFonts w:asciiTheme="minorHAnsi" w:eastAsiaTheme="minorEastAsia" w:hAnsiTheme="minorHAnsi" w:cstheme="minorBidi"/>
          <w:sz w:val="22"/>
          <w:szCs w:val="22"/>
        </w:rPr>
      </w:pPr>
      <w:r>
        <w:t>Tabelle 11:</w:t>
      </w:r>
      <w:r>
        <w:rPr>
          <w:rFonts w:asciiTheme="minorHAnsi" w:eastAsiaTheme="minorEastAsia" w:hAnsiTheme="minorHAnsi" w:cstheme="minorBidi"/>
          <w:sz w:val="22"/>
          <w:szCs w:val="22"/>
        </w:rPr>
        <w:tab/>
      </w:r>
      <w:r>
        <w:t>Abkürzungen und Glossar</w:t>
      </w:r>
      <w:r>
        <w:tab/>
      </w:r>
      <w:r>
        <w:fldChar w:fldCharType="begin"/>
      </w:r>
      <w:r>
        <w:instrText xml:space="preserve"> PAGEREF _Toc18316443 \h </w:instrText>
      </w:r>
      <w:r>
        <w:fldChar w:fldCharType="separate"/>
      </w:r>
      <w:r>
        <w:t>13</w:t>
      </w:r>
      <w:r>
        <w:fldChar w:fldCharType="end"/>
      </w:r>
    </w:p>
    <w:p w14:paraId="430E4EF0" w14:textId="77777777" w:rsidR="00086E9B" w:rsidRDefault="00000000">
      <w:pPr>
        <w:pStyle w:val="Absatz"/>
      </w:pPr>
      <w:r>
        <w:fldChar w:fldCharType="end"/>
      </w:r>
    </w:p>
    <w:sectPr w:rsidR="00086E9B">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3A24D" w14:textId="77777777" w:rsidR="00FF6360" w:rsidRDefault="00FF6360">
      <w:pPr>
        <w:spacing w:after="0" w:line="240" w:lineRule="auto"/>
      </w:pPr>
      <w:r>
        <w:separator/>
      </w:r>
    </w:p>
    <w:p w14:paraId="41F64D3F" w14:textId="77777777" w:rsidR="00FF6360" w:rsidRDefault="00FF6360"/>
    <w:p w14:paraId="20FE4B98" w14:textId="77777777" w:rsidR="00FF6360" w:rsidRDefault="00FF6360"/>
  </w:endnote>
  <w:endnote w:type="continuationSeparator" w:id="0">
    <w:p w14:paraId="5A1F7A6E" w14:textId="77777777" w:rsidR="00FF6360" w:rsidRDefault="00FF6360">
      <w:pPr>
        <w:spacing w:after="0" w:line="240" w:lineRule="auto"/>
      </w:pPr>
      <w:r>
        <w:continuationSeparator/>
      </w:r>
    </w:p>
    <w:p w14:paraId="04A8C387" w14:textId="77777777" w:rsidR="00FF6360" w:rsidRDefault="00FF6360"/>
    <w:p w14:paraId="5961C54B" w14:textId="77777777" w:rsidR="00FF6360" w:rsidRDefault="00FF6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48029966" w14:textId="77777777">
      <w:trPr>
        <w:cantSplit/>
      </w:trPr>
      <w:tc>
        <w:tcPr>
          <w:tcW w:w="9469" w:type="dxa"/>
        </w:tcPr>
        <w:p w14:paraId="54CC987B" w14:textId="77777777" w:rsidR="00086E9B" w:rsidRDefault="00086E9B">
          <w:pPr>
            <w:pStyle w:val="Referenz"/>
          </w:pPr>
        </w:p>
      </w:tc>
    </w:tr>
    <w:tr w:rsidR="00086E9B" w14:paraId="3DF9B7C9" w14:textId="77777777">
      <w:trPr>
        <w:cantSplit/>
      </w:trPr>
      <w:tc>
        <w:tcPr>
          <w:tcW w:w="9469" w:type="dxa"/>
        </w:tcPr>
        <w:p w14:paraId="26C3BB6B" w14:textId="77777777" w:rsidR="00086E9B"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086E9B" w14:paraId="686C749A" w14:textId="77777777">
      <w:trPr>
        <w:cantSplit/>
        <w:trHeight w:hRule="exact" w:val="363"/>
      </w:trPr>
      <w:tc>
        <w:tcPr>
          <w:tcW w:w="9469" w:type="dxa"/>
        </w:tcPr>
        <w:p w14:paraId="300C7189" w14:textId="77777777" w:rsidR="00086E9B" w:rsidRDefault="00086E9B">
          <w:pPr>
            <w:pStyle w:val="Referenz"/>
          </w:pPr>
        </w:p>
      </w:tc>
    </w:tr>
    <w:tr w:rsidR="00086E9B" w14:paraId="6905A89C" w14:textId="77777777">
      <w:trPr>
        <w:cantSplit/>
      </w:trPr>
      <w:tc>
        <w:tcPr>
          <w:tcW w:w="9469" w:type="dxa"/>
        </w:tcPr>
        <w:p w14:paraId="23C21E00" w14:textId="77777777" w:rsidR="00086E9B" w:rsidRDefault="00000000">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B02C68">
            <w:rPr>
              <w:noProof/>
              <w:color w:val="000000"/>
              <w:sz w:val="18"/>
              <w:szCs w:val="18"/>
            </w:rPr>
            <w:t>document2</w:t>
          </w:r>
          <w:r>
            <w:rPr>
              <w:color w:val="000000"/>
              <w:sz w:val="18"/>
              <w:szCs w:val="18"/>
            </w:rPr>
            <w:fldChar w:fldCharType="end"/>
          </w:r>
        </w:p>
      </w:tc>
    </w:tr>
  </w:tbl>
  <w:p w14:paraId="192254DF" w14:textId="77777777" w:rsidR="00086E9B" w:rsidRDefault="00086E9B">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35D0A1D6" w14:textId="77777777">
      <w:trPr>
        <w:cantSplit/>
      </w:trPr>
      <w:tc>
        <w:tcPr>
          <w:tcW w:w="9469" w:type="dxa"/>
        </w:tcPr>
        <w:p w14:paraId="14F5D3F2" w14:textId="77777777" w:rsidR="00086E9B" w:rsidRDefault="00086E9B">
          <w:pPr>
            <w:pStyle w:val="Referenz"/>
          </w:pPr>
        </w:p>
      </w:tc>
    </w:tr>
    <w:tr w:rsidR="00086E9B" w14:paraId="0CD3C45D" w14:textId="77777777">
      <w:trPr>
        <w:cantSplit/>
      </w:trPr>
      <w:tc>
        <w:tcPr>
          <w:tcW w:w="9469" w:type="dxa"/>
        </w:tcPr>
        <w:p w14:paraId="1FDD6E0E" w14:textId="77777777" w:rsidR="00086E9B" w:rsidRDefault="00000000">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086E9B" w14:paraId="0EC68D51" w14:textId="77777777">
      <w:trPr>
        <w:cantSplit/>
        <w:trHeight w:hRule="exact" w:val="363"/>
      </w:trPr>
      <w:tc>
        <w:tcPr>
          <w:tcW w:w="9469" w:type="dxa"/>
        </w:tcPr>
        <w:p w14:paraId="3320DCE2" w14:textId="77777777" w:rsidR="00086E9B" w:rsidRDefault="00086E9B">
          <w:pPr>
            <w:pStyle w:val="Referenz"/>
          </w:pPr>
        </w:p>
      </w:tc>
    </w:tr>
    <w:tr w:rsidR="00086E9B" w14:paraId="0592471F" w14:textId="77777777">
      <w:trPr>
        <w:cantSplit/>
      </w:trPr>
      <w:tc>
        <w:tcPr>
          <w:tcW w:w="9469" w:type="dxa"/>
        </w:tcPr>
        <w:p w14:paraId="72280D47" w14:textId="77777777" w:rsidR="00086E9B"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tc>
    </w:tr>
  </w:tbl>
  <w:p w14:paraId="57BF1A25" w14:textId="77777777" w:rsidR="00086E9B" w:rsidRDefault="00086E9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86E9B" w14:paraId="24278C0F" w14:textId="77777777">
      <w:trPr>
        <w:cantSplit/>
        <w:trHeight w:hRule="exact" w:val="565"/>
      </w:trPr>
      <w:tc>
        <w:tcPr>
          <w:tcW w:w="4253" w:type="dxa"/>
        </w:tcPr>
        <w:p w14:paraId="01A3C31D" w14:textId="77777777" w:rsidR="00086E9B" w:rsidRDefault="00086E9B">
          <w:pPr>
            <w:pStyle w:val="Referenz"/>
          </w:pPr>
        </w:p>
      </w:tc>
      <w:tc>
        <w:tcPr>
          <w:tcW w:w="5103" w:type="dxa"/>
        </w:tcPr>
        <w:p w14:paraId="0280D993" w14:textId="77777777" w:rsidR="00086E9B" w:rsidRDefault="00000000">
          <w:pPr>
            <w:pStyle w:val="Referenz"/>
          </w:pPr>
          <w:r>
            <w:rPr>
              <w:lang w:eastAsia="de-CH"/>
            </w:rPr>
            <w:drawing>
              <wp:anchor distT="0" distB="0" distL="114300" distR="114300" simplePos="0" relativeHeight="251661312" behindDoc="0" locked="0" layoutInCell="1" allowOverlap="1" wp14:anchorId="595D7A57" wp14:editId="722B5237">
                <wp:simplePos x="0" y="0"/>
                <wp:positionH relativeFrom="column">
                  <wp:posOffset>2112010</wp:posOffset>
                </wp:positionH>
                <wp:positionV relativeFrom="paragraph">
                  <wp:posOffset>113030</wp:posOffset>
                </wp:positionV>
                <wp:extent cx="1134000" cy="177408"/>
                <wp:effectExtent l="0" t="0" r="0" b="0"/>
                <wp:wrapNone/>
                <wp:docPr id="308377505" name="Grafik 2"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6E9B" w14:paraId="095FDE94" w14:textId="77777777">
      <w:trPr>
        <w:cantSplit/>
        <w:trHeight w:val="482"/>
      </w:trPr>
      <w:tc>
        <w:tcPr>
          <w:tcW w:w="4253" w:type="dxa"/>
        </w:tcPr>
        <w:p w14:paraId="1C34EE82" w14:textId="77777777" w:rsidR="00086E9B" w:rsidRDefault="00086E9B">
          <w:pPr>
            <w:pStyle w:val="Footer"/>
          </w:pPr>
        </w:p>
      </w:tc>
      <w:tc>
        <w:tcPr>
          <w:tcW w:w="5103" w:type="dxa"/>
        </w:tcPr>
        <w:p w14:paraId="35AEAE42" w14:textId="77777777" w:rsidR="00086E9B" w:rsidRDefault="00086E9B">
          <w:pPr>
            <w:pStyle w:val="Footer"/>
          </w:pPr>
        </w:p>
      </w:tc>
    </w:tr>
  </w:tbl>
  <w:p w14:paraId="3DEA7F39" w14:textId="77777777" w:rsidR="00086E9B" w:rsidRDefault="00000000">
    <w:pPr>
      <w:pStyle w:val="Foote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p w14:paraId="681F9508" w14:textId="77777777" w:rsidR="00086E9B" w:rsidRDefault="00000000">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168" w:type="dxa"/>
      <w:tblLayout w:type="fixed"/>
      <w:tblCellMar>
        <w:left w:w="0" w:type="dxa"/>
        <w:right w:w="0" w:type="dxa"/>
      </w:tblCellMar>
      <w:tblLook w:val="04A0" w:firstRow="1" w:lastRow="0" w:firstColumn="1" w:lastColumn="0" w:noHBand="0" w:noVBand="1"/>
    </w:tblPr>
    <w:tblGrid>
      <w:gridCol w:w="15168"/>
    </w:tblGrid>
    <w:tr w:rsidR="00086E9B" w14:paraId="0AD7B360" w14:textId="77777777">
      <w:trPr>
        <w:cantSplit/>
      </w:trPr>
      <w:tc>
        <w:tcPr>
          <w:tcW w:w="15168" w:type="dxa"/>
        </w:tcPr>
        <w:p w14:paraId="393D9707" w14:textId="77777777" w:rsidR="00086E9B" w:rsidRDefault="00086E9B">
          <w:pPr>
            <w:pStyle w:val="Referenz"/>
          </w:pPr>
        </w:p>
      </w:tc>
    </w:tr>
    <w:tr w:rsidR="00086E9B" w14:paraId="47AF6344" w14:textId="77777777">
      <w:trPr>
        <w:cantSplit/>
      </w:trPr>
      <w:tc>
        <w:tcPr>
          <w:tcW w:w="15168" w:type="dxa"/>
        </w:tcPr>
        <w:p w14:paraId="10091676" w14:textId="77777777" w:rsidR="00086E9B" w:rsidRDefault="00000000">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086E9B" w14:paraId="7F0A4BB3" w14:textId="77777777">
      <w:trPr>
        <w:cantSplit/>
        <w:trHeight w:hRule="exact" w:val="363"/>
      </w:trPr>
      <w:tc>
        <w:tcPr>
          <w:tcW w:w="15168" w:type="dxa"/>
        </w:tcPr>
        <w:p w14:paraId="2E7FFC99" w14:textId="77777777" w:rsidR="00086E9B" w:rsidRDefault="00086E9B">
          <w:pPr>
            <w:pStyle w:val="Referenz"/>
          </w:pPr>
        </w:p>
      </w:tc>
    </w:tr>
    <w:tr w:rsidR="00086E9B" w14:paraId="2FC62E02" w14:textId="77777777">
      <w:trPr>
        <w:cantSplit/>
      </w:trPr>
      <w:tc>
        <w:tcPr>
          <w:tcW w:w="15168" w:type="dxa"/>
        </w:tcPr>
        <w:p w14:paraId="4907153A" w14:textId="77777777" w:rsidR="00086E9B"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tc>
    </w:tr>
  </w:tbl>
  <w:p w14:paraId="60DFD7B2" w14:textId="77777777" w:rsidR="00086E9B" w:rsidRDefault="00086E9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0AFD5A14" w14:textId="77777777">
      <w:trPr>
        <w:cantSplit/>
      </w:trPr>
      <w:tc>
        <w:tcPr>
          <w:tcW w:w="9469" w:type="dxa"/>
        </w:tcPr>
        <w:p w14:paraId="1ADC2829" w14:textId="77777777" w:rsidR="00086E9B" w:rsidRDefault="00086E9B">
          <w:pPr>
            <w:pStyle w:val="Referenz"/>
          </w:pPr>
        </w:p>
      </w:tc>
    </w:tr>
    <w:tr w:rsidR="00086E9B" w14:paraId="19B19BA7" w14:textId="77777777">
      <w:trPr>
        <w:cantSplit/>
      </w:trPr>
      <w:tc>
        <w:tcPr>
          <w:tcW w:w="9469" w:type="dxa"/>
        </w:tcPr>
        <w:p w14:paraId="3475790C" w14:textId="77777777" w:rsidR="00086E9B"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086E9B" w14:paraId="018F8A44" w14:textId="77777777">
      <w:trPr>
        <w:cantSplit/>
        <w:trHeight w:hRule="exact" w:val="363"/>
      </w:trPr>
      <w:tc>
        <w:tcPr>
          <w:tcW w:w="9469" w:type="dxa"/>
        </w:tcPr>
        <w:p w14:paraId="4DAD046C" w14:textId="77777777" w:rsidR="00086E9B" w:rsidRDefault="00086E9B">
          <w:pPr>
            <w:pStyle w:val="Referenz"/>
          </w:pPr>
        </w:p>
      </w:tc>
    </w:tr>
    <w:tr w:rsidR="00086E9B" w14:paraId="7F6A948C" w14:textId="77777777">
      <w:trPr>
        <w:cantSplit/>
      </w:trPr>
      <w:tc>
        <w:tcPr>
          <w:tcW w:w="9469" w:type="dxa"/>
        </w:tcPr>
        <w:p w14:paraId="7AB7FCCF" w14:textId="77777777" w:rsidR="00086E9B" w:rsidRDefault="00000000">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B02C68">
            <w:rPr>
              <w:noProof/>
              <w:color w:val="000000"/>
              <w:sz w:val="18"/>
              <w:szCs w:val="18"/>
            </w:rPr>
            <w:t>document2</w:t>
          </w:r>
          <w:r>
            <w:rPr>
              <w:color w:val="000000"/>
              <w:sz w:val="18"/>
              <w:szCs w:val="18"/>
            </w:rPr>
            <w:fldChar w:fldCharType="end"/>
          </w:r>
        </w:p>
      </w:tc>
    </w:tr>
  </w:tbl>
  <w:p w14:paraId="36D1B446" w14:textId="77777777" w:rsidR="00086E9B" w:rsidRDefault="00086E9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1313C39C" w14:textId="77777777">
      <w:trPr>
        <w:cantSplit/>
      </w:trPr>
      <w:tc>
        <w:tcPr>
          <w:tcW w:w="9469" w:type="dxa"/>
        </w:tcPr>
        <w:p w14:paraId="0FE9B00E" w14:textId="77777777" w:rsidR="00086E9B" w:rsidRDefault="00086E9B">
          <w:pPr>
            <w:pStyle w:val="Referenz"/>
          </w:pPr>
        </w:p>
      </w:tc>
    </w:tr>
    <w:tr w:rsidR="00086E9B" w14:paraId="5FD4CBA8" w14:textId="77777777">
      <w:trPr>
        <w:cantSplit/>
      </w:trPr>
      <w:tc>
        <w:tcPr>
          <w:tcW w:w="9469" w:type="dxa"/>
        </w:tcPr>
        <w:p w14:paraId="7843E5D3" w14:textId="77777777" w:rsidR="00086E9B" w:rsidRDefault="00000000">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086E9B" w14:paraId="6D6124D0" w14:textId="77777777">
      <w:trPr>
        <w:cantSplit/>
        <w:trHeight w:hRule="exact" w:val="363"/>
      </w:trPr>
      <w:tc>
        <w:tcPr>
          <w:tcW w:w="9469" w:type="dxa"/>
        </w:tcPr>
        <w:p w14:paraId="0195DD8D" w14:textId="77777777" w:rsidR="00086E9B" w:rsidRDefault="00086E9B">
          <w:pPr>
            <w:pStyle w:val="Referenz"/>
          </w:pPr>
        </w:p>
      </w:tc>
    </w:tr>
    <w:tr w:rsidR="00086E9B" w14:paraId="7DB05CA4" w14:textId="77777777">
      <w:trPr>
        <w:cantSplit/>
      </w:trPr>
      <w:tc>
        <w:tcPr>
          <w:tcW w:w="9469" w:type="dxa"/>
        </w:tcPr>
        <w:p w14:paraId="42CE416A" w14:textId="77777777" w:rsidR="00086E9B"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tc>
    </w:tr>
  </w:tbl>
  <w:p w14:paraId="71DEF750" w14:textId="77777777" w:rsidR="00086E9B" w:rsidRDefault="00086E9B">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86E9B" w14:paraId="36265C8E" w14:textId="77777777">
      <w:trPr>
        <w:cantSplit/>
        <w:trHeight w:hRule="exact" w:val="565"/>
      </w:trPr>
      <w:tc>
        <w:tcPr>
          <w:tcW w:w="4253" w:type="dxa"/>
        </w:tcPr>
        <w:p w14:paraId="4AA15659" w14:textId="77777777" w:rsidR="00086E9B" w:rsidRDefault="00086E9B">
          <w:pPr>
            <w:pStyle w:val="Referenz"/>
          </w:pPr>
        </w:p>
      </w:tc>
      <w:tc>
        <w:tcPr>
          <w:tcW w:w="5103" w:type="dxa"/>
        </w:tcPr>
        <w:p w14:paraId="2A7A6FF9" w14:textId="77777777" w:rsidR="00086E9B" w:rsidRDefault="00000000">
          <w:pPr>
            <w:pStyle w:val="Referenz"/>
          </w:pPr>
          <w:r>
            <w:rPr>
              <w:lang w:eastAsia="de-CH"/>
            </w:rPr>
            <w:drawing>
              <wp:anchor distT="0" distB="0" distL="114300" distR="114300" simplePos="0" relativeHeight="251659264" behindDoc="0" locked="0" layoutInCell="1" allowOverlap="1" wp14:anchorId="63E3838B" wp14:editId="2A3A646F">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6E9B" w14:paraId="2B30257A" w14:textId="77777777">
      <w:trPr>
        <w:cantSplit/>
        <w:trHeight w:val="482"/>
      </w:trPr>
      <w:tc>
        <w:tcPr>
          <w:tcW w:w="4253" w:type="dxa"/>
        </w:tcPr>
        <w:p w14:paraId="78B976CB" w14:textId="77777777" w:rsidR="00086E9B" w:rsidRDefault="00086E9B">
          <w:pPr>
            <w:pStyle w:val="Footer"/>
          </w:pPr>
        </w:p>
      </w:tc>
      <w:tc>
        <w:tcPr>
          <w:tcW w:w="5103" w:type="dxa"/>
        </w:tcPr>
        <w:p w14:paraId="7E0F4753" w14:textId="77777777" w:rsidR="00086E9B" w:rsidRDefault="00086E9B">
          <w:pPr>
            <w:pStyle w:val="Footer"/>
          </w:pPr>
        </w:p>
      </w:tc>
    </w:tr>
  </w:tbl>
  <w:p w14:paraId="711A8991" w14:textId="77777777" w:rsidR="00086E9B" w:rsidRDefault="00000000">
    <w:pPr>
      <w:pStyle w:val="Foote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p w14:paraId="221C6E1F" w14:textId="77777777" w:rsidR="00086E9B" w:rsidRDefault="00086E9B">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C422C" w14:textId="77777777" w:rsidR="00FF6360" w:rsidRDefault="00FF6360">
      <w:pPr>
        <w:spacing w:after="0" w:line="240" w:lineRule="auto"/>
      </w:pPr>
      <w:r>
        <w:separator/>
      </w:r>
    </w:p>
    <w:p w14:paraId="21336D66" w14:textId="77777777" w:rsidR="00FF6360" w:rsidRDefault="00FF6360"/>
    <w:p w14:paraId="4CF8AC9C" w14:textId="77777777" w:rsidR="00FF6360" w:rsidRDefault="00FF6360"/>
  </w:footnote>
  <w:footnote w:type="continuationSeparator" w:id="0">
    <w:p w14:paraId="3096C2FB" w14:textId="77777777" w:rsidR="00FF6360" w:rsidRDefault="00FF6360">
      <w:pPr>
        <w:spacing w:after="0" w:line="240" w:lineRule="auto"/>
      </w:pPr>
      <w:r>
        <w:continuationSeparator/>
      </w:r>
    </w:p>
    <w:p w14:paraId="22C2E5C9" w14:textId="77777777" w:rsidR="00FF6360" w:rsidRDefault="00FF6360"/>
    <w:p w14:paraId="29F61841" w14:textId="77777777" w:rsidR="00FF6360" w:rsidRDefault="00FF63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86E9B" w14:paraId="46D5A9E3" w14:textId="77777777">
      <w:trPr>
        <w:cantSplit/>
        <w:trHeight w:hRule="exact" w:val="400"/>
      </w:trPr>
      <w:tc>
        <w:tcPr>
          <w:tcW w:w="3402" w:type="dxa"/>
        </w:tcPr>
        <w:p w14:paraId="739C5CCF" w14:textId="77777777" w:rsidR="00086E9B" w:rsidRDefault="00086E9B">
          <w:pPr>
            <w:pStyle w:val="Referenz"/>
          </w:pPr>
        </w:p>
      </w:tc>
      <w:tc>
        <w:tcPr>
          <w:tcW w:w="5670" w:type="dxa"/>
        </w:tcPr>
        <w:p w14:paraId="50A172AD" w14:textId="77777777" w:rsidR="00086E9B" w:rsidRDefault="00000000">
          <w:pPr>
            <w:pStyle w:val="Referenz"/>
            <w:jc w:val="right"/>
          </w:pPr>
          <w:r>
            <w:fldChar w:fldCharType="begin"/>
          </w:r>
          <w:r>
            <w:instrText xml:space="preserve"> STYLEREF "Titel-Projektbezeichnung 1" </w:instrText>
          </w:r>
          <w:r>
            <w:fldChar w:fldCharType="separate"/>
          </w:r>
          <w:r w:rsidR="00B02C68">
            <w:t>Systemanforderungen</w:t>
          </w:r>
          <w:r>
            <w:fldChar w:fldCharType="end"/>
          </w:r>
        </w:p>
        <w:p w14:paraId="5CB92BE4" w14:textId="77777777" w:rsidR="00086E9B" w:rsidRDefault="00000000">
          <w:pPr>
            <w:pStyle w:val="Referenz"/>
            <w:jc w:val="right"/>
          </w:pPr>
          <w:r>
            <w:fldChar w:fldCharType="begin"/>
          </w:r>
          <w:r>
            <w:instrText xml:space="preserve"> STYLEREF "Titel-Projektbezeichnung 2" </w:instrText>
          </w:r>
          <w:r>
            <w:fldChar w:fldCharType="separate"/>
          </w:r>
          <w:r w:rsidR="00B02C68">
            <w:t>Projektname</w:t>
          </w:r>
          <w:r>
            <w:fldChar w:fldCharType="end"/>
          </w:r>
        </w:p>
      </w:tc>
    </w:tr>
  </w:tbl>
  <w:p w14:paraId="0DE33E10" w14:textId="77777777" w:rsidR="00086E9B" w:rsidRDefault="00086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86E9B" w14:paraId="5F3C40C3" w14:textId="77777777">
      <w:trPr>
        <w:cantSplit/>
        <w:trHeight w:hRule="exact" w:val="400"/>
      </w:trPr>
      <w:tc>
        <w:tcPr>
          <w:tcW w:w="6804" w:type="dxa"/>
        </w:tcPr>
        <w:p w14:paraId="1BE606C6" w14:textId="38F7F32A" w:rsidR="00086E9B" w:rsidRDefault="00000000">
          <w:pPr>
            <w:pStyle w:val="Referenz"/>
          </w:pPr>
          <w:r>
            <w:fldChar w:fldCharType="begin"/>
          </w:r>
          <w:r>
            <w:instrText xml:space="preserve"> STYLEREF "Titel-Projektbezeichnung 1" </w:instrText>
          </w:r>
          <w:r>
            <w:fldChar w:fldCharType="separate"/>
          </w:r>
          <w:r w:rsidR="00357389">
            <w:t>Systemanforderungen</w:t>
          </w:r>
          <w:r>
            <w:fldChar w:fldCharType="end"/>
          </w:r>
        </w:p>
        <w:p w14:paraId="629E8DEE" w14:textId="5DDFD507" w:rsidR="00086E9B" w:rsidRDefault="00000000">
          <w:pPr>
            <w:pStyle w:val="Referenz"/>
          </w:pPr>
          <w:r>
            <w:fldChar w:fldCharType="begin"/>
          </w:r>
          <w:r>
            <w:instrText xml:space="preserve"> STYLEREF "Titel-Projektbezeichnung 2" </w:instrText>
          </w:r>
          <w:r>
            <w:fldChar w:fldCharType="separate"/>
          </w:r>
          <w:r w:rsidR="00357389">
            <w:t>Projektname</w:t>
          </w:r>
          <w:r>
            <w:fldChar w:fldCharType="end"/>
          </w:r>
        </w:p>
      </w:tc>
      <w:tc>
        <w:tcPr>
          <w:tcW w:w="2268" w:type="dxa"/>
        </w:tcPr>
        <w:p w14:paraId="77B7BF8B" w14:textId="77777777" w:rsidR="00086E9B" w:rsidRDefault="00086E9B">
          <w:pPr>
            <w:pStyle w:val="Referenz"/>
          </w:pPr>
        </w:p>
      </w:tc>
    </w:tr>
  </w:tbl>
  <w:p w14:paraId="258D700D" w14:textId="77777777" w:rsidR="00086E9B" w:rsidRDefault="00086E9B">
    <w:pPr>
      <w:pStyle w:val="Header"/>
    </w:pPr>
  </w:p>
  <w:p w14:paraId="3E107C30" w14:textId="77777777" w:rsidR="00086E9B" w:rsidRDefault="00086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86E9B" w14:paraId="2D5801EF" w14:textId="77777777">
      <w:trPr>
        <w:cantSplit/>
        <w:trHeight w:hRule="exact" w:val="1814"/>
      </w:trPr>
      <w:tc>
        <w:tcPr>
          <w:tcW w:w="4848" w:type="dxa"/>
          <w:hideMark/>
        </w:tcPr>
        <w:p w14:paraId="10183344" w14:textId="77777777" w:rsidR="00086E9B" w:rsidRDefault="00000000">
          <w:pPr>
            <w:pStyle w:val="Header"/>
          </w:pPr>
          <w:r>
            <w:pict w14:anchorId="05FD1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6.25pt;height:17.25pt">
                <v:imagedata r:id="rId1" o:title=""/>
              </v:shape>
            </w:pict>
          </w:r>
        </w:p>
      </w:tc>
      <w:tc>
        <w:tcPr>
          <w:tcW w:w="5103" w:type="dxa"/>
        </w:tcPr>
        <w:p w14:paraId="0B737C57" w14:textId="7FB0CFCA" w:rsidR="00086E9B" w:rsidRDefault="000144D6">
          <w:pPr>
            <w:pStyle w:val="Header"/>
          </w:pPr>
          <w:r>
            <w:t>WISS Forum</w:t>
          </w:r>
        </w:p>
        <w:p w14:paraId="6875D7C4" w14:textId="523713B8" w:rsidR="00086E9B" w:rsidRDefault="00086E9B">
          <w:pPr>
            <w:pStyle w:val="KopfzeileFett"/>
          </w:pPr>
        </w:p>
        <w:p w14:paraId="0BE362F5" w14:textId="77777777" w:rsidR="00086E9B" w:rsidRDefault="00086E9B">
          <w:pPr>
            <w:pStyle w:val="Header"/>
          </w:pPr>
        </w:p>
      </w:tc>
    </w:tr>
  </w:tbl>
  <w:p w14:paraId="244EF8C1" w14:textId="77777777" w:rsidR="00086E9B" w:rsidRDefault="00086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CellMar>
        <w:left w:w="0" w:type="dxa"/>
        <w:right w:w="0" w:type="dxa"/>
      </w:tblCellMar>
      <w:tblLook w:val="04A0" w:firstRow="1" w:lastRow="0" w:firstColumn="1" w:lastColumn="0" w:noHBand="0" w:noVBand="1"/>
    </w:tblPr>
    <w:tblGrid>
      <w:gridCol w:w="12900"/>
      <w:gridCol w:w="2268"/>
    </w:tblGrid>
    <w:tr w:rsidR="00086E9B" w14:paraId="7F264CC5" w14:textId="77777777">
      <w:trPr>
        <w:cantSplit/>
        <w:trHeight w:hRule="exact" w:val="400"/>
      </w:trPr>
      <w:tc>
        <w:tcPr>
          <w:tcW w:w="12900" w:type="dxa"/>
          <w:hideMark/>
        </w:tcPr>
        <w:p w14:paraId="449ECA1D" w14:textId="6C423EB5" w:rsidR="00086E9B" w:rsidRDefault="00000000">
          <w:pPr>
            <w:pStyle w:val="Referenz"/>
          </w:pPr>
          <w:r>
            <w:fldChar w:fldCharType="begin"/>
          </w:r>
          <w:r>
            <w:instrText xml:space="preserve"> STYLEREF "Titel-Projektbezeichnung 1" </w:instrText>
          </w:r>
          <w:r>
            <w:fldChar w:fldCharType="separate"/>
          </w:r>
          <w:r w:rsidR="00357389">
            <w:t>Systemanforderungen</w:t>
          </w:r>
          <w:r>
            <w:fldChar w:fldCharType="end"/>
          </w:r>
        </w:p>
        <w:p w14:paraId="1ABCA5D6" w14:textId="163324D2" w:rsidR="00086E9B" w:rsidRDefault="00000000">
          <w:pPr>
            <w:pStyle w:val="Referenz"/>
          </w:pPr>
          <w:r>
            <w:fldChar w:fldCharType="begin"/>
          </w:r>
          <w:r>
            <w:instrText xml:space="preserve"> STYLEREF "Titel-Projektbezeichnung 2" </w:instrText>
          </w:r>
          <w:r>
            <w:fldChar w:fldCharType="separate"/>
          </w:r>
          <w:r w:rsidR="00357389">
            <w:t>Projektname</w:t>
          </w:r>
          <w:r>
            <w:fldChar w:fldCharType="end"/>
          </w:r>
        </w:p>
      </w:tc>
      <w:tc>
        <w:tcPr>
          <w:tcW w:w="2268" w:type="dxa"/>
        </w:tcPr>
        <w:p w14:paraId="5232BA6A" w14:textId="77777777" w:rsidR="00086E9B" w:rsidRDefault="00086E9B">
          <w:pPr>
            <w:pStyle w:val="Referenz"/>
          </w:pPr>
        </w:p>
      </w:tc>
    </w:tr>
  </w:tbl>
  <w:p w14:paraId="7B5C20B7" w14:textId="77777777" w:rsidR="00086E9B" w:rsidRDefault="00086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86E9B" w14:paraId="4C2CA653" w14:textId="77777777">
      <w:trPr>
        <w:cantSplit/>
        <w:trHeight w:hRule="exact" w:val="400"/>
      </w:trPr>
      <w:tc>
        <w:tcPr>
          <w:tcW w:w="3402" w:type="dxa"/>
        </w:tcPr>
        <w:p w14:paraId="10BDE4D5" w14:textId="77777777" w:rsidR="00086E9B" w:rsidRDefault="00086E9B">
          <w:pPr>
            <w:pStyle w:val="Referenz"/>
          </w:pPr>
        </w:p>
      </w:tc>
      <w:tc>
        <w:tcPr>
          <w:tcW w:w="5670" w:type="dxa"/>
        </w:tcPr>
        <w:p w14:paraId="60007540" w14:textId="77777777" w:rsidR="00086E9B" w:rsidRDefault="00000000">
          <w:pPr>
            <w:pStyle w:val="Referenz"/>
            <w:jc w:val="right"/>
          </w:pPr>
          <w:r>
            <w:fldChar w:fldCharType="begin"/>
          </w:r>
          <w:r>
            <w:instrText xml:space="preserve"> STYLEREF "Titel-Projektbezeichnung 1" </w:instrText>
          </w:r>
          <w:r>
            <w:fldChar w:fldCharType="separate"/>
          </w:r>
          <w:r w:rsidR="00B02C68">
            <w:t>Systemanforderungen</w:t>
          </w:r>
          <w:r>
            <w:fldChar w:fldCharType="end"/>
          </w:r>
        </w:p>
        <w:p w14:paraId="0C9F0918" w14:textId="77777777" w:rsidR="00086E9B" w:rsidRDefault="00000000">
          <w:pPr>
            <w:pStyle w:val="Referenz"/>
            <w:jc w:val="right"/>
          </w:pPr>
          <w:r>
            <w:fldChar w:fldCharType="begin"/>
          </w:r>
          <w:r>
            <w:instrText xml:space="preserve"> STYLEREF "Titel-Projektbezeichnung 2" </w:instrText>
          </w:r>
          <w:r>
            <w:fldChar w:fldCharType="separate"/>
          </w:r>
          <w:r w:rsidR="00B02C68">
            <w:t>Projektname</w:t>
          </w:r>
          <w:r>
            <w:fldChar w:fldCharType="end"/>
          </w:r>
        </w:p>
      </w:tc>
    </w:tr>
  </w:tbl>
  <w:p w14:paraId="67F5985D" w14:textId="77777777" w:rsidR="00086E9B" w:rsidRDefault="00086E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86E9B" w14:paraId="2DFB81B0" w14:textId="77777777">
      <w:trPr>
        <w:cantSplit/>
        <w:trHeight w:hRule="exact" w:val="400"/>
      </w:trPr>
      <w:tc>
        <w:tcPr>
          <w:tcW w:w="6804" w:type="dxa"/>
        </w:tcPr>
        <w:p w14:paraId="4AC17AC2" w14:textId="30BD4BE4" w:rsidR="00086E9B" w:rsidRDefault="00000000">
          <w:pPr>
            <w:pStyle w:val="Referenz"/>
          </w:pPr>
          <w:r>
            <w:fldChar w:fldCharType="begin"/>
          </w:r>
          <w:r>
            <w:instrText xml:space="preserve"> STYLEREF "Titel-Projektbezeichnung 1" </w:instrText>
          </w:r>
          <w:r>
            <w:fldChar w:fldCharType="separate"/>
          </w:r>
          <w:r w:rsidR="00357389">
            <w:t>Systemanforderungen</w:t>
          </w:r>
          <w:r>
            <w:fldChar w:fldCharType="end"/>
          </w:r>
        </w:p>
        <w:p w14:paraId="7B8F3492" w14:textId="6D0BC8BC" w:rsidR="00086E9B" w:rsidRDefault="00000000">
          <w:pPr>
            <w:pStyle w:val="Referenz"/>
          </w:pPr>
          <w:r>
            <w:fldChar w:fldCharType="begin"/>
          </w:r>
          <w:r>
            <w:instrText xml:space="preserve"> STYLEREF "Titel-Projektbezeichnung 2" </w:instrText>
          </w:r>
          <w:r>
            <w:fldChar w:fldCharType="separate"/>
          </w:r>
          <w:r w:rsidR="00357389">
            <w:t>Projektname</w:t>
          </w:r>
          <w:r>
            <w:fldChar w:fldCharType="end"/>
          </w:r>
        </w:p>
      </w:tc>
      <w:tc>
        <w:tcPr>
          <w:tcW w:w="2268" w:type="dxa"/>
        </w:tcPr>
        <w:p w14:paraId="3FE0CBE9" w14:textId="77777777" w:rsidR="00086E9B" w:rsidRDefault="00086E9B">
          <w:pPr>
            <w:pStyle w:val="Referenz"/>
          </w:pPr>
        </w:p>
      </w:tc>
    </w:tr>
  </w:tbl>
  <w:p w14:paraId="24AB00D3" w14:textId="77777777" w:rsidR="00086E9B" w:rsidRDefault="00086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86E9B" w14:paraId="5D25E26F" w14:textId="77777777">
      <w:trPr>
        <w:cantSplit/>
        <w:trHeight w:hRule="exact" w:val="1814"/>
      </w:trPr>
      <w:tc>
        <w:tcPr>
          <w:tcW w:w="4848" w:type="dxa"/>
          <w:hideMark/>
        </w:tcPr>
        <w:p w14:paraId="71EB0B13" w14:textId="77777777" w:rsidR="00086E9B" w:rsidRDefault="0047249D">
          <w:pPr>
            <w:pStyle w:val="Header"/>
          </w:pPr>
          <w:r>
            <w:pict w14:anchorId="02FDF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25pt;height:17.25pt">
                <v:imagedata r:id="rId1" o:title=""/>
              </v:shape>
            </w:pict>
          </w:r>
        </w:p>
      </w:tc>
      <w:tc>
        <w:tcPr>
          <w:tcW w:w="5103" w:type="dxa"/>
        </w:tcPr>
        <w:p w14:paraId="6114C73E" w14:textId="77777777" w:rsidR="00086E9B" w:rsidRDefault="00000000">
          <w:pPr>
            <w:pStyle w:val="Header"/>
          </w:pPr>
          <w:r>
            <w:t>Firma (Zeile 1)</w:t>
          </w:r>
        </w:p>
        <w:p w14:paraId="752C92BA" w14:textId="77777777" w:rsidR="00086E9B" w:rsidRDefault="00000000">
          <w:pPr>
            <w:pStyle w:val="KopfzeileFett"/>
          </w:pPr>
          <w:r>
            <w:t>Firma (Zeile 2)</w:t>
          </w:r>
        </w:p>
        <w:p w14:paraId="4A05D76A" w14:textId="77777777" w:rsidR="00086E9B" w:rsidRDefault="00086E9B">
          <w:pPr>
            <w:pStyle w:val="Header"/>
          </w:pPr>
        </w:p>
      </w:tc>
    </w:tr>
  </w:tbl>
  <w:p w14:paraId="116CAFDE" w14:textId="77777777" w:rsidR="00086E9B" w:rsidRDefault="00086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Heading1"/>
      <w:lvlText w:val="%1"/>
      <w:lvlJc w:val="left"/>
      <w:pPr>
        <w:ind w:left="142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2062751692">
    <w:abstractNumId w:val="24"/>
  </w:num>
  <w:num w:numId="2" w16cid:durableId="1893688011">
    <w:abstractNumId w:val="1"/>
  </w:num>
  <w:num w:numId="3" w16cid:durableId="966203025">
    <w:abstractNumId w:val="30"/>
  </w:num>
  <w:num w:numId="4" w16cid:durableId="87044616">
    <w:abstractNumId w:val="5"/>
  </w:num>
  <w:num w:numId="5" w16cid:durableId="250050638">
    <w:abstractNumId w:val="7"/>
  </w:num>
  <w:num w:numId="6" w16cid:durableId="1219829369">
    <w:abstractNumId w:val="28"/>
  </w:num>
  <w:num w:numId="7" w16cid:durableId="940573073">
    <w:abstractNumId w:val="21"/>
  </w:num>
  <w:num w:numId="8" w16cid:durableId="1214193874">
    <w:abstractNumId w:val="29"/>
  </w:num>
  <w:num w:numId="9" w16cid:durableId="1848446213">
    <w:abstractNumId w:val="15"/>
  </w:num>
  <w:num w:numId="10" w16cid:durableId="1276014833">
    <w:abstractNumId w:val="26"/>
  </w:num>
  <w:num w:numId="11" w16cid:durableId="991518037">
    <w:abstractNumId w:val="3"/>
  </w:num>
  <w:num w:numId="12" w16cid:durableId="538935250">
    <w:abstractNumId w:val="13"/>
  </w:num>
  <w:num w:numId="13" w16cid:durableId="527136186">
    <w:abstractNumId w:val="18"/>
  </w:num>
  <w:num w:numId="14" w16cid:durableId="579950322">
    <w:abstractNumId w:val="12"/>
  </w:num>
  <w:num w:numId="15" w16cid:durableId="2060201794">
    <w:abstractNumId w:val="25"/>
  </w:num>
  <w:num w:numId="16" w16cid:durableId="1198469328">
    <w:abstractNumId w:val="10"/>
  </w:num>
  <w:num w:numId="17" w16cid:durableId="1687097601">
    <w:abstractNumId w:val="16"/>
  </w:num>
  <w:num w:numId="18" w16cid:durableId="1478691221">
    <w:abstractNumId w:val="9"/>
  </w:num>
  <w:num w:numId="19" w16cid:durableId="1507987298">
    <w:abstractNumId w:val="20"/>
  </w:num>
  <w:num w:numId="20" w16cid:durableId="1436361006">
    <w:abstractNumId w:val="22"/>
  </w:num>
  <w:num w:numId="21" w16cid:durableId="511073981">
    <w:abstractNumId w:val="2"/>
  </w:num>
  <w:num w:numId="22" w16cid:durableId="1482575213">
    <w:abstractNumId w:val="8"/>
  </w:num>
  <w:num w:numId="23" w16cid:durableId="626198983">
    <w:abstractNumId w:val="27"/>
  </w:num>
  <w:num w:numId="24" w16cid:durableId="1993944726">
    <w:abstractNumId w:val="11"/>
  </w:num>
  <w:num w:numId="25" w16cid:durableId="1865247658">
    <w:abstractNumId w:val="17"/>
  </w:num>
  <w:num w:numId="26" w16cid:durableId="306007945">
    <w:abstractNumId w:val="23"/>
  </w:num>
  <w:num w:numId="27" w16cid:durableId="470221317">
    <w:abstractNumId w:val="4"/>
  </w:num>
  <w:num w:numId="28" w16cid:durableId="949046526">
    <w:abstractNumId w:val="0"/>
  </w:num>
  <w:num w:numId="29" w16cid:durableId="1819951726">
    <w:abstractNumId w:val="19"/>
  </w:num>
  <w:num w:numId="30" w16cid:durableId="735781926">
    <w:abstractNumId w:val="17"/>
  </w:num>
  <w:num w:numId="31" w16cid:durableId="934437205">
    <w:abstractNumId w:val="14"/>
  </w:num>
  <w:num w:numId="32" w16cid:durableId="829294311">
    <w:abstractNumId w:val="6"/>
  </w:num>
  <w:num w:numId="33" w16cid:durableId="116722667">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68"/>
    <w:rsid w:val="000034EF"/>
    <w:rsid w:val="0000741C"/>
    <w:rsid w:val="00011048"/>
    <w:rsid w:val="000144D6"/>
    <w:rsid w:val="000312F1"/>
    <w:rsid w:val="0003590D"/>
    <w:rsid w:val="0004333B"/>
    <w:rsid w:val="00051492"/>
    <w:rsid w:val="000541F1"/>
    <w:rsid w:val="00062EB0"/>
    <w:rsid w:val="0008134C"/>
    <w:rsid w:val="00086E9B"/>
    <w:rsid w:val="00090586"/>
    <w:rsid w:val="00091B29"/>
    <w:rsid w:val="000A789B"/>
    <w:rsid w:val="000D0D69"/>
    <w:rsid w:val="000E5D17"/>
    <w:rsid w:val="00123CF9"/>
    <w:rsid w:val="001416B7"/>
    <w:rsid w:val="00170188"/>
    <w:rsid w:val="001B7DF4"/>
    <w:rsid w:val="001D096B"/>
    <w:rsid w:val="001D4141"/>
    <w:rsid w:val="001E7341"/>
    <w:rsid w:val="001F6308"/>
    <w:rsid w:val="002165E9"/>
    <w:rsid w:val="002304F2"/>
    <w:rsid w:val="00234C4F"/>
    <w:rsid w:val="00242261"/>
    <w:rsid w:val="00242AB6"/>
    <w:rsid w:val="00247F75"/>
    <w:rsid w:val="00265B52"/>
    <w:rsid w:val="00266CCD"/>
    <w:rsid w:val="00267A5E"/>
    <w:rsid w:val="00293ED4"/>
    <w:rsid w:val="002A080C"/>
    <w:rsid w:val="002F199E"/>
    <w:rsid w:val="0035330D"/>
    <w:rsid w:val="00355455"/>
    <w:rsid w:val="00357389"/>
    <w:rsid w:val="003616FD"/>
    <w:rsid w:val="003651C0"/>
    <w:rsid w:val="00374265"/>
    <w:rsid w:val="00377321"/>
    <w:rsid w:val="00394701"/>
    <w:rsid w:val="003E010D"/>
    <w:rsid w:val="003E29FC"/>
    <w:rsid w:val="003E2E92"/>
    <w:rsid w:val="003F7938"/>
    <w:rsid w:val="00456A26"/>
    <w:rsid w:val="0047249D"/>
    <w:rsid w:val="00495AE6"/>
    <w:rsid w:val="004C701A"/>
    <w:rsid w:val="004F2099"/>
    <w:rsid w:val="00504BC9"/>
    <w:rsid w:val="0050780E"/>
    <w:rsid w:val="00552156"/>
    <w:rsid w:val="00576F9E"/>
    <w:rsid w:val="00586D12"/>
    <w:rsid w:val="005A5C20"/>
    <w:rsid w:val="005B52A6"/>
    <w:rsid w:val="005F06B3"/>
    <w:rsid w:val="00643979"/>
    <w:rsid w:val="006512AC"/>
    <w:rsid w:val="00662EF1"/>
    <w:rsid w:val="006A2F15"/>
    <w:rsid w:val="006B763C"/>
    <w:rsid w:val="006C6B8B"/>
    <w:rsid w:val="006E20B3"/>
    <w:rsid w:val="006E39C1"/>
    <w:rsid w:val="00703297"/>
    <w:rsid w:val="00725DFC"/>
    <w:rsid w:val="00751602"/>
    <w:rsid w:val="00773155"/>
    <w:rsid w:val="007771D5"/>
    <w:rsid w:val="007872F0"/>
    <w:rsid w:val="007A1C16"/>
    <w:rsid w:val="007E4FF6"/>
    <w:rsid w:val="008037E4"/>
    <w:rsid w:val="00804104"/>
    <w:rsid w:val="00814A6A"/>
    <w:rsid w:val="00824715"/>
    <w:rsid w:val="00824BA0"/>
    <w:rsid w:val="00851CEF"/>
    <w:rsid w:val="00851F32"/>
    <w:rsid w:val="00854565"/>
    <w:rsid w:val="00867895"/>
    <w:rsid w:val="008714AB"/>
    <w:rsid w:val="008962DF"/>
    <w:rsid w:val="008D0853"/>
    <w:rsid w:val="008E3525"/>
    <w:rsid w:val="008F157B"/>
    <w:rsid w:val="00924173"/>
    <w:rsid w:val="00925B78"/>
    <w:rsid w:val="00951176"/>
    <w:rsid w:val="009613E6"/>
    <w:rsid w:val="00972531"/>
    <w:rsid w:val="00981A4E"/>
    <w:rsid w:val="009D4062"/>
    <w:rsid w:val="009F4053"/>
    <w:rsid w:val="009F7E43"/>
    <w:rsid w:val="00A068B5"/>
    <w:rsid w:val="00A334A2"/>
    <w:rsid w:val="00A460E3"/>
    <w:rsid w:val="00A7022C"/>
    <w:rsid w:val="00AA2E23"/>
    <w:rsid w:val="00AF487D"/>
    <w:rsid w:val="00B02C68"/>
    <w:rsid w:val="00B504F7"/>
    <w:rsid w:val="00B60EE6"/>
    <w:rsid w:val="00B63EAA"/>
    <w:rsid w:val="00C34CB2"/>
    <w:rsid w:val="00C3601A"/>
    <w:rsid w:val="00CB0CAB"/>
    <w:rsid w:val="00CD4599"/>
    <w:rsid w:val="00D045B6"/>
    <w:rsid w:val="00D2550C"/>
    <w:rsid w:val="00D265BC"/>
    <w:rsid w:val="00D53FC3"/>
    <w:rsid w:val="00D64569"/>
    <w:rsid w:val="00D70EB3"/>
    <w:rsid w:val="00D73A07"/>
    <w:rsid w:val="00DC2F94"/>
    <w:rsid w:val="00EA19BA"/>
    <w:rsid w:val="00EB3EDA"/>
    <w:rsid w:val="00EB533D"/>
    <w:rsid w:val="00EB7BF1"/>
    <w:rsid w:val="00EF2570"/>
    <w:rsid w:val="00EF55C4"/>
    <w:rsid w:val="00F11DAC"/>
    <w:rsid w:val="00F23D16"/>
    <w:rsid w:val="00F8633F"/>
    <w:rsid w:val="00FA0027"/>
    <w:rsid w:val="00FC398D"/>
    <w:rsid w:val="00FF63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79C52"/>
  <w15:chartTrackingRefBased/>
  <w15:docId w15:val="{8AB9025B-709A-4899-A8F8-F0E1E153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0"/>
      </w:numPr>
      <w:spacing w:before="360" w:line="480" w:lineRule="exact"/>
      <w:ind w:left="432"/>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Heading9">
    <w:name w:val="heading 9"/>
    <w:basedOn w:val="Absatz"/>
    <w:next w:val="Absatz"/>
    <w:link w:val="Heading9Ch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Heading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 w:type="paragraph" w:styleId="NormalWeb">
    <w:name w:val="Normal (Web)"/>
    <w:basedOn w:val="Normal"/>
    <w:uiPriority w:val="99"/>
    <w:semiHidden/>
    <w:unhideWhenUsed/>
    <w:rsid w:val="00011048"/>
    <w:pPr>
      <w:spacing w:before="100" w:beforeAutospacing="1" w:after="100" w:afterAutospacing="1" w:line="240" w:lineRule="auto"/>
    </w:pPr>
    <w:rPr>
      <w:rFonts w:ascii="Times New Roman" w:eastAsia="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446">
      <w:bodyDiv w:val="1"/>
      <w:marLeft w:val="0"/>
      <w:marRight w:val="0"/>
      <w:marTop w:val="0"/>
      <w:marBottom w:val="0"/>
      <w:divBdr>
        <w:top w:val="none" w:sz="0" w:space="0" w:color="auto"/>
        <w:left w:val="none" w:sz="0" w:space="0" w:color="auto"/>
        <w:bottom w:val="none" w:sz="0" w:space="0" w:color="auto"/>
        <w:right w:val="none" w:sz="0" w:space="0" w:color="auto"/>
      </w:divBdr>
    </w:div>
    <w:div w:id="239752556">
      <w:bodyDiv w:val="1"/>
      <w:marLeft w:val="0"/>
      <w:marRight w:val="0"/>
      <w:marTop w:val="0"/>
      <w:marBottom w:val="0"/>
      <w:divBdr>
        <w:top w:val="none" w:sz="0" w:space="0" w:color="auto"/>
        <w:left w:val="none" w:sz="0" w:space="0" w:color="auto"/>
        <w:bottom w:val="none" w:sz="0" w:space="0" w:color="auto"/>
        <w:right w:val="none" w:sz="0" w:space="0" w:color="auto"/>
      </w:divBdr>
    </w:div>
    <w:div w:id="370110391">
      <w:bodyDiv w:val="1"/>
      <w:marLeft w:val="0"/>
      <w:marRight w:val="0"/>
      <w:marTop w:val="0"/>
      <w:marBottom w:val="0"/>
      <w:divBdr>
        <w:top w:val="none" w:sz="0" w:space="0" w:color="auto"/>
        <w:left w:val="none" w:sz="0" w:space="0" w:color="auto"/>
        <w:bottom w:val="none" w:sz="0" w:space="0" w:color="auto"/>
        <w:right w:val="none" w:sz="0" w:space="0" w:color="auto"/>
      </w:divBdr>
    </w:div>
    <w:div w:id="496457362">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64216782">
      <w:bodyDiv w:val="1"/>
      <w:marLeft w:val="0"/>
      <w:marRight w:val="0"/>
      <w:marTop w:val="0"/>
      <w:marBottom w:val="0"/>
      <w:divBdr>
        <w:top w:val="none" w:sz="0" w:space="0" w:color="auto"/>
        <w:left w:val="none" w:sz="0" w:space="0" w:color="auto"/>
        <w:bottom w:val="none" w:sz="0" w:space="0" w:color="auto"/>
        <w:right w:val="none" w:sz="0" w:space="0" w:color="auto"/>
      </w:divBdr>
    </w:div>
    <w:div w:id="716390787">
      <w:bodyDiv w:val="1"/>
      <w:marLeft w:val="0"/>
      <w:marRight w:val="0"/>
      <w:marTop w:val="0"/>
      <w:marBottom w:val="0"/>
      <w:divBdr>
        <w:top w:val="none" w:sz="0" w:space="0" w:color="auto"/>
        <w:left w:val="none" w:sz="0" w:space="0" w:color="auto"/>
        <w:bottom w:val="none" w:sz="0" w:space="0" w:color="auto"/>
        <w:right w:val="none" w:sz="0" w:space="0" w:color="auto"/>
      </w:divBdr>
    </w:div>
    <w:div w:id="812865754">
      <w:bodyDiv w:val="1"/>
      <w:marLeft w:val="0"/>
      <w:marRight w:val="0"/>
      <w:marTop w:val="0"/>
      <w:marBottom w:val="0"/>
      <w:divBdr>
        <w:top w:val="none" w:sz="0" w:space="0" w:color="auto"/>
        <w:left w:val="none" w:sz="0" w:space="0" w:color="auto"/>
        <w:bottom w:val="none" w:sz="0" w:space="0" w:color="auto"/>
        <w:right w:val="none" w:sz="0" w:space="0" w:color="auto"/>
      </w:divBdr>
    </w:div>
    <w:div w:id="843738299">
      <w:bodyDiv w:val="1"/>
      <w:marLeft w:val="0"/>
      <w:marRight w:val="0"/>
      <w:marTop w:val="0"/>
      <w:marBottom w:val="0"/>
      <w:divBdr>
        <w:top w:val="none" w:sz="0" w:space="0" w:color="auto"/>
        <w:left w:val="none" w:sz="0" w:space="0" w:color="auto"/>
        <w:bottom w:val="none" w:sz="0" w:space="0" w:color="auto"/>
        <w:right w:val="none" w:sz="0" w:space="0" w:color="auto"/>
      </w:divBdr>
    </w:div>
    <w:div w:id="849874869">
      <w:bodyDiv w:val="1"/>
      <w:marLeft w:val="0"/>
      <w:marRight w:val="0"/>
      <w:marTop w:val="0"/>
      <w:marBottom w:val="0"/>
      <w:divBdr>
        <w:top w:val="none" w:sz="0" w:space="0" w:color="auto"/>
        <w:left w:val="none" w:sz="0" w:space="0" w:color="auto"/>
        <w:bottom w:val="none" w:sz="0" w:space="0" w:color="auto"/>
        <w:right w:val="none" w:sz="0" w:space="0" w:color="auto"/>
      </w:divBdr>
    </w:div>
    <w:div w:id="872380650">
      <w:bodyDiv w:val="1"/>
      <w:marLeft w:val="0"/>
      <w:marRight w:val="0"/>
      <w:marTop w:val="0"/>
      <w:marBottom w:val="0"/>
      <w:divBdr>
        <w:top w:val="none" w:sz="0" w:space="0" w:color="auto"/>
        <w:left w:val="none" w:sz="0" w:space="0" w:color="auto"/>
        <w:bottom w:val="none" w:sz="0" w:space="0" w:color="auto"/>
        <w:right w:val="none" w:sz="0" w:space="0" w:color="auto"/>
      </w:divBdr>
    </w:div>
    <w:div w:id="1036471955">
      <w:bodyDiv w:val="1"/>
      <w:marLeft w:val="0"/>
      <w:marRight w:val="0"/>
      <w:marTop w:val="0"/>
      <w:marBottom w:val="0"/>
      <w:divBdr>
        <w:top w:val="none" w:sz="0" w:space="0" w:color="auto"/>
        <w:left w:val="none" w:sz="0" w:space="0" w:color="auto"/>
        <w:bottom w:val="none" w:sz="0" w:space="0" w:color="auto"/>
        <w:right w:val="none" w:sz="0" w:space="0" w:color="auto"/>
      </w:divBdr>
    </w:div>
    <w:div w:id="1118992570">
      <w:bodyDiv w:val="1"/>
      <w:marLeft w:val="0"/>
      <w:marRight w:val="0"/>
      <w:marTop w:val="0"/>
      <w:marBottom w:val="0"/>
      <w:divBdr>
        <w:top w:val="none" w:sz="0" w:space="0" w:color="auto"/>
        <w:left w:val="none" w:sz="0" w:space="0" w:color="auto"/>
        <w:bottom w:val="none" w:sz="0" w:space="0" w:color="auto"/>
        <w:right w:val="none" w:sz="0" w:space="0" w:color="auto"/>
      </w:divBdr>
    </w:div>
    <w:div w:id="1190335172">
      <w:bodyDiv w:val="1"/>
      <w:marLeft w:val="0"/>
      <w:marRight w:val="0"/>
      <w:marTop w:val="0"/>
      <w:marBottom w:val="0"/>
      <w:divBdr>
        <w:top w:val="none" w:sz="0" w:space="0" w:color="auto"/>
        <w:left w:val="none" w:sz="0" w:space="0" w:color="auto"/>
        <w:bottom w:val="none" w:sz="0" w:space="0" w:color="auto"/>
        <w:right w:val="none" w:sz="0" w:space="0" w:color="auto"/>
      </w:divBdr>
    </w:div>
    <w:div w:id="1577087606">
      <w:bodyDiv w:val="1"/>
      <w:marLeft w:val="0"/>
      <w:marRight w:val="0"/>
      <w:marTop w:val="0"/>
      <w:marBottom w:val="0"/>
      <w:divBdr>
        <w:top w:val="none" w:sz="0" w:space="0" w:color="auto"/>
        <w:left w:val="none" w:sz="0" w:space="0" w:color="auto"/>
        <w:bottom w:val="none" w:sz="0" w:space="0" w:color="auto"/>
        <w:right w:val="none" w:sz="0" w:space="0" w:color="auto"/>
      </w:divBdr>
    </w:div>
    <w:div w:id="1860923672">
      <w:bodyDiv w:val="1"/>
      <w:marLeft w:val="0"/>
      <w:marRight w:val="0"/>
      <w:marTop w:val="0"/>
      <w:marBottom w:val="0"/>
      <w:divBdr>
        <w:top w:val="none" w:sz="0" w:space="0" w:color="auto"/>
        <w:left w:val="none" w:sz="0" w:space="0" w:color="auto"/>
        <w:bottom w:val="none" w:sz="0" w:space="0" w:color="auto"/>
        <w:right w:val="none" w:sz="0" w:space="0" w:color="auto"/>
      </w:divBdr>
    </w:div>
    <w:div w:id="19508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iz\Desktop\Systemanforderungen_wiss-foru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31378CF66945FA8735D67D951500DA"/>
        <w:category>
          <w:name w:val="General"/>
          <w:gallery w:val="placeholder"/>
        </w:category>
        <w:types>
          <w:type w:val="bbPlcHdr"/>
        </w:types>
        <w:behaviors>
          <w:behavior w:val="content"/>
        </w:behaviors>
        <w:guid w:val="{1F09618B-2154-4837-9144-F987CF507666}"/>
      </w:docPartPr>
      <w:docPartBody>
        <w:p w:rsidR="00326EF7" w:rsidRDefault="00000000">
          <w:pPr>
            <w:pStyle w:val="F931378CF66945FA8735D67D951500DA"/>
          </w:pPr>
          <w:r>
            <w:rPr>
              <w:rStyle w:val="PlaceholderText"/>
            </w:rPr>
            <w:t>Wählen Sie ein Element aus.</w:t>
          </w:r>
        </w:p>
      </w:docPartBody>
    </w:docPart>
    <w:docPart>
      <w:docPartPr>
        <w:name w:val="33E81A4DD03C483B8F4EAD5D49C79BCA"/>
        <w:category>
          <w:name w:val="General"/>
          <w:gallery w:val="placeholder"/>
        </w:category>
        <w:types>
          <w:type w:val="bbPlcHdr"/>
        </w:types>
        <w:behaviors>
          <w:behavior w:val="content"/>
        </w:behaviors>
        <w:guid w:val="{B0403851-0C08-4BC5-B0CB-EF3C56E1ECEA}"/>
      </w:docPartPr>
      <w:docPartBody>
        <w:p w:rsidR="00326EF7" w:rsidRDefault="00000000">
          <w:pPr>
            <w:pStyle w:val="33E81A4DD03C483B8F4EAD5D49C79BCA"/>
          </w:pPr>
          <w:r>
            <w:rPr>
              <w:rStyle w:val="PlaceholderText"/>
            </w:rPr>
            <w:t>Wählen Sie ein Element aus.</w:t>
          </w:r>
        </w:p>
      </w:docPartBody>
    </w:docPart>
    <w:docPart>
      <w:docPartPr>
        <w:name w:val="8DED2BF373984D47A074DE113B269C16"/>
        <w:category>
          <w:name w:val="General"/>
          <w:gallery w:val="placeholder"/>
        </w:category>
        <w:types>
          <w:type w:val="bbPlcHdr"/>
        </w:types>
        <w:behaviors>
          <w:behavior w:val="content"/>
        </w:behaviors>
        <w:guid w:val="{B97C942B-5C8C-4934-855C-CF736C4DBC03}"/>
      </w:docPartPr>
      <w:docPartBody>
        <w:p w:rsidR="00326EF7" w:rsidRDefault="00000000">
          <w:pPr>
            <w:pStyle w:val="8DED2BF373984D47A074DE113B269C16"/>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01"/>
    <w:rsid w:val="00051492"/>
    <w:rsid w:val="00123CF9"/>
    <w:rsid w:val="00326EF7"/>
    <w:rsid w:val="00712A01"/>
    <w:rsid w:val="00D2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31378CF66945FA8735D67D951500DA">
    <w:name w:val="F931378CF66945FA8735D67D951500DA"/>
  </w:style>
  <w:style w:type="paragraph" w:customStyle="1" w:styleId="33E81A4DD03C483B8F4EAD5D49C79BCA">
    <w:name w:val="33E81A4DD03C483B8F4EAD5D49C79BCA"/>
  </w:style>
  <w:style w:type="paragraph" w:customStyle="1" w:styleId="8DED2BF373984D47A074DE113B269C16">
    <w:name w:val="8DED2BF373984D47A074DE113B269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C865C68557D314FB5A25F21643FF863" ma:contentTypeVersion="0" ma:contentTypeDescription="Ein neues Dokument erstellen." ma:contentTypeScope="" ma:versionID="179a2d8fcc04cfe760201e55d02d9e0b">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6E63C-F0DC-462D-B512-085567F1E491}">
  <ds:schemaRefs>
    <ds:schemaRef ds:uri="http://schemas.microsoft.com/sharepoint/v3/contenttype/forms"/>
  </ds:schemaRefs>
</ds:datastoreItem>
</file>

<file path=customXml/itemProps2.xml><?xml version="1.0" encoding="utf-8"?>
<ds:datastoreItem xmlns:ds="http://schemas.openxmlformats.org/officeDocument/2006/customXml" ds:itemID="{08FDED57-6BEA-4067-A57B-B7FC07916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9B3F13-947D-4B52-A730-37FB9914D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Systemanforderungen_wiss-forum.dotx</Template>
  <TotalTime>132</TotalTime>
  <Pages>16</Pages>
  <Words>2527</Words>
  <Characters>14409</Characters>
  <Application>Microsoft Office Word</Application>
  <DocSecurity>0</DocSecurity>
  <Lines>120</Lines>
  <Paragraphs>33</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17</vt:i4>
      </vt:variant>
    </vt:vector>
  </HeadingPairs>
  <TitlesOfParts>
    <vt:vector size="19" baseType="lpstr">
      <vt:lpstr>Systemanforderungen</vt:lpstr>
      <vt:lpstr>Systemanforderungen</vt:lpstr>
      <vt:lpstr>Grobanforderungen</vt:lpstr>
      <vt:lpstr>Systemübersicht</vt:lpstr>
      <vt:lpstr>    Technik 1: Funktionsbaum</vt:lpstr>
      <vt:lpstr>    Technik 2: Use-Case</vt:lpstr>
      <vt:lpstr>        Use-Case Paket-Diagramm</vt:lpstr>
      <vt:lpstr>        Use-Case-Diagramm</vt:lpstr>
      <vt:lpstr>Detailanforderungen</vt:lpstr>
      <vt:lpstr>    Anforderungen der Geschäftsorganisation</vt:lpstr>
      <vt:lpstr>    Funktionale Anforderungen</vt:lpstr>
      <vt:lpstr>        Technik 1: Beschreibung mittels allgemeinem Formular</vt:lpstr>
      <vt:lpstr>        Technik 2: Beschreibung mittels User-Story-Formular</vt:lpstr>
      <vt:lpstr>        Technik 3: Beschreibung mittels Use-Case Formular</vt:lpstr>
      <vt:lpstr>    Qualitätsanforderungen</vt:lpstr>
      <vt:lpstr>    Anforderungen zum Betriebskonzept</vt:lpstr>
      <vt:lpstr>    Anforderungen zur Systemarchitektur</vt:lpstr>
      <vt:lpstr>    Anforderungen zum Migrationskonzept</vt:lpstr>
      <vt:lpstr>    Anforderungen aus dem ISDS-Konzept</vt:lpstr>
    </vt:vector>
  </TitlesOfParts>
  <Manager>Libor F. Stoupa</Manager>
  <Company>Stoupa &amp; Partners AG</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Sebi Zürcher</dc:creator>
  <cp:keywords>HERMES</cp:keywords>
  <dc:description>Stoupa &amp; Partners AG / Münsingen 2016-2019_x000d_
Typografische Gestaltung und Grafiken wurden ausschliesslich mit herkömmlichen Office-Werkzeugen erstellt.</dc:description>
  <cp:lastModifiedBy>Yanis Sebastian Zürcher</cp:lastModifiedBy>
  <cp:revision>115</cp:revision>
  <dcterms:created xsi:type="dcterms:W3CDTF">2025-06-15T05:35:00Z</dcterms:created>
  <dcterms:modified xsi:type="dcterms:W3CDTF">2025-06-15T07:47:00Z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0x0101003C865C68557D314FB5A25F21643FF863</vt:lpwstr>
  </property>
</Properties>
</file>